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E62" w:rsidRPr="00412E62" w:rsidRDefault="001B47D3" w:rsidP="00412E62">
      <w:pPr>
        <w:pStyle w:val="af4"/>
        <w:rPr>
          <w:b/>
        </w:rPr>
      </w:pPr>
      <w:r>
        <w:rPr>
          <w:b/>
        </w:rPr>
        <w:t>ФГБОУ</w:t>
      </w:r>
      <w:r w:rsidR="005C1D67">
        <w:rPr>
          <w:b/>
        </w:rPr>
        <w:t xml:space="preserve"> </w:t>
      </w:r>
      <w:r w:rsidR="00412E62" w:rsidRPr="00412E62">
        <w:rPr>
          <w:b/>
        </w:rPr>
        <w:t>ВПО</w:t>
      </w:r>
    </w:p>
    <w:p w:rsidR="00412E62" w:rsidRPr="00412E62" w:rsidRDefault="00412E62" w:rsidP="00412E62">
      <w:pPr>
        <w:pStyle w:val="af4"/>
        <w:rPr>
          <w:b/>
        </w:rPr>
      </w:pPr>
      <w:r w:rsidRPr="00412E62">
        <w:rPr>
          <w:b/>
        </w:rPr>
        <w:t>Уфимский государственный авиационный технический университет</w:t>
      </w:r>
    </w:p>
    <w:p w:rsidR="00412E62" w:rsidRPr="00412E62" w:rsidRDefault="00412E62" w:rsidP="001B47D3">
      <w:pPr>
        <w:pStyle w:val="af4"/>
        <w:jc w:val="right"/>
        <w:rPr>
          <w:b/>
        </w:rPr>
      </w:pPr>
      <w:r w:rsidRPr="00412E62">
        <w:rPr>
          <w:b/>
        </w:rPr>
        <w:t>Кафедра Информатики</w:t>
      </w:r>
    </w:p>
    <w:p w:rsidR="00412E62" w:rsidRDefault="00412E62" w:rsidP="00412E62"/>
    <w:p w:rsidR="00412E62" w:rsidRDefault="00412E62" w:rsidP="00412E62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412E62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2E62" w:rsidRDefault="00412E62" w:rsidP="00412E62">
            <w:pPr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:rsidR="00412E62" w:rsidRDefault="00412E62" w:rsidP="00412E62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:rsidR="00412E62" w:rsidRDefault="00412E62" w:rsidP="00412E62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:rsidR="00412E62" w:rsidRDefault="00412E62" w:rsidP="00412E62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:rsidR="00412E62" w:rsidRDefault="00412E62" w:rsidP="00412E62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:rsidR="00412E62" w:rsidRDefault="00412E62" w:rsidP="00412E62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:rsidR="00412E62" w:rsidRDefault="00412E62" w:rsidP="00412E62">
            <w:pPr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:rsidR="00412E62" w:rsidRDefault="00412E62" w:rsidP="00412E62">
            <w:pPr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:rsidR="00412E62" w:rsidRDefault="00412E62" w:rsidP="00412E62">
            <w:pPr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:rsidR="00412E62" w:rsidRDefault="00412E62" w:rsidP="00412E62">
            <w:pPr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:rsidR="00412E62" w:rsidRDefault="00412E62" w:rsidP="00412E62">
            <w:pPr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:rsidR="00412E62" w:rsidRDefault="00412E62" w:rsidP="00412E62">
            <w:pPr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:rsidR="00412E62" w:rsidRDefault="00412E62" w:rsidP="00412E62">
            <w:pPr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 w:rsidR="00412E62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12E62" w:rsidRDefault="00412E62" w:rsidP="00412E62">
            <w:pPr>
              <w:jc w:val="right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</w:tr>
      <w:tr w:rsidR="00412E62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2E62" w:rsidRDefault="00412E62" w:rsidP="00412E62">
            <w:pPr>
              <w:jc w:val="right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</w:tr>
      <w:tr w:rsidR="00412E62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2E62" w:rsidRDefault="00412E62" w:rsidP="00412E62">
            <w:pPr>
              <w:jc w:val="right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</w:tr>
      <w:tr w:rsidR="00412E62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2E62" w:rsidRDefault="00412E62" w:rsidP="00412E62">
            <w:pPr>
              <w:jc w:val="right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</w:tr>
      <w:tr w:rsidR="00412E62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2E62" w:rsidRDefault="00412E62" w:rsidP="00412E62">
            <w:pPr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</w:tr>
      <w:tr w:rsidR="00412E62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2E62" w:rsidRDefault="00412E62" w:rsidP="00412E62">
            <w:pPr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</w:tr>
      <w:tr w:rsidR="00412E62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2E62" w:rsidRDefault="00412E62" w:rsidP="00412E62">
            <w:pPr>
              <w:jc w:val="right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</w:tr>
      <w:tr w:rsidR="00412E62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2E62" w:rsidRDefault="00412E62" w:rsidP="00412E62">
            <w:pPr>
              <w:jc w:val="righ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</w:tr>
      <w:tr w:rsidR="00412E62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2E62" w:rsidRDefault="00412E62" w:rsidP="00412E62">
            <w:pPr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</w:tcPr>
          <w:p w:rsidR="00412E62" w:rsidRDefault="00412E62" w:rsidP="00412E62">
            <w:pPr>
              <w:rPr>
                <w:sz w:val="22"/>
              </w:rPr>
            </w:pPr>
          </w:p>
        </w:tc>
      </w:tr>
      <w:tr w:rsidR="00412E62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2E62" w:rsidRDefault="00412E62" w:rsidP="00412E62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:rsidR="00412E62" w:rsidRDefault="00412E62" w:rsidP="00412E62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:rsidR="00412E62" w:rsidRDefault="00412E62" w:rsidP="00412E62">
            <w:pPr>
              <w:rPr>
                <w:sz w:val="22"/>
              </w:rPr>
            </w:pPr>
          </w:p>
        </w:tc>
      </w:tr>
    </w:tbl>
    <w:p w:rsidR="00412E62" w:rsidRDefault="00412E62" w:rsidP="00412E62"/>
    <w:p w:rsidR="00412E62" w:rsidRPr="00C6203A" w:rsidRDefault="00412E62" w:rsidP="00412E62">
      <w:pPr>
        <w:tabs>
          <w:tab w:val="center" w:pos="1080"/>
          <w:tab w:val="center" w:pos="4680"/>
          <w:tab w:val="center" w:pos="8460"/>
        </w:tabs>
        <w:rPr>
          <w:sz w:val="32"/>
          <w:u w:val="single"/>
        </w:rPr>
      </w:pPr>
      <w:r>
        <w:rPr>
          <w:sz w:val="32"/>
        </w:rPr>
        <w:tab/>
      </w:r>
      <w:r>
        <w:rPr>
          <w:sz w:val="32"/>
          <w:u w:val="single"/>
        </w:rPr>
        <w:tab/>
      </w:r>
      <w:r w:rsidR="00DF04BE">
        <w:rPr>
          <w:sz w:val="32"/>
          <w:u w:val="single"/>
        </w:rPr>
        <w:t>Исследование методов вычисления</w:t>
      </w:r>
      <w:r>
        <w:rPr>
          <w:sz w:val="32"/>
          <w:u w:val="single"/>
        </w:rPr>
        <w:tab/>
      </w:r>
    </w:p>
    <w:p w:rsidR="00412E62" w:rsidRPr="00C6203A" w:rsidRDefault="00412E62" w:rsidP="00412E62">
      <w:pPr>
        <w:tabs>
          <w:tab w:val="center" w:pos="1080"/>
          <w:tab w:val="center" w:pos="4680"/>
          <w:tab w:val="center" w:pos="8460"/>
        </w:tabs>
        <w:rPr>
          <w:sz w:val="32"/>
          <w:u w:val="single"/>
        </w:rPr>
      </w:pPr>
      <w:r>
        <w:rPr>
          <w:sz w:val="32"/>
        </w:rPr>
        <w:tab/>
      </w:r>
      <w:r>
        <w:rPr>
          <w:sz w:val="32"/>
          <w:u w:val="single"/>
        </w:rPr>
        <w:tab/>
      </w:r>
      <w:r w:rsidR="00DF04BE">
        <w:rPr>
          <w:sz w:val="32"/>
          <w:u w:val="single"/>
        </w:rPr>
        <w:t>определённых интегралов</w:t>
      </w:r>
      <w:r>
        <w:rPr>
          <w:sz w:val="32"/>
          <w:u w:val="single"/>
        </w:rPr>
        <w:tab/>
      </w:r>
    </w:p>
    <w:p w:rsidR="00412E62" w:rsidRPr="00C6203A" w:rsidRDefault="00412E62" w:rsidP="00412E62">
      <w:pPr>
        <w:tabs>
          <w:tab w:val="center" w:pos="1080"/>
          <w:tab w:val="center" w:pos="4680"/>
          <w:tab w:val="center" w:pos="8460"/>
        </w:tabs>
        <w:rPr>
          <w:sz w:val="32"/>
          <w:u w:val="single"/>
        </w:rPr>
      </w:pPr>
      <w:r>
        <w:rPr>
          <w:sz w:val="32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</w:p>
    <w:p w:rsidR="00412E62" w:rsidRPr="001F145E" w:rsidRDefault="00412E62" w:rsidP="00412E62"/>
    <w:p w:rsidR="00412E62" w:rsidRPr="001F145E" w:rsidRDefault="00412E62" w:rsidP="00412E62"/>
    <w:p w:rsidR="00412E62" w:rsidRPr="00412E62" w:rsidRDefault="00412E62" w:rsidP="00412E62">
      <w:pPr>
        <w:pStyle w:val="af4"/>
        <w:rPr>
          <w:b/>
          <w:sz w:val="32"/>
          <w:szCs w:val="32"/>
        </w:rPr>
      </w:pPr>
      <w:r w:rsidRPr="00412E62">
        <w:rPr>
          <w:b/>
          <w:sz w:val="32"/>
          <w:szCs w:val="32"/>
        </w:rPr>
        <w:t>ПОЯСНИТЕЛЬНАЯ ЗАПИСКА</w:t>
      </w:r>
    </w:p>
    <w:p w:rsidR="00412E62" w:rsidRPr="00342C3E" w:rsidRDefault="00412E62" w:rsidP="00412E62">
      <w:pPr>
        <w:rPr>
          <w:sz w:val="16"/>
          <w:szCs w:val="16"/>
        </w:rPr>
      </w:pPr>
    </w:p>
    <w:p w:rsidR="00412E62" w:rsidRDefault="00412E62" w:rsidP="00412E62">
      <w:pPr>
        <w:tabs>
          <w:tab w:val="right" w:pos="9720"/>
        </w:tabs>
        <w:jc w:val="center"/>
        <w:rPr>
          <w:b/>
          <w:bCs/>
          <w:sz w:val="28"/>
        </w:rPr>
      </w:pPr>
      <w:r>
        <w:rPr>
          <w:b/>
          <w:bCs/>
          <w:sz w:val="28"/>
        </w:rPr>
        <w:t>к курсовой работе</w:t>
      </w:r>
    </w:p>
    <w:p w:rsidR="00412E62" w:rsidRDefault="00412E62" w:rsidP="00412E62">
      <w:pPr>
        <w:tabs>
          <w:tab w:val="right" w:pos="9720"/>
        </w:tabs>
        <w:rPr>
          <w:b/>
          <w:bCs/>
          <w:sz w:val="28"/>
        </w:rPr>
      </w:pPr>
      <w:r>
        <w:rPr>
          <w:b/>
          <w:bCs/>
          <w:sz w:val="28"/>
        </w:rPr>
        <w:t xml:space="preserve">по  </w:t>
      </w:r>
      <w:r>
        <w:rPr>
          <w:bCs/>
          <w:sz w:val="28"/>
          <w:u w:val="single"/>
        </w:rPr>
        <w:t xml:space="preserve">  </w:t>
      </w:r>
      <w:r w:rsidRPr="000F3AF9">
        <w:rPr>
          <w:bCs/>
          <w:sz w:val="28"/>
          <w:u w:val="single"/>
        </w:rPr>
        <w:t>«</w:t>
      </w:r>
      <w:r w:rsidR="00A302EE">
        <w:rPr>
          <w:bCs/>
          <w:sz w:val="28"/>
          <w:u w:val="single"/>
        </w:rPr>
        <w:t>Информатика</w:t>
      </w:r>
      <w:r w:rsidRPr="000F3AF9">
        <w:rPr>
          <w:bCs/>
          <w:sz w:val="28"/>
          <w:u w:val="single"/>
        </w:rPr>
        <w:t>»</w:t>
      </w:r>
      <w:r>
        <w:rPr>
          <w:bCs/>
          <w:sz w:val="28"/>
          <w:u w:val="single"/>
        </w:rPr>
        <w:tab/>
      </w:r>
      <w:r>
        <w:rPr>
          <w:b/>
          <w:bCs/>
          <w:sz w:val="28"/>
        </w:rPr>
        <w:t xml:space="preserve">  </w:t>
      </w:r>
      <w:r>
        <w:rPr>
          <w:b/>
          <w:bCs/>
          <w:sz w:val="28"/>
        </w:rPr>
        <w:tab/>
      </w:r>
    </w:p>
    <w:p w:rsidR="00412E62" w:rsidRPr="00342C3E" w:rsidRDefault="00412E62" w:rsidP="00412E62">
      <w:pPr>
        <w:tabs>
          <w:tab w:val="right" w:pos="9720"/>
        </w:tabs>
        <w:jc w:val="center"/>
        <w:rPr>
          <w:sz w:val="20"/>
          <w:szCs w:val="20"/>
        </w:rPr>
      </w:pPr>
      <w:r w:rsidRPr="00342C3E">
        <w:rPr>
          <w:bCs/>
          <w:sz w:val="20"/>
          <w:szCs w:val="20"/>
        </w:rPr>
        <w:t>наименование дисциплины</w:t>
      </w:r>
    </w:p>
    <w:p w:rsidR="00412E62" w:rsidRDefault="00412E62" w:rsidP="00412E62"/>
    <w:tbl>
      <w:tblPr>
        <w:tblW w:w="0" w:type="auto"/>
        <w:jc w:val="center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412E62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:rsidR="00412E62" w:rsidRDefault="00412E62" w:rsidP="00DF04BE">
            <w:pPr>
              <w:jc w:val="center"/>
              <w:rPr>
                <w:sz w:val="40"/>
              </w:rPr>
            </w:pPr>
            <w:r>
              <w:rPr>
                <w:sz w:val="40"/>
              </w:rPr>
              <w:t>1308.3</w:t>
            </w:r>
            <w:r w:rsidR="00144F8F">
              <w:rPr>
                <w:sz w:val="40"/>
                <w:lang w:val="en-US"/>
              </w:rPr>
              <w:t>01</w:t>
            </w:r>
            <w:r w:rsidR="00DF04BE">
              <w:rPr>
                <w:sz w:val="40"/>
              </w:rPr>
              <w:t>411</w:t>
            </w:r>
            <w:r>
              <w:rPr>
                <w:sz w:val="40"/>
              </w:rPr>
              <w:t>.000ПЗ</w:t>
            </w:r>
          </w:p>
        </w:tc>
      </w:tr>
      <w:tr w:rsidR="00412E62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2E62" w:rsidRDefault="00412E62" w:rsidP="00412E62">
            <w:pPr>
              <w:jc w:val="center"/>
              <w:rPr>
                <w:sz w:val="20"/>
              </w:rPr>
            </w:pPr>
            <w:r>
              <w:rPr>
                <w:sz w:val="20"/>
              </w:rPr>
              <w:t>(обозначение документа)</w:t>
            </w:r>
          </w:p>
        </w:tc>
      </w:tr>
    </w:tbl>
    <w:p w:rsidR="00412E62" w:rsidRDefault="00412E62" w:rsidP="00412E62"/>
    <w:p w:rsidR="00412E62" w:rsidRDefault="00412E62" w:rsidP="00412E62"/>
    <w:tbl>
      <w:tblPr>
        <w:tblW w:w="9634" w:type="dxa"/>
        <w:jc w:val="center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"/>
        <w:gridCol w:w="1385"/>
        <w:gridCol w:w="276"/>
        <w:gridCol w:w="2620"/>
        <w:gridCol w:w="1666"/>
        <w:gridCol w:w="1377"/>
        <w:gridCol w:w="1356"/>
      </w:tblGrid>
      <w:tr w:rsidR="00412E62">
        <w:trPr>
          <w:cantSplit/>
          <w:trHeight w:val="297"/>
          <w:jc w:val="center"/>
        </w:trPr>
        <w:tc>
          <w:tcPr>
            <w:tcW w:w="954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412E62" w:rsidRDefault="00412E62" w:rsidP="00412E62">
            <w:r>
              <w:t>Группа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412E62" w:rsidRDefault="00412E62" w:rsidP="00412E62"/>
        </w:tc>
        <w:tc>
          <w:tcPr>
            <w:tcW w:w="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12E62" w:rsidRDefault="00412E62" w:rsidP="00412E62"/>
        </w:tc>
        <w:tc>
          <w:tcPr>
            <w:tcW w:w="2620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12E62" w:rsidRDefault="00412E62" w:rsidP="00412E62">
            <w:pPr>
              <w:jc w:val="center"/>
            </w:pPr>
            <w:r>
              <w:t xml:space="preserve">Фамилия, </w:t>
            </w:r>
            <w:r w:rsidR="0079203E">
              <w:t>И</w:t>
            </w:r>
            <w:r>
              <w:t>.,</w:t>
            </w:r>
            <w:r w:rsidR="0079203E">
              <w:t xml:space="preserve"> О</w:t>
            </w:r>
            <w:r>
              <w:t>.</w:t>
            </w:r>
          </w:p>
        </w:tc>
        <w:tc>
          <w:tcPr>
            <w:tcW w:w="1666" w:type="dxa"/>
            <w:vMerge w:val="restart"/>
            <w:tcMar>
              <w:left w:w="0" w:type="dxa"/>
              <w:right w:w="0" w:type="dxa"/>
            </w:tcMar>
            <w:vAlign w:val="center"/>
          </w:tcPr>
          <w:p w:rsidR="00412E62" w:rsidRDefault="00412E62" w:rsidP="00412E62">
            <w:pPr>
              <w:jc w:val="center"/>
            </w:pPr>
            <w:r>
              <w:t>Подпись</w:t>
            </w:r>
          </w:p>
        </w:tc>
        <w:tc>
          <w:tcPr>
            <w:tcW w:w="1377" w:type="dxa"/>
            <w:vMerge w:val="restart"/>
            <w:tcMar>
              <w:left w:w="0" w:type="dxa"/>
              <w:right w:w="0" w:type="dxa"/>
            </w:tcMar>
            <w:vAlign w:val="center"/>
          </w:tcPr>
          <w:p w:rsidR="00412E62" w:rsidRDefault="00412E62" w:rsidP="00412E62">
            <w:pPr>
              <w:jc w:val="center"/>
            </w:pPr>
            <w:r>
              <w:t>Дата</w:t>
            </w:r>
          </w:p>
        </w:tc>
        <w:tc>
          <w:tcPr>
            <w:tcW w:w="1356" w:type="dxa"/>
            <w:vMerge w:val="restart"/>
            <w:tcMar>
              <w:left w:w="0" w:type="dxa"/>
              <w:right w:w="0" w:type="dxa"/>
            </w:tcMar>
            <w:vAlign w:val="center"/>
          </w:tcPr>
          <w:p w:rsidR="00412E62" w:rsidRDefault="00412E62" w:rsidP="00412E62">
            <w:pPr>
              <w:jc w:val="center"/>
            </w:pPr>
            <w:r>
              <w:t>Оценка</w:t>
            </w:r>
          </w:p>
        </w:tc>
      </w:tr>
      <w:tr w:rsidR="00412E62">
        <w:trPr>
          <w:cantSplit/>
          <w:trHeight w:val="295"/>
          <w:jc w:val="center"/>
        </w:trPr>
        <w:tc>
          <w:tcPr>
            <w:tcW w:w="954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12E62" w:rsidRDefault="00412E62" w:rsidP="00412E62"/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12E62" w:rsidRDefault="00DF04BE" w:rsidP="00412E62">
            <w:pPr>
              <w:rPr>
                <w:sz w:val="32"/>
              </w:rPr>
            </w:pPr>
            <w:r>
              <w:rPr>
                <w:sz w:val="32"/>
              </w:rPr>
              <w:t>ИБ-103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12E62" w:rsidRDefault="00412E62" w:rsidP="00412E62"/>
        </w:tc>
        <w:tc>
          <w:tcPr>
            <w:tcW w:w="2620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12E62" w:rsidRDefault="00412E62" w:rsidP="00412E62">
            <w:pPr>
              <w:jc w:val="center"/>
            </w:pPr>
          </w:p>
        </w:tc>
        <w:tc>
          <w:tcPr>
            <w:tcW w:w="1666" w:type="dxa"/>
            <w:vMerge/>
            <w:tcMar>
              <w:left w:w="0" w:type="dxa"/>
              <w:right w:w="0" w:type="dxa"/>
            </w:tcMar>
            <w:vAlign w:val="center"/>
          </w:tcPr>
          <w:p w:rsidR="00412E62" w:rsidRDefault="00412E62" w:rsidP="00412E62">
            <w:pPr>
              <w:jc w:val="center"/>
            </w:pPr>
          </w:p>
        </w:tc>
        <w:tc>
          <w:tcPr>
            <w:tcW w:w="1377" w:type="dxa"/>
            <w:vMerge/>
            <w:tcMar>
              <w:left w:w="0" w:type="dxa"/>
              <w:right w:w="0" w:type="dxa"/>
            </w:tcMar>
            <w:vAlign w:val="center"/>
          </w:tcPr>
          <w:p w:rsidR="00412E62" w:rsidRDefault="00412E62" w:rsidP="00412E62">
            <w:pPr>
              <w:jc w:val="center"/>
            </w:pPr>
          </w:p>
        </w:tc>
        <w:tc>
          <w:tcPr>
            <w:tcW w:w="1356" w:type="dxa"/>
            <w:vMerge/>
            <w:tcMar>
              <w:left w:w="0" w:type="dxa"/>
              <w:right w:w="0" w:type="dxa"/>
            </w:tcMar>
            <w:vAlign w:val="center"/>
          </w:tcPr>
          <w:p w:rsidR="00412E62" w:rsidRDefault="00412E62" w:rsidP="00412E62">
            <w:pPr>
              <w:jc w:val="center"/>
            </w:pPr>
          </w:p>
        </w:tc>
      </w:tr>
      <w:tr w:rsidR="00412E62">
        <w:trPr>
          <w:cantSplit/>
          <w:trHeight w:val="295"/>
          <w:jc w:val="center"/>
        </w:trPr>
        <w:tc>
          <w:tcPr>
            <w:tcW w:w="954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412E62" w:rsidRDefault="00412E62" w:rsidP="00412E62"/>
        </w:tc>
        <w:tc>
          <w:tcPr>
            <w:tcW w:w="138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412E62" w:rsidRDefault="00412E62" w:rsidP="00412E62"/>
        </w:tc>
        <w:tc>
          <w:tcPr>
            <w:tcW w:w="27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12E62" w:rsidRDefault="00412E62" w:rsidP="00412E62"/>
        </w:tc>
        <w:tc>
          <w:tcPr>
            <w:tcW w:w="2620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12E62" w:rsidRDefault="00412E62" w:rsidP="00412E62">
            <w:pPr>
              <w:jc w:val="center"/>
            </w:pPr>
          </w:p>
        </w:tc>
        <w:tc>
          <w:tcPr>
            <w:tcW w:w="1666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12E62" w:rsidRDefault="00412E62" w:rsidP="00412E62">
            <w:pPr>
              <w:jc w:val="center"/>
            </w:pPr>
          </w:p>
        </w:tc>
        <w:tc>
          <w:tcPr>
            <w:tcW w:w="1377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12E62" w:rsidRDefault="00412E62" w:rsidP="00412E62">
            <w:pPr>
              <w:jc w:val="center"/>
            </w:pPr>
          </w:p>
        </w:tc>
        <w:tc>
          <w:tcPr>
            <w:tcW w:w="1356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12E62" w:rsidRDefault="00412E62" w:rsidP="00412E62">
            <w:pPr>
              <w:jc w:val="center"/>
            </w:pPr>
          </w:p>
        </w:tc>
      </w:tr>
      <w:tr w:rsidR="00412E62">
        <w:trPr>
          <w:trHeight w:val="563"/>
          <w:jc w:val="center"/>
        </w:trPr>
        <w:tc>
          <w:tcPr>
            <w:tcW w:w="2615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412E62" w:rsidRDefault="00412E62" w:rsidP="00412E62">
            <w:r>
              <w:t>Студент</w:t>
            </w:r>
          </w:p>
        </w:tc>
        <w:tc>
          <w:tcPr>
            <w:tcW w:w="2620" w:type="dxa"/>
            <w:tcMar>
              <w:left w:w="0" w:type="dxa"/>
              <w:right w:w="0" w:type="dxa"/>
            </w:tcMar>
            <w:vAlign w:val="center"/>
          </w:tcPr>
          <w:p w:rsidR="00412E62" w:rsidRDefault="00412E62" w:rsidP="00412E62">
            <w:r>
              <w:t xml:space="preserve"> </w:t>
            </w:r>
            <w:r w:rsidR="00DF04BE">
              <w:t>Завалов Р. А.</w:t>
            </w:r>
          </w:p>
        </w:tc>
        <w:tc>
          <w:tcPr>
            <w:tcW w:w="1666" w:type="dxa"/>
            <w:tcMar>
              <w:left w:w="0" w:type="dxa"/>
              <w:right w:w="0" w:type="dxa"/>
            </w:tcMar>
            <w:vAlign w:val="center"/>
          </w:tcPr>
          <w:p w:rsidR="00412E62" w:rsidRDefault="00412E62" w:rsidP="00412E62"/>
        </w:tc>
        <w:tc>
          <w:tcPr>
            <w:tcW w:w="1377" w:type="dxa"/>
            <w:tcMar>
              <w:left w:w="0" w:type="dxa"/>
              <w:right w:w="0" w:type="dxa"/>
            </w:tcMar>
            <w:vAlign w:val="center"/>
          </w:tcPr>
          <w:p w:rsidR="00412E62" w:rsidRDefault="00412E62" w:rsidP="00412E62"/>
        </w:tc>
        <w:tc>
          <w:tcPr>
            <w:tcW w:w="1356" w:type="dxa"/>
            <w:tcMar>
              <w:left w:w="0" w:type="dxa"/>
              <w:right w:w="0" w:type="dxa"/>
            </w:tcMar>
            <w:vAlign w:val="center"/>
          </w:tcPr>
          <w:p w:rsidR="00412E62" w:rsidRDefault="00412E62" w:rsidP="00412E62"/>
        </w:tc>
      </w:tr>
      <w:tr w:rsidR="00412E62">
        <w:trPr>
          <w:trHeight w:val="557"/>
          <w:jc w:val="center"/>
        </w:trPr>
        <w:tc>
          <w:tcPr>
            <w:tcW w:w="2615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12E62" w:rsidRDefault="00412E62" w:rsidP="00412E62">
            <w:r>
              <w:t>Консультант</w:t>
            </w:r>
          </w:p>
        </w:tc>
        <w:tc>
          <w:tcPr>
            <w:tcW w:w="262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12E62" w:rsidRDefault="00412E62" w:rsidP="00412E62">
            <w:r>
              <w:t xml:space="preserve"> </w:t>
            </w:r>
            <w:r w:rsidR="001C5F1D">
              <w:t>Тархов С. В.</w:t>
            </w:r>
          </w:p>
        </w:tc>
        <w:tc>
          <w:tcPr>
            <w:tcW w:w="166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12E62" w:rsidRDefault="00412E62" w:rsidP="00412E62"/>
        </w:tc>
        <w:tc>
          <w:tcPr>
            <w:tcW w:w="1377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12E62" w:rsidRDefault="00412E62" w:rsidP="00412E62"/>
        </w:tc>
        <w:tc>
          <w:tcPr>
            <w:tcW w:w="135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12E62" w:rsidRDefault="00412E62" w:rsidP="00412E62"/>
        </w:tc>
      </w:tr>
      <w:tr w:rsidR="00412E62">
        <w:trPr>
          <w:trHeight w:val="551"/>
          <w:jc w:val="center"/>
        </w:trPr>
        <w:tc>
          <w:tcPr>
            <w:tcW w:w="2615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412E62" w:rsidRDefault="00412E62" w:rsidP="00412E62">
            <w:r>
              <w:t>Принял</w:t>
            </w:r>
          </w:p>
        </w:tc>
        <w:tc>
          <w:tcPr>
            <w:tcW w:w="262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412E62" w:rsidRDefault="00412E62" w:rsidP="00412E62"/>
        </w:tc>
        <w:tc>
          <w:tcPr>
            <w:tcW w:w="1666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412E62" w:rsidRDefault="00412E62" w:rsidP="00412E62"/>
        </w:tc>
        <w:tc>
          <w:tcPr>
            <w:tcW w:w="1377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412E62" w:rsidRDefault="00412E62" w:rsidP="00412E62"/>
        </w:tc>
        <w:tc>
          <w:tcPr>
            <w:tcW w:w="1356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:rsidR="00412E62" w:rsidRDefault="00412E62" w:rsidP="00412E62"/>
        </w:tc>
      </w:tr>
    </w:tbl>
    <w:p w:rsidR="00412E62" w:rsidRDefault="00412E62" w:rsidP="00412E62"/>
    <w:p w:rsidR="00412E62" w:rsidRDefault="00412E62" w:rsidP="00412E62"/>
    <w:p w:rsidR="00412E62" w:rsidRDefault="00412E62" w:rsidP="00412E62"/>
    <w:p w:rsidR="00412E62" w:rsidRDefault="00412E62" w:rsidP="00412E6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Уфа 20</w:t>
      </w:r>
      <w:r w:rsidR="00A302EE">
        <w:rPr>
          <w:b/>
          <w:bCs/>
          <w:sz w:val="28"/>
        </w:rPr>
        <w:t>1</w:t>
      </w:r>
      <w:r w:rsidR="00DF04BE">
        <w:rPr>
          <w:b/>
          <w:bCs/>
          <w:sz w:val="28"/>
        </w:rPr>
        <w:t>3</w:t>
      </w:r>
      <w:r>
        <w:rPr>
          <w:b/>
          <w:bCs/>
          <w:sz w:val="28"/>
        </w:rPr>
        <w:t xml:space="preserve"> г.</w:t>
      </w:r>
    </w:p>
    <w:p w:rsidR="005C5152" w:rsidRDefault="005C5152">
      <w:pPr>
        <w:pStyle w:val="a9"/>
        <w:ind w:firstLine="0"/>
        <w:sectPr w:rsidR="005C5152" w:rsidSect="00412E62">
          <w:headerReference w:type="default" r:id="rId9"/>
          <w:footerReference w:type="default" r:id="rId10"/>
          <w:pgSz w:w="11906" w:h="16838" w:code="9"/>
          <w:pgMar w:top="851" w:right="737" w:bottom="794" w:left="1418" w:header="709" w:footer="709" w:gutter="0"/>
          <w:pgNumType w:start="7"/>
          <w:cols w:space="708"/>
          <w:titlePg/>
          <w:docGrid w:linePitch="360"/>
        </w:sectPr>
      </w:pPr>
    </w:p>
    <w:p w:rsidR="005C5152" w:rsidRDefault="005C5152">
      <w:pPr>
        <w:pStyle w:val="a9"/>
        <w:jc w:val="center"/>
        <w:rPr>
          <w:b/>
        </w:rPr>
      </w:pPr>
      <w:r>
        <w:rPr>
          <w:b/>
        </w:rPr>
        <w:lastRenderedPageBreak/>
        <w:t>Содержание</w:t>
      </w:r>
    </w:p>
    <w:p w:rsidR="00290FAA" w:rsidRPr="00A363F2" w:rsidRDefault="00290FAA">
      <w:pPr>
        <w:pStyle w:val="a9"/>
        <w:jc w:val="center"/>
        <w:rPr>
          <w:b/>
          <w:lang w:val="en-US"/>
        </w:rPr>
      </w:pPr>
    </w:p>
    <w:p w:rsidR="00363D87" w:rsidRDefault="00956134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57036021" w:history="1">
        <w:r w:rsidR="00363D87" w:rsidRPr="004F5AE1">
          <w:rPr>
            <w:rStyle w:val="ad"/>
            <w:noProof/>
          </w:rPr>
          <w:t>Введение</w:t>
        </w:r>
        <w:r w:rsidR="00363D87">
          <w:rPr>
            <w:noProof/>
            <w:webHidden/>
          </w:rPr>
          <w:tab/>
        </w:r>
        <w:r w:rsidR="00363D87">
          <w:rPr>
            <w:noProof/>
            <w:webHidden/>
          </w:rPr>
          <w:fldChar w:fldCharType="begin"/>
        </w:r>
        <w:r w:rsidR="00363D87">
          <w:rPr>
            <w:noProof/>
            <w:webHidden/>
          </w:rPr>
          <w:instrText xml:space="preserve"> PAGEREF _Toc357036021 \h </w:instrText>
        </w:r>
        <w:r w:rsidR="00363D87">
          <w:rPr>
            <w:noProof/>
            <w:webHidden/>
          </w:rPr>
        </w:r>
        <w:r w:rsidR="00363D87">
          <w:rPr>
            <w:noProof/>
            <w:webHidden/>
          </w:rPr>
          <w:fldChar w:fldCharType="separate"/>
        </w:r>
        <w:r w:rsidR="00363D87">
          <w:rPr>
            <w:noProof/>
            <w:webHidden/>
          </w:rPr>
          <w:t>2</w:t>
        </w:r>
        <w:r w:rsidR="00363D87">
          <w:rPr>
            <w:noProof/>
            <w:webHidden/>
          </w:rPr>
          <w:fldChar w:fldCharType="end"/>
        </w:r>
      </w:hyperlink>
    </w:p>
    <w:p w:rsidR="00363D87" w:rsidRDefault="00A661F8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036022" w:history="1">
        <w:r w:rsidR="00363D87" w:rsidRPr="004F5AE1">
          <w:rPr>
            <w:rStyle w:val="ad"/>
            <w:noProof/>
          </w:rPr>
          <w:t>1</w:t>
        </w:r>
        <w:r w:rsidR="00363D8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63D87" w:rsidRPr="004F5AE1">
          <w:rPr>
            <w:rStyle w:val="ad"/>
            <w:noProof/>
          </w:rPr>
          <w:t>Описание методов решения</w:t>
        </w:r>
        <w:r w:rsidR="00363D87">
          <w:rPr>
            <w:noProof/>
            <w:webHidden/>
          </w:rPr>
          <w:tab/>
        </w:r>
        <w:r w:rsidR="00363D87">
          <w:rPr>
            <w:noProof/>
            <w:webHidden/>
          </w:rPr>
          <w:fldChar w:fldCharType="begin"/>
        </w:r>
        <w:r w:rsidR="00363D87">
          <w:rPr>
            <w:noProof/>
            <w:webHidden/>
          </w:rPr>
          <w:instrText xml:space="preserve"> PAGEREF _Toc357036022 \h </w:instrText>
        </w:r>
        <w:r w:rsidR="00363D87">
          <w:rPr>
            <w:noProof/>
            <w:webHidden/>
          </w:rPr>
        </w:r>
        <w:r w:rsidR="00363D87">
          <w:rPr>
            <w:noProof/>
            <w:webHidden/>
          </w:rPr>
          <w:fldChar w:fldCharType="separate"/>
        </w:r>
        <w:r w:rsidR="00363D87">
          <w:rPr>
            <w:noProof/>
            <w:webHidden/>
          </w:rPr>
          <w:t>3</w:t>
        </w:r>
        <w:r w:rsidR="00363D87">
          <w:rPr>
            <w:noProof/>
            <w:webHidden/>
          </w:rPr>
          <w:fldChar w:fldCharType="end"/>
        </w:r>
      </w:hyperlink>
    </w:p>
    <w:p w:rsidR="00363D87" w:rsidRDefault="00A661F8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036023" w:history="1">
        <w:r w:rsidR="00363D87" w:rsidRPr="004F5AE1">
          <w:rPr>
            <w:rStyle w:val="ad"/>
            <w:noProof/>
          </w:rPr>
          <w:t>1.1</w:t>
        </w:r>
        <w:r w:rsidR="00363D8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63D87" w:rsidRPr="004F5AE1">
          <w:rPr>
            <w:rStyle w:val="ad"/>
            <w:noProof/>
          </w:rPr>
          <w:t>Метод прямоугольников</w:t>
        </w:r>
        <w:r w:rsidR="00363D87">
          <w:rPr>
            <w:noProof/>
            <w:webHidden/>
          </w:rPr>
          <w:tab/>
        </w:r>
        <w:r w:rsidR="00363D87">
          <w:rPr>
            <w:noProof/>
            <w:webHidden/>
          </w:rPr>
          <w:fldChar w:fldCharType="begin"/>
        </w:r>
        <w:r w:rsidR="00363D87">
          <w:rPr>
            <w:noProof/>
            <w:webHidden/>
          </w:rPr>
          <w:instrText xml:space="preserve"> PAGEREF _Toc357036023 \h </w:instrText>
        </w:r>
        <w:r w:rsidR="00363D87">
          <w:rPr>
            <w:noProof/>
            <w:webHidden/>
          </w:rPr>
        </w:r>
        <w:r w:rsidR="00363D87">
          <w:rPr>
            <w:noProof/>
            <w:webHidden/>
          </w:rPr>
          <w:fldChar w:fldCharType="separate"/>
        </w:r>
        <w:r w:rsidR="00363D87">
          <w:rPr>
            <w:noProof/>
            <w:webHidden/>
          </w:rPr>
          <w:t>3</w:t>
        </w:r>
        <w:r w:rsidR="00363D87">
          <w:rPr>
            <w:noProof/>
            <w:webHidden/>
          </w:rPr>
          <w:fldChar w:fldCharType="end"/>
        </w:r>
      </w:hyperlink>
    </w:p>
    <w:p w:rsidR="00363D87" w:rsidRDefault="00A661F8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036024" w:history="1">
        <w:r w:rsidR="00363D87" w:rsidRPr="004F5AE1">
          <w:rPr>
            <w:rStyle w:val="ad"/>
            <w:noProof/>
          </w:rPr>
          <w:t>1.2</w:t>
        </w:r>
        <w:r w:rsidR="00363D8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63D87" w:rsidRPr="004F5AE1">
          <w:rPr>
            <w:rStyle w:val="ad"/>
            <w:noProof/>
          </w:rPr>
          <w:t>Метод Симпсона</w:t>
        </w:r>
        <w:r w:rsidR="00363D87">
          <w:rPr>
            <w:noProof/>
            <w:webHidden/>
          </w:rPr>
          <w:tab/>
        </w:r>
        <w:r w:rsidR="00363D87">
          <w:rPr>
            <w:noProof/>
            <w:webHidden/>
          </w:rPr>
          <w:fldChar w:fldCharType="begin"/>
        </w:r>
        <w:r w:rsidR="00363D87">
          <w:rPr>
            <w:noProof/>
            <w:webHidden/>
          </w:rPr>
          <w:instrText xml:space="preserve"> PAGEREF _Toc357036024 \h </w:instrText>
        </w:r>
        <w:r w:rsidR="00363D87">
          <w:rPr>
            <w:noProof/>
            <w:webHidden/>
          </w:rPr>
        </w:r>
        <w:r w:rsidR="00363D87">
          <w:rPr>
            <w:noProof/>
            <w:webHidden/>
          </w:rPr>
          <w:fldChar w:fldCharType="separate"/>
        </w:r>
        <w:r w:rsidR="00363D87">
          <w:rPr>
            <w:noProof/>
            <w:webHidden/>
          </w:rPr>
          <w:t>4</w:t>
        </w:r>
        <w:r w:rsidR="00363D87">
          <w:rPr>
            <w:noProof/>
            <w:webHidden/>
          </w:rPr>
          <w:fldChar w:fldCharType="end"/>
        </w:r>
      </w:hyperlink>
    </w:p>
    <w:p w:rsidR="00363D87" w:rsidRDefault="00A661F8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036025" w:history="1">
        <w:r w:rsidR="00363D87" w:rsidRPr="004F5AE1">
          <w:rPr>
            <w:rStyle w:val="ad"/>
            <w:noProof/>
          </w:rPr>
          <w:t>2</w:t>
        </w:r>
        <w:r w:rsidR="00363D8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63D87" w:rsidRPr="004F5AE1">
          <w:rPr>
            <w:rStyle w:val="ad"/>
            <w:noProof/>
          </w:rPr>
          <w:t>Описание решения задачи</w:t>
        </w:r>
        <w:r w:rsidR="00363D87">
          <w:rPr>
            <w:noProof/>
            <w:webHidden/>
          </w:rPr>
          <w:tab/>
        </w:r>
        <w:r w:rsidR="00363D87">
          <w:rPr>
            <w:noProof/>
            <w:webHidden/>
          </w:rPr>
          <w:fldChar w:fldCharType="begin"/>
        </w:r>
        <w:r w:rsidR="00363D87">
          <w:rPr>
            <w:noProof/>
            <w:webHidden/>
          </w:rPr>
          <w:instrText xml:space="preserve"> PAGEREF _Toc357036025 \h </w:instrText>
        </w:r>
        <w:r w:rsidR="00363D87">
          <w:rPr>
            <w:noProof/>
            <w:webHidden/>
          </w:rPr>
        </w:r>
        <w:r w:rsidR="00363D87">
          <w:rPr>
            <w:noProof/>
            <w:webHidden/>
          </w:rPr>
          <w:fldChar w:fldCharType="separate"/>
        </w:r>
        <w:r w:rsidR="00363D87">
          <w:rPr>
            <w:noProof/>
            <w:webHidden/>
          </w:rPr>
          <w:t>5</w:t>
        </w:r>
        <w:r w:rsidR="00363D87">
          <w:rPr>
            <w:noProof/>
            <w:webHidden/>
          </w:rPr>
          <w:fldChar w:fldCharType="end"/>
        </w:r>
      </w:hyperlink>
    </w:p>
    <w:p w:rsidR="00363D87" w:rsidRDefault="00A661F8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036026" w:history="1">
        <w:r w:rsidR="00363D87" w:rsidRPr="004F5AE1">
          <w:rPr>
            <w:rStyle w:val="ad"/>
            <w:noProof/>
          </w:rPr>
          <w:t>3</w:t>
        </w:r>
        <w:r w:rsidR="00363D8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63D87" w:rsidRPr="004F5AE1">
          <w:rPr>
            <w:rStyle w:val="ad"/>
            <w:noProof/>
          </w:rPr>
          <w:t>Фрагменты программного кода</w:t>
        </w:r>
        <w:r w:rsidR="00363D87">
          <w:rPr>
            <w:noProof/>
            <w:webHidden/>
          </w:rPr>
          <w:tab/>
        </w:r>
        <w:r w:rsidR="00363D87">
          <w:rPr>
            <w:noProof/>
            <w:webHidden/>
          </w:rPr>
          <w:fldChar w:fldCharType="begin"/>
        </w:r>
        <w:r w:rsidR="00363D87">
          <w:rPr>
            <w:noProof/>
            <w:webHidden/>
          </w:rPr>
          <w:instrText xml:space="preserve"> PAGEREF _Toc357036026 \h </w:instrText>
        </w:r>
        <w:r w:rsidR="00363D87">
          <w:rPr>
            <w:noProof/>
            <w:webHidden/>
          </w:rPr>
        </w:r>
        <w:r w:rsidR="00363D87">
          <w:rPr>
            <w:noProof/>
            <w:webHidden/>
          </w:rPr>
          <w:fldChar w:fldCharType="separate"/>
        </w:r>
        <w:r w:rsidR="00363D87">
          <w:rPr>
            <w:noProof/>
            <w:webHidden/>
          </w:rPr>
          <w:t>8</w:t>
        </w:r>
        <w:r w:rsidR="00363D87">
          <w:rPr>
            <w:noProof/>
            <w:webHidden/>
          </w:rPr>
          <w:fldChar w:fldCharType="end"/>
        </w:r>
      </w:hyperlink>
    </w:p>
    <w:p w:rsidR="00363D87" w:rsidRDefault="00A661F8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036027" w:history="1">
        <w:r w:rsidR="00363D87" w:rsidRPr="004F5AE1">
          <w:rPr>
            <w:rStyle w:val="ad"/>
            <w:noProof/>
          </w:rPr>
          <w:t>3.1</w:t>
        </w:r>
        <w:r w:rsidR="00363D8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63D87" w:rsidRPr="004F5AE1">
          <w:rPr>
            <w:rStyle w:val="ad"/>
            <w:noProof/>
          </w:rPr>
          <w:t>Метод прямоугольника</w:t>
        </w:r>
        <w:r w:rsidR="00363D87">
          <w:rPr>
            <w:noProof/>
            <w:webHidden/>
          </w:rPr>
          <w:tab/>
        </w:r>
        <w:r w:rsidR="00363D87">
          <w:rPr>
            <w:noProof/>
            <w:webHidden/>
          </w:rPr>
          <w:fldChar w:fldCharType="begin"/>
        </w:r>
        <w:r w:rsidR="00363D87">
          <w:rPr>
            <w:noProof/>
            <w:webHidden/>
          </w:rPr>
          <w:instrText xml:space="preserve"> PAGEREF _Toc357036027 \h </w:instrText>
        </w:r>
        <w:r w:rsidR="00363D87">
          <w:rPr>
            <w:noProof/>
            <w:webHidden/>
          </w:rPr>
        </w:r>
        <w:r w:rsidR="00363D87">
          <w:rPr>
            <w:noProof/>
            <w:webHidden/>
          </w:rPr>
          <w:fldChar w:fldCharType="separate"/>
        </w:r>
        <w:r w:rsidR="00363D87">
          <w:rPr>
            <w:noProof/>
            <w:webHidden/>
          </w:rPr>
          <w:t>8</w:t>
        </w:r>
        <w:r w:rsidR="00363D87">
          <w:rPr>
            <w:noProof/>
            <w:webHidden/>
          </w:rPr>
          <w:fldChar w:fldCharType="end"/>
        </w:r>
      </w:hyperlink>
    </w:p>
    <w:p w:rsidR="00363D87" w:rsidRDefault="00A661F8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036028" w:history="1">
        <w:r w:rsidR="00363D87" w:rsidRPr="004F5AE1">
          <w:rPr>
            <w:rStyle w:val="ad"/>
            <w:noProof/>
          </w:rPr>
          <w:t>3.2</w:t>
        </w:r>
        <w:r w:rsidR="00363D8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63D87" w:rsidRPr="004F5AE1">
          <w:rPr>
            <w:rStyle w:val="ad"/>
            <w:noProof/>
          </w:rPr>
          <w:t>Метод Симпсона</w:t>
        </w:r>
        <w:r w:rsidR="00363D87">
          <w:rPr>
            <w:noProof/>
            <w:webHidden/>
          </w:rPr>
          <w:tab/>
        </w:r>
        <w:r w:rsidR="00363D87">
          <w:rPr>
            <w:noProof/>
            <w:webHidden/>
          </w:rPr>
          <w:fldChar w:fldCharType="begin"/>
        </w:r>
        <w:r w:rsidR="00363D87">
          <w:rPr>
            <w:noProof/>
            <w:webHidden/>
          </w:rPr>
          <w:instrText xml:space="preserve"> PAGEREF _Toc357036028 \h </w:instrText>
        </w:r>
        <w:r w:rsidR="00363D87">
          <w:rPr>
            <w:noProof/>
            <w:webHidden/>
          </w:rPr>
        </w:r>
        <w:r w:rsidR="00363D87">
          <w:rPr>
            <w:noProof/>
            <w:webHidden/>
          </w:rPr>
          <w:fldChar w:fldCharType="separate"/>
        </w:r>
        <w:r w:rsidR="00363D87">
          <w:rPr>
            <w:noProof/>
            <w:webHidden/>
          </w:rPr>
          <w:t>8</w:t>
        </w:r>
        <w:r w:rsidR="00363D87">
          <w:rPr>
            <w:noProof/>
            <w:webHidden/>
          </w:rPr>
          <w:fldChar w:fldCharType="end"/>
        </w:r>
      </w:hyperlink>
    </w:p>
    <w:p w:rsidR="00363D87" w:rsidRDefault="00A661F8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036029" w:history="1">
        <w:r w:rsidR="00363D87" w:rsidRPr="004F5AE1">
          <w:rPr>
            <w:rStyle w:val="ad"/>
            <w:noProof/>
          </w:rPr>
          <w:t>4</w:t>
        </w:r>
        <w:r w:rsidR="00363D8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63D87" w:rsidRPr="004F5AE1">
          <w:rPr>
            <w:rStyle w:val="ad"/>
            <w:noProof/>
          </w:rPr>
          <w:t>Описание работы программы</w:t>
        </w:r>
        <w:r w:rsidR="00363D87">
          <w:rPr>
            <w:noProof/>
            <w:webHidden/>
          </w:rPr>
          <w:tab/>
        </w:r>
        <w:r w:rsidR="00363D87">
          <w:rPr>
            <w:noProof/>
            <w:webHidden/>
          </w:rPr>
          <w:fldChar w:fldCharType="begin"/>
        </w:r>
        <w:r w:rsidR="00363D87">
          <w:rPr>
            <w:noProof/>
            <w:webHidden/>
          </w:rPr>
          <w:instrText xml:space="preserve"> PAGEREF _Toc357036029 \h </w:instrText>
        </w:r>
        <w:r w:rsidR="00363D87">
          <w:rPr>
            <w:noProof/>
            <w:webHidden/>
          </w:rPr>
        </w:r>
        <w:r w:rsidR="00363D87">
          <w:rPr>
            <w:noProof/>
            <w:webHidden/>
          </w:rPr>
          <w:fldChar w:fldCharType="separate"/>
        </w:r>
        <w:r w:rsidR="00363D87">
          <w:rPr>
            <w:noProof/>
            <w:webHidden/>
          </w:rPr>
          <w:t>9</w:t>
        </w:r>
        <w:r w:rsidR="00363D87">
          <w:rPr>
            <w:noProof/>
            <w:webHidden/>
          </w:rPr>
          <w:fldChar w:fldCharType="end"/>
        </w:r>
      </w:hyperlink>
    </w:p>
    <w:p w:rsidR="00363D87" w:rsidRDefault="00A661F8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036030" w:history="1">
        <w:r w:rsidR="00363D87" w:rsidRPr="004F5AE1">
          <w:rPr>
            <w:rStyle w:val="ad"/>
            <w:noProof/>
          </w:rPr>
          <w:t>Заключение</w:t>
        </w:r>
        <w:r w:rsidR="00363D87">
          <w:rPr>
            <w:noProof/>
            <w:webHidden/>
          </w:rPr>
          <w:tab/>
        </w:r>
        <w:r w:rsidR="00363D87">
          <w:rPr>
            <w:noProof/>
            <w:webHidden/>
          </w:rPr>
          <w:fldChar w:fldCharType="begin"/>
        </w:r>
        <w:r w:rsidR="00363D87">
          <w:rPr>
            <w:noProof/>
            <w:webHidden/>
          </w:rPr>
          <w:instrText xml:space="preserve"> PAGEREF _Toc357036030 \h </w:instrText>
        </w:r>
        <w:r w:rsidR="00363D87">
          <w:rPr>
            <w:noProof/>
            <w:webHidden/>
          </w:rPr>
        </w:r>
        <w:r w:rsidR="00363D87">
          <w:rPr>
            <w:noProof/>
            <w:webHidden/>
          </w:rPr>
          <w:fldChar w:fldCharType="separate"/>
        </w:r>
        <w:r w:rsidR="00363D87">
          <w:rPr>
            <w:noProof/>
            <w:webHidden/>
          </w:rPr>
          <w:t>13</w:t>
        </w:r>
        <w:r w:rsidR="00363D87">
          <w:rPr>
            <w:noProof/>
            <w:webHidden/>
          </w:rPr>
          <w:fldChar w:fldCharType="end"/>
        </w:r>
      </w:hyperlink>
    </w:p>
    <w:p w:rsidR="00363D87" w:rsidRDefault="00A661F8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7036031" w:history="1">
        <w:r w:rsidR="00363D87" w:rsidRPr="004F5AE1">
          <w:rPr>
            <w:rStyle w:val="ad"/>
            <w:noProof/>
          </w:rPr>
          <w:t>Список литературы</w:t>
        </w:r>
        <w:r w:rsidR="00363D87">
          <w:rPr>
            <w:noProof/>
            <w:webHidden/>
          </w:rPr>
          <w:tab/>
        </w:r>
        <w:r w:rsidR="00363D87">
          <w:rPr>
            <w:noProof/>
            <w:webHidden/>
          </w:rPr>
          <w:fldChar w:fldCharType="begin"/>
        </w:r>
        <w:r w:rsidR="00363D87">
          <w:rPr>
            <w:noProof/>
            <w:webHidden/>
          </w:rPr>
          <w:instrText xml:space="preserve"> PAGEREF _Toc357036031 \h </w:instrText>
        </w:r>
        <w:r w:rsidR="00363D87">
          <w:rPr>
            <w:noProof/>
            <w:webHidden/>
          </w:rPr>
        </w:r>
        <w:r w:rsidR="00363D87">
          <w:rPr>
            <w:noProof/>
            <w:webHidden/>
          </w:rPr>
          <w:fldChar w:fldCharType="separate"/>
        </w:r>
        <w:r w:rsidR="00363D87">
          <w:rPr>
            <w:noProof/>
            <w:webHidden/>
          </w:rPr>
          <w:t>14</w:t>
        </w:r>
        <w:r w:rsidR="00363D87">
          <w:rPr>
            <w:noProof/>
            <w:webHidden/>
          </w:rPr>
          <w:fldChar w:fldCharType="end"/>
        </w:r>
      </w:hyperlink>
    </w:p>
    <w:p w:rsidR="005C5152" w:rsidRPr="00883FB9" w:rsidRDefault="00956134">
      <w:pPr>
        <w:pStyle w:val="a9"/>
        <w:ind w:firstLine="0"/>
      </w:pPr>
      <w:r>
        <w:fldChar w:fldCharType="end"/>
      </w:r>
    </w:p>
    <w:p w:rsidR="005C5152" w:rsidRPr="00883FB9" w:rsidRDefault="00F77026" w:rsidP="0079203E">
      <w:pPr>
        <w:pStyle w:val="afc"/>
        <w:sectPr w:rsidR="005C5152" w:rsidRPr="00883FB9">
          <w:footerReference w:type="default" r:id="rId11"/>
          <w:pgSz w:w="11906" w:h="16838"/>
          <w:pgMar w:top="851" w:right="737" w:bottom="1418" w:left="1418" w:header="709" w:footer="709" w:gutter="0"/>
          <w:pgNumType w:start="7"/>
          <w:cols w:space="708"/>
          <w:docGrid w:linePitch="360"/>
        </w:sectPr>
      </w:pPr>
      <w:r>
        <w:t xml:space="preserve"> </w:t>
      </w:r>
    </w:p>
    <w:p w:rsidR="005C5152" w:rsidRDefault="005C5152" w:rsidP="00F7379B">
      <w:pPr>
        <w:pStyle w:val="1"/>
        <w:numPr>
          <w:ilvl w:val="0"/>
          <w:numId w:val="0"/>
        </w:numPr>
        <w:ind w:left="851"/>
      </w:pPr>
      <w:bookmarkStart w:id="0" w:name="_Toc247031795"/>
      <w:bookmarkStart w:id="1" w:name="_Ref356327680"/>
      <w:bookmarkStart w:id="2" w:name="_Toc356327975"/>
      <w:bookmarkStart w:id="3" w:name="_Toc357036021"/>
      <w:r>
        <w:lastRenderedPageBreak/>
        <w:t>Введение</w:t>
      </w:r>
      <w:bookmarkEnd w:id="0"/>
      <w:bookmarkEnd w:id="1"/>
      <w:bookmarkEnd w:id="2"/>
      <w:bookmarkEnd w:id="3"/>
      <w:r w:rsidR="00883FB9">
        <w:t xml:space="preserve">  </w:t>
      </w:r>
    </w:p>
    <w:p w:rsidR="005C5152" w:rsidRPr="00B1478B" w:rsidRDefault="00B1478B" w:rsidP="00DC2D07">
      <w:pPr>
        <w:autoSpaceDE w:val="0"/>
        <w:autoSpaceDN w:val="0"/>
        <w:adjustRightInd w:val="0"/>
        <w:ind w:firstLine="851"/>
        <w:jc w:val="both"/>
        <w:rPr>
          <w:sz w:val="28"/>
        </w:rPr>
      </w:pPr>
      <w:r w:rsidRPr="00B1478B">
        <w:rPr>
          <w:sz w:val="28"/>
          <w:szCs w:val="28"/>
        </w:rPr>
        <w:t xml:space="preserve">В данной работе необходимо </w:t>
      </w:r>
      <w:r>
        <w:rPr>
          <w:sz w:val="28"/>
          <w:szCs w:val="28"/>
        </w:rPr>
        <w:t>исследовать методы прямоугольников и Симпсона, применяющиеся для вычисления определённых интегралов</w:t>
      </w:r>
      <w:r w:rsidRPr="00B1478B">
        <w:rPr>
          <w:sz w:val="28"/>
          <w:szCs w:val="28"/>
        </w:rPr>
        <w:t xml:space="preserve">. </w:t>
      </w:r>
      <w:r>
        <w:rPr>
          <w:sz w:val="28"/>
          <w:szCs w:val="28"/>
        </w:rPr>
        <w:t>Иссл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дование проводится на примере вычисления интеграла функции 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(x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 на промежутке </w:t>
      </w:r>
      <m:oMath>
        <m:r>
          <w:rPr>
            <w:rFonts w:ascii="Cambria Math" w:hAnsi="Cambria Math"/>
            <w:sz w:val="28"/>
            <w:szCs w:val="28"/>
          </w:rPr>
          <m:t>[1;e]</m:t>
        </m:r>
      </m:oMath>
      <w:r w:rsidRPr="00B1478B">
        <w:rPr>
          <w:sz w:val="28"/>
          <w:szCs w:val="28"/>
        </w:rPr>
        <w:t xml:space="preserve">. </w:t>
      </w:r>
      <w:r>
        <w:rPr>
          <w:sz w:val="28"/>
          <w:szCs w:val="28"/>
        </w:rPr>
        <w:t>Число разбиений задаётся пользователем.</w:t>
      </w:r>
      <w:r w:rsidRPr="00B1478B">
        <w:rPr>
          <w:sz w:val="28"/>
          <w:szCs w:val="28"/>
        </w:rPr>
        <w:t xml:space="preserve"> </w:t>
      </w:r>
      <w:r>
        <w:rPr>
          <w:sz w:val="28"/>
          <w:szCs w:val="28"/>
        </w:rPr>
        <w:t>Зависимость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грешности </w:t>
      </w:r>
      <w:proofErr w:type="gramStart"/>
      <w:r>
        <w:rPr>
          <w:sz w:val="28"/>
          <w:szCs w:val="28"/>
        </w:rPr>
        <w:t>от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количество</w:t>
      </w:r>
      <w:proofErr w:type="gramEnd"/>
      <w:r>
        <w:rPr>
          <w:sz w:val="28"/>
          <w:szCs w:val="28"/>
        </w:rPr>
        <w:t xml:space="preserve"> разбиений, а также в</w:t>
      </w:r>
      <w:r w:rsidRPr="00B1478B">
        <w:rPr>
          <w:sz w:val="28"/>
          <w:szCs w:val="28"/>
        </w:rPr>
        <w:t>изуализация метода</w:t>
      </w:r>
      <w:r>
        <w:rPr>
          <w:sz w:val="28"/>
          <w:szCs w:val="28"/>
        </w:rPr>
        <w:t xml:space="preserve"> прямоугол</w:t>
      </w:r>
      <w:r>
        <w:rPr>
          <w:sz w:val="28"/>
          <w:szCs w:val="28"/>
        </w:rPr>
        <w:t>ь</w:t>
      </w:r>
      <w:r>
        <w:rPr>
          <w:sz w:val="28"/>
          <w:szCs w:val="28"/>
        </w:rPr>
        <w:t xml:space="preserve">ников выводится </w:t>
      </w:r>
      <w:r w:rsidRPr="00B1478B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1478B">
        <w:rPr>
          <w:sz w:val="28"/>
          <w:szCs w:val="28"/>
        </w:rPr>
        <w:t xml:space="preserve">виде гистограммы. </w:t>
      </w:r>
      <w:r>
        <w:rPr>
          <w:sz w:val="28"/>
          <w:szCs w:val="28"/>
        </w:rPr>
        <w:t>Результаты эксперимента сохраняются в текстовом файле.</w:t>
      </w:r>
    </w:p>
    <w:p w:rsidR="005C5152" w:rsidRDefault="00A840F3" w:rsidP="00212C17">
      <w:pPr>
        <w:pStyle w:val="1"/>
      </w:pPr>
      <w:bookmarkStart w:id="4" w:name="_Ref356327693"/>
      <w:bookmarkStart w:id="5" w:name="_Toc356327976"/>
      <w:bookmarkStart w:id="6" w:name="_Toc357036022"/>
      <w:r>
        <w:lastRenderedPageBreak/>
        <w:t>Описание методов решения</w:t>
      </w:r>
      <w:bookmarkEnd w:id="4"/>
      <w:bookmarkEnd w:id="5"/>
      <w:bookmarkEnd w:id="6"/>
    </w:p>
    <w:p w:rsidR="00A840F3" w:rsidRDefault="00A840F3" w:rsidP="00A840F3">
      <w:pPr>
        <w:pStyle w:val="2"/>
      </w:pPr>
      <w:bookmarkStart w:id="7" w:name="_Toc356327977"/>
      <w:bookmarkStart w:id="8" w:name="_Toc357036023"/>
      <w:r>
        <w:t>Метод прямоугольников</w:t>
      </w:r>
      <w:bookmarkEnd w:id="7"/>
      <w:bookmarkEnd w:id="8"/>
    </w:p>
    <w:p w:rsidR="00654146" w:rsidRDefault="00654146" w:rsidP="00654146">
      <w:pPr>
        <w:ind w:firstLine="851"/>
      </w:pPr>
    </w:p>
    <w:p w:rsidR="00654146" w:rsidRDefault="00654146" w:rsidP="00DC2D07">
      <w:pPr>
        <w:ind w:firstLine="851"/>
        <w:jc w:val="both"/>
        <w:rPr>
          <w:sz w:val="28"/>
        </w:rPr>
      </w:pPr>
      <w:r w:rsidRPr="00654146">
        <w:rPr>
          <w:sz w:val="28"/>
        </w:rPr>
        <w:t>Метод прямоугольников — метод численного интегрирования функции одной переменной, заключающийся в замене подынтегральной функции на мн</w:t>
      </w:r>
      <w:r w:rsidRPr="00654146">
        <w:rPr>
          <w:sz w:val="28"/>
        </w:rPr>
        <w:t>о</w:t>
      </w:r>
      <w:r w:rsidRPr="00654146">
        <w:rPr>
          <w:sz w:val="28"/>
        </w:rPr>
        <w:t>гочлен нулевой степени, то есть константу, на каждом элементарном отрезке. Если рассмотреть график подынтегральной функции, то метод будет заключат</w:t>
      </w:r>
      <w:r w:rsidRPr="00654146">
        <w:rPr>
          <w:sz w:val="28"/>
        </w:rPr>
        <w:t>ь</w:t>
      </w:r>
      <w:r w:rsidRPr="00654146">
        <w:rPr>
          <w:sz w:val="28"/>
        </w:rPr>
        <w:t>ся в приближённом вычислении площади под графиком суммированием площ</w:t>
      </w:r>
      <w:r w:rsidRPr="00654146">
        <w:rPr>
          <w:sz w:val="28"/>
        </w:rPr>
        <w:t>а</w:t>
      </w:r>
      <w:r w:rsidRPr="00654146">
        <w:rPr>
          <w:sz w:val="28"/>
        </w:rPr>
        <w:t>дей конечного числа прямоугольников, ширина которых будет определяться расстоянием между соответствующими соседними узлами интегрирования, а высота — значением подынтегральной функции в этих узлах.</w:t>
      </w:r>
      <w:r w:rsidR="00953E39">
        <w:rPr>
          <w:sz w:val="28"/>
        </w:rPr>
        <w:t xml:space="preserve"> При разбиении о</w:t>
      </w:r>
      <w:r w:rsidR="00953E39">
        <w:rPr>
          <w:sz w:val="28"/>
        </w:rPr>
        <w:t>т</w:t>
      </w:r>
      <w:r w:rsidR="00953E39">
        <w:rPr>
          <w:sz w:val="28"/>
        </w:rPr>
        <w:t xml:space="preserve">резка на </w:t>
      </w:r>
      <w:r w:rsidR="00953E39">
        <w:rPr>
          <w:sz w:val="28"/>
          <w:lang w:val="en-US"/>
        </w:rPr>
        <w:t>N</w:t>
      </w:r>
      <w:r w:rsidR="00953E39" w:rsidRPr="00953E39">
        <w:rPr>
          <w:sz w:val="28"/>
        </w:rPr>
        <w:t xml:space="preserve"> </w:t>
      </w:r>
      <w:r w:rsidR="00953E39">
        <w:rPr>
          <w:sz w:val="28"/>
        </w:rPr>
        <w:t>частей, вычисляется значение интеграла на каждом отрезке.</w:t>
      </w:r>
    </w:p>
    <w:p w:rsidR="00953E39" w:rsidRPr="00633781" w:rsidRDefault="00A661F8" w:rsidP="00633781">
      <w:pPr>
        <w:ind w:firstLine="851"/>
        <w:rPr>
          <w:i/>
          <w:sz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d>
              <m:box>
                <m:boxPr>
                  <m:diff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8"/>
                    </w:rPr>
                    <m:t>dx</m:t>
                  </m:r>
                </m:e>
              </m:box>
              <m:r>
                <w:rPr>
                  <w:rFonts w:ascii="Cambria Math" w:hAnsi="Cambria Math"/>
                  <w:sz w:val="28"/>
                </w:rPr>
                <m:t>=h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a+h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i-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sub>
                  </m:sSub>
                </m:e>
              </m:nary>
            </m:e>
          </m:nary>
        </m:oMath>
      </m:oMathPara>
    </w:p>
    <w:bookmarkStart w:id="9" w:name="_Toc356327978"/>
    <w:p w:rsidR="004B775D" w:rsidRDefault="00633781" w:rsidP="004B775D">
      <w:pPr>
        <w:rPr>
          <w:rFonts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037C40" wp14:editId="2AC26E7B">
                <wp:simplePos x="0" y="0"/>
                <wp:positionH relativeFrom="column">
                  <wp:posOffset>3119120</wp:posOffset>
                </wp:positionH>
                <wp:positionV relativeFrom="paragraph">
                  <wp:posOffset>3582670</wp:posOffset>
                </wp:positionV>
                <wp:extent cx="1314450" cy="0"/>
                <wp:effectExtent l="0" t="0" r="19050" b="1905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95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5.6pt,282.1pt" to="349.1pt,2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152640" wp14:editId="46691641">
                <wp:simplePos x="0" y="0"/>
                <wp:positionH relativeFrom="margin">
                  <wp:align>center</wp:align>
                </wp:positionH>
                <wp:positionV relativeFrom="paragraph">
                  <wp:posOffset>4878070</wp:posOffset>
                </wp:positionV>
                <wp:extent cx="0" cy="200025"/>
                <wp:effectExtent l="95250" t="0" r="57150" b="66675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3" o:spid="_x0000_s1026" type="#_x0000_t32" style="position:absolute;margin-left:0;margin-top:384.1pt;width:0;height:15.75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">
                <v:stroke endarrow="open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878D83" wp14:editId="134CB029">
                <wp:simplePos x="0" y="0"/>
                <wp:positionH relativeFrom="margin">
                  <wp:align>center</wp:align>
                </wp:positionH>
                <wp:positionV relativeFrom="paragraph">
                  <wp:posOffset>4249420</wp:posOffset>
                </wp:positionV>
                <wp:extent cx="0" cy="200025"/>
                <wp:effectExtent l="95250" t="0" r="57150" b="66675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1" o:spid="_x0000_s1026" type="#_x0000_t32" style="position:absolute;margin-left:0;margin-top:334.6pt;width:0;height:15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" strokecolor="black [3040]">
                <v:stroke endarrow="open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0ED902" wp14:editId="54A7D979">
                <wp:simplePos x="0" y="0"/>
                <wp:positionH relativeFrom="margin">
                  <wp:posOffset>2438400</wp:posOffset>
                </wp:positionH>
                <wp:positionV relativeFrom="paragraph">
                  <wp:posOffset>4449445</wp:posOffset>
                </wp:positionV>
                <wp:extent cx="1352550" cy="476250"/>
                <wp:effectExtent l="0" t="0" r="19050" b="19050"/>
                <wp:wrapNone/>
                <wp:docPr id="122" name="Блок-схема: данны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7625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33781" w:rsidRPr="00344028" w:rsidRDefault="00633781" w:rsidP="006337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22" o:spid="_x0000_s1026" type="#_x0000_t111" style="position:absolute;margin-left:192pt;margin-top:350.35pt;width:106.5pt;height:37.5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" fillcolor="window" strokecolor="windowText" strokeweight="2pt">
                <v:textbox>
                  <w:txbxContent>
                    <w:p w:rsidR="00633781" w:rsidRPr="00344028" w:rsidRDefault="00633781" w:rsidP="006337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4ED631" wp14:editId="597BF81B">
                <wp:simplePos x="0" y="0"/>
                <wp:positionH relativeFrom="margin">
                  <wp:align>center</wp:align>
                </wp:positionH>
                <wp:positionV relativeFrom="paragraph">
                  <wp:posOffset>5078095</wp:posOffset>
                </wp:positionV>
                <wp:extent cx="1428750" cy="400050"/>
                <wp:effectExtent l="0" t="0" r="19050" b="19050"/>
                <wp:wrapNone/>
                <wp:docPr id="74" name="Блок-схема: знак заверше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0005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B775D" w:rsidRPr="004B775D" w:rsidRDefault="004B775D" w:rsidP="004B775D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  <w:p w:rsidR="004B775D" w:rsidRDefault="004B775D" w:rsidP="004B775D">
                            <w:pPr>
                              <w:jc w:val="center"/>
                            </w:pPr>
                          </w:p>
                          <w:p w:rsidR="004B775D" w:rsidRPr="006E3898" w:rsidRDefault="004B775D" w:rsidP="004B775D">
                            <w:pPr>
                              <w:jc w:val="center"/>
                            </w:pPr>
                            <w:r>
                              <w:t>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74" o:spid="_x0000_s1027" type="#_x0000_t116" style="position:absolute;margin-left:0;margin-top:399.85pt;width:112.5pt;height:31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" fillcolor="window" strokecolor="windowText" strokeweight="2pt">
                <v:textbox>
                  <w:txbxContent>
                    <w:p w:rsidR="004B775D" w:rsidRPr="004B775D" w:rsidRDefault="004B775D" w:rsidP="004B775D">
                      <w:pPr>
                        <w:jc w:val="center"/>
                      </w:pPr>
                      <w:r>
                        <w:t>Конец</w:t>
                      </w:r>
                    </w:p>
                    <w:p w:rsidR="004B775D" w:rsidRDefault="004B775D" w:rsidP="004B775D">
                      <w:pPr>
                        <w:jc w:val="center"/>
                      </w:pPr>
                    </w:p>
                    <w:p w:rsidR="004B775D" w:rsidRPr="006E3898" w:rsidRDefault="004B775D" w:rsidP="004B775D">
                      <w:pPr>
                        <w:jc w:val="center"/>
                      </w:pPr>
                      <w:r>
                        <w:t>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EA09A4" wp14:editId="44808649">
                <wp:simplePos x="0" y="0"/>
                <wp:positionH relativeFrom="column">
                  <wp:posOffset>2376170</wp:posOffset>
                </wp:positionH>
                <wp:positionV relativeFrom="paragraph">
                  <wp:posOffset>3744595</wp:posOffset>
                </wp:positionV>
                <wp:extent cx="1428750" cy="504825"/>
                <wp:effectExtent l="0" t="0" r="19050" b="28575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B775D" w:rsidRPr="004B775D" w:rsidRDefault="004B775D" w:rsidP="004B77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 = Sum *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2" o:spid="_x0000_s1028" style="position:absolute;margin-left:187.1pt;margin-top:294.85pt;width:112.5pt;height:39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" fillcolor="window" strokecolor="windowText" strokeweight="2pt">
                <v:textbox>
                  <w:txbxContent>
                    <w:p w:rsidR="004B775D" w:rsidRPr="004B775D" w:rsidRDefault="004B775D" w:rsidP="004B77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 = Sum * V</w:t>
                      </w:r>
                    </w:p>
                  </w:txbxContent>
                </v:textbox>
              </v:rect>
            </w:pict>
          </mc:Fallback>
        </mc:AlternateContent>
      </w:r>
      <w:r w:rsidR="000E2DD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AC70B8" wp14:editId="1F6D004A">
                <wp:simplePos x="0" y="0"/>
                <wp:positionH relativeFrom="margin">
                  <wp:align>center</wp:align>
                </wp:positionH>
                <wp:positionV relativeFrom="paragraph">
                  <wp:posOffset>3582670</wp:posOffset>
                </wp:positionV>
                <wp:extent cx="0" cy="161925"/>
                <wp:effectExtent l="95250" t="0" r="57150" b="6667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0" o:spid="_x0000_s1026" type="#_x0000_t32" style="position:absolute;margin-left:0;margin-top:282.1pt;width:0;height:12.75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" strokecolor="black [3040]">
                <v:stroke endarrow="open"/>
                <w10:wrap anchorx="margin"/>
              </v:shape>
            </w:pict>
          </mc:Fallback>
        </mc:AlternateContent>
      </w:r>
      <w:r w:rsidR="000E2DD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B0C843" wp14:editId="1FFF80B8">
                <wp:simplePos x="0" y="0"/>
                <wp:positionH relativeFrom="column">
                  <wp:posOffset>4434840</wp:posOffset>
                </wp:positionH>
                <wp:positionV relativeFrom="paragraph">
                  <wp:posOffset>2458720</wp:posOffset>
                </wp:positionV>
                <wp:extent cx="0" cy="1123950"/>
                <wp:effectExtent l="0" t="0" r="19050" b="190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2pt,193.6pt" to="349.2pt,2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" strokecolor="black [3040]"/>
            </w:pict>
          </mc:Fallback>
        </mc:AlternateContent>
      </w:r>
      <w:r w:rsidR="000E2DD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F9C62C" wp14:editId="343449B8">
                <wp:simplePos x="0" y="0"/>
                <wp:positionH relativeFrom="column">
                  <wp:posOffset>3909695</wp:posOffset>
                </wp:positionH>
                <wp:positionV relativeFrom="paragraph">
                  <wp:posOffset>2458720</wp:posOffset>
                </wp:positionV>
                <wp:extent cx="525145" cy="0"/>
                <wp:effectExtent l="0" t="0" r="27305" b="1905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85pt,193.6pt" to="349.2pt,1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" strokecolor="black [3040]"/>
            </w:pict>
          </mc:Fallback>
        </mc:AlternateContent>
      </w:r>
      <w:r w:rsidR="004B775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FCF979" wp14:editId="07FB8ACD">
                <wp:simplePos x="0" y="0"/>
                <wp:positionH relativeFrom="column">
                  <wp:posOffset>1961515</wp:posOffset>
                </wp:positionH>
                <wp:positionV relativeFrom="paragraph">
                  <wp:posOffset>2458720</wp:posOffset>
                </wp:positionV>
                <wp:extent cx="344170" cy="752475"/>
                <wp:effectExtent l="171450" t="76200" r="0" b="28575"/>
                <wp:wrapNone/>
                <wp:docPr id="81" name="Соединительная линия уступом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170" cy="752475"/>
                        </a:xfrm>
                        <a:prstGeom prst="bentConnector3">
                          <a:avLst>
                            <a:gd name="adj1" fmla="val -49631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81" o:spid="_x0000_s1026" type="#_x0000_t34" style="position:absolute;margin-left:154.45pt;margin-top:193.6pt;width:27.1pt;height:59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" adj="-10720">
                <v:stroke endarrow="open"/>
              </v:shape>
            </w:pict>
          </mc:Fallback>
        </mc:AlternateContent>
      </w:r>
      <w:r w:rsidR="004B775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0886E7" wp14:editId="5A2C411B">
                <wp:simplePos x="0" y="0"/>
                <wp:positionH relativeFrom="margin">
                  <wp:align>center</wp:align>
                </wp:positionH>
                <wp:positionV relativeFrom="paragraph">
                  <wp:posOffset>2687320</wp:posOffset>
                </wp:positionV>
                <wp:extent cx="0" cy="209550"/>
                <wp:effectExtent l="95250" t="0" r="57150" b="5715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0" o:spid="_x0000_s1026" type="#_x0000_t32" style="position:absolute;margin-left:0;margin-top:211.6pt;width:0;height:16.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">
                <v:stroke endarrow="open"/>
                <w10:wrap anchorx="margin"/>
              </v:shape>
            </w:pict>
          </mc:Fallback>
        </mc:AlternateContent>
      </w:r>
      <w:r w:rsidR="004B775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CA85F1" wp14:editId="6A816649">
                <wp:simplePos x="0" y="0"/>
                <wp:positionH relativeFrom="margin">
                  <wp:align>center</wp:align>
                </wp:positionH>
                <wp:positionV relativeFrom="paragraph">
                  <wp:posOffset>1982470</wp:posOffset>
                </wp:positionV>
                <wp:extent cx="0" cy="219075"/>
                <wp:effectExtent l="95250" t="0" r="57150" b="66675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9" o:spid="_x0000_s1026" type="#_x0000_t32" style="position:absolute;margin-left:0;margin-top:156.1pt;width:0;height:17.2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">
                <v:stroke endarrow="open"/>
                <w10:wrap anchorx="margin"/>
              </v:shape>
            </w:pict>
          </mc:Fallback>
        </mc:AlternateContent>
      </w:r>
      <w:r w:rsidR="004B775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3DE267" wp14:editId="3E2341C4">
                <wp:simplePos x="0" y="0"/>
                <wp:positionH relativeFrom="margin">
                  <wp:align>center</wp:align>
                </wp:positionH>
                <wp:positionV relativeFrom="paragraph">
                  <wp:posOffset>1172845</wp:posOffset>
                </wp:positionV>
                <wp:extent cx="0" cy="238125"/>
                <wp:effectExtent l="95250" t="0" r="57150" b="6667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8" o:spid="_x0000_s1026" type="#_x0000_t32" style="position:absolute;margin-left:0;margin-top:92.35pt;width:0;height:18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">
                <v:stroke endarrow="open"/>
                <w10:wrap anchorx="margin"/>
              </v:shape>
            </w:pict>
          </mc:Fallback>
        </mc:AlternateContent>
      </w:r>
      <w:r w:rsidR="004B775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9EC675" wp14:editId="0B305C09">
                <wp:simplePos x="0" y="0"/>
                <wp:positionH relativeFrom="margin">
                  <wp:align>center</wp:align>
                </wp:positionH>
                <wp:positionV relativeFrom="paragraph">
                  <wp:posOffset>467995</wp:posOffset>
                </wp:positionV>
                <wp:extent cx="0" cy="228600"/>
                <wp:effectExtent l="95250" t="0" r="57150" b="57150"/>
                <wp:wrapNone/>
                <wp:docPr id="76" name="Соединительная линия уступом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bentConnector3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76" o:spid="_x0000_s1026" type="#_x0000_t34" style="position:absolute;margin-left:0;margin-top:36.85pt;width:0;height:18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">
                <v:stroke endarrow="open"/>
                <w10:wrap anchorx="margin"/>
              </v:shape>
            </w:pict>
          </mc:Fallback>
        </mc:AlternateContent>
      </w:r>
      <w:r w:rsidR="004B775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477D77" wp14:editId="26A520EA">
                <wp:simplePos x="0" y="0"/>
                <wp:positionH relativeFrom="margin">
                  <wp:posOffset>1952625</wp:posOffset>
                </wp:positionH>
                <wp:positionV relativeFrom="paragraph">
                  <wp:posOffset>2896870</wp:posOffset>
                </wp:positionV>
                <wp:extent cx="2266950" cy="523875"/>
                <wp:effectExtent l="0" t="0" r="19050" b="28575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B775D" w:rsidRPr="00344028" w:rsidRDefault="004B775D" w:rsidP="004B77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Sum = Sum + </w:t>
                            </w:r>
                            <w:proofErr w:type="gramStart"/>
                            <w:r w:rsidRPr="00344028">
                              <w:rPr>
                                <w:lang w:val="en-US"/>
                              </w:rPr>
                              <w:t>F(</w:t>
                            </w:r>
                            <w:proofErr w:type="gramEnd"/>
                            <w:r w:rsidRPr="00344028">
                              <w:rPr>
                                <w:lang w:val="en-US"/>
                              </w:rPr>
                              <w:t>1 + v * (</w:t>
                            </w:r>
                            <w:proofErr w:type="spellStart"/>
                            <w:r w:rsidRPr="0034402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44028">
                              <w:rPr>
                                <w:lang w:val="en-US"/>
                              </w:rPr>
                              <w:t xml:space="preserve"> - 0.5))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0" o:spid="_x0000_s1029" style="position:absolute;margin-left:153.75pt;margin-top:228.1pt;width:178.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" fillcolor="window" strokecolor="windowText" strokeweight="2pt">
                <v:textbox>
                  <w:txbxContent>
                    <w:p w:rsidR="004B775D" w:rsidRPr="00344028" w:rsidRDefault="004B775D" w:rsidP="004B77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Sum = Sum + </w:t>
                      </w:r>
                      <w:proofErr w:type="gramStart"/>
                      <w:r w:rsidRPr="00344028">
                        <w:rPr>
                          <w:lang w:val="en-US"/>
                        </w:rPr>
                        <w:t>F(</w:t>
                      </w:r>
                      <w:proofErr w:type="gramEnd"/>
                      <w:r w:rsidRPr="00344028">
                        <w:rPr>
                          <w:lang w:val="en-US"/>
                        </w:rPr>
                        <w:t>1 + v * (</w:t>
                      </w:r>
                      <w:proofErr w:type="spellStart"/>
                      <w:r w:rsidRPr="00344028">
                        <w:rPr>
                          <w:lang w:val="en-US"/>
                        </w:rPr>
                        <w:t>i</w:t>
                      </w:r>
                      <w:proofErr w:type="spellEnd"/>
                      <w:r w:rsidRPr="00344028">
                        <w:rPr>
                          <w:lang w:val="en-US"/>
                        </w:rPr>
                        <w:t xml:space="preserve"> - 0.5))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775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EC6CF4" wp14:editId="341C8C1B">
                <wp:simplePos x="0" y="0"/>
                <wp:positionH relativeFrom="column">
                  <wp:posOffset>2267585</wp:posOffset>
                </wp:positionH>
                <wp:positionV relativeFrom="paragraph">
                  <wp:posOffset>2201545</wp:posOffset>
                </wp:positionV>
                <wp:extent cx="1637030" cy="485775"/>
                <wp:effectExtent l="0" t="0" r="20320" b="28575"/>
                <wp:wrapNone/>
                <wp:docPr id="68" name="Блок-схема: подготовка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485775"/>
                        </a:xfrm>
                        <a:prstGeom prst="flowChartPreparation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B775D" w:rsidRPr="00344028" w:rsidRDefault="004B775D" w:rsidP="004B77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68" o:spid="_x0000_s1030" type="#_x0000_t117" style="position:absolute;margin-left:178.55pt;margin-top:173.35pt;width:128.9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" fillcolor="window" strokecolor="windowText" strokeweight="2pt">
                <v:textbox>
                  <w:txbxContent>
                    <w:p w:rsidR="004B775D" w:rsidRPr="00344028" w:rsidRDefault="004B775D" w:rsidP="004B775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1, n</w:t>
                      </w:r>
                    </w:p>
                  </w:txbxContent>
                </v:textbox>
              </v:shape>
            </w:pict>
          </mc:Fallback>
        </mc:AlternateContent>
      </w:r>
      <w:r w:rsidR="004B775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37BBE1" wp14:editId="632F78EF">
                <wp:simplePos x="0" y="0"/>
                <wp:positionH relativeFrom="margin">
                  <wp:posOffset>2409825</wp:posOffset>
                </wp:positionH>
                <wp:positionV relativeFrom="paragraph">
                  <wp:posOffset>696595</wp:posOffset>
                </wp:positionV>
                <wp:extent cx="1352550" cy="476250"/>
                <wp:effectExtent l="0" t="0" r="19050" b="19050"/>
                <wp:wrapNone/>
                <wp:docPr id="67" name="Блок-схема: данны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7625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B775D" w:rsidRPr="00344028" w:rsidRDefault="004B775D" w:rsidP="004B77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 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67" o:spid="_x0000_s1031" type="#_x0000_t111" style="position:absolute;margin-left:189.75pt;margin-top:54.85pt;width:106.5pt;height:37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" fillcolor="window" strokecolor="windowText" strokeweight="2pt">
                <v:textbox>
                  <w:txbxContent>
                    <w:p w:rsidR="004B775D" w:rsidRPr="00344028" w:rsidRDefault="004B775D" w:rsidP="004B775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</w:t>
                      </w:r>
                      <w:proofErr w:type="gramEnd"/>
                      <w:r>
                        <w:rPr>
                          <w:lang w:val="en-US"/>
                        </w:rPr>
                        <w:t>, a,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775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3F4CA1" wp14:editId="2A6B943B">
                <wp:simplePos x="0" y="0"/>
                <wp:positionH relativeFrom="margin">
                  <wp:posOffset>2438400</wp:posOffset>
                </wp:positionH>
                <wp:positionV relativeFrom="paragraph">
                  <wp:posOffset>1410970</wp:posOffset>
                </wp:positionV>
                <wp:extent cx="1295400" cy="571500"/>
                <wp:effectExtent l="0" t="0" r="19050" b="19050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B775D" w:rsidRDefault="004B775D" w:rsidP="004B77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 = 0</w:t>
                            </w:r>
                          </w:p>
                          <w:p w:rsidR="004B775D" w:rsidRPr="00344028" w:rsidRDefault="004B775D" w:rsidP="004B77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 = (b-a)/n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4" o:spid="_x0000_s1032" style="position:absolute;margin-left:192pt;margin-top:111.1pt;width:102pt;height:4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" fillcolor="window" strokecolor="windowText" strokeweight="2pt">
                <v:textbox>
                  <w:txbxContent>
                    <w:p w:rsidR="004B775D" w:rsidRDefault="004B775D" w:rsidP="004B77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 = 0</w:t>
                      </w:r>
                    </w:p>
                    <w:p w:rsidR="004B775D" w:rsidRPr="00344028" w:rsidRDefault="004B775D" w:rsidP="004B77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 = (b-a)/n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77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2269CE" wp14:editId="4F4203E3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1428750" cy="400050"/>
                <wp:effectExtent l="0" t="0" r="19050" b="19050"/>
                <wp:wrapNone/>
                <wp:docPr id="69" name="Блок-схема: знак заверше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0005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B775D" w:rsidRDefault="004B775D" w:rsidP="004B775D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  <w:p w:rsidR="004B775D" w:rsidRDefault="004B775D" w:rsidP="004B775D">
                            <w:pPr>
                              <w:jc w:val="center"/>
                            </w:pPr>
                          </w:p>
                          <w:p w:rsidR="004B775D" w:rsidRPr="006E3898" w:rsidRDefault="004B775D" w:rsidP="004B775D">
                            <w:pPr>
                              <w:jc w:val="center"/>
                            </w:pPr>
                            <w:r>
                              <w:t>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69" o:spid="_x0000_s1033" type="#_x0000_t116" style="position:absolute;margin-left:0;margin-top:5.35pt;width:112.5pt;height:31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" fillcolor="window" strokecolor="windowText" strokeweight="2pt">
                <v:textbox>
                  <w:txbxContent>
                    <w:p w:rsidR="004B775D" w:rsidRDefault="004B775D" w:rsidP="004B775D">
                      <w:pPr>
                        <w:jc w:val="center"/>
                      </w:pPr>
                      <w:r>
                        <w:t>Начало</w:t>
                      </w:r>
                    </w:p>
                    <w:p w:rsidR="004B775D" w:rsidRDefault="004B775D" w:rsidP="004B775D">
                      <w:pPr>
                        <w:jc w:val="center"/>
                      </w:pPr>
                    </w:p>
                    <w:p w:rsidR="004B775D" w:rsidRPr="006E3898" w:rsidRDefault="004B775D" w:rsidP="004B775D">
                      <w:pPr>
                        <w:jc w:val="center"/>
                      </w:pPr>
                      <w:r>
                        <w:t>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775D">
        <w:br w:type="page"/>
      </w:r>
    </w:p>
    <w:p w:rsidR="00A840F3" w:rsidRDefault="00A840F3" w:rsidP="00A840F3">
      <w:pPr>
        <w:pStyle w:val="2"/>
      </w:pPr>
      <w:bookmarkStart w:id="10" w:name="_Toc357036024"/>
      <w:r>
        <w:lastRenderedPageBreak/>
        <w:t>Метод Симпсона</w:t>
      </w:r>
      <w:bookmarkEnd w:id="9"/>
      <w:bookmarkEnd w:id="10"/>
    </w:p>
    <w:p w:rsidR="004B775D" w:rsidRPr="004B775D" w:rsidRDefault="004B775D" w:rsidP="004B775D"/>
    <w:p w:rsidR="00BE7406" w:rsidRDefault="006A5371" w:rsidP="00DC2D07">
      <w:pPr>
        <w:ind w:firstLine="851"/>
        <w:jc w:val="both"/>
        <w:rPr>
          <w:rFonts w:cs="Arial"/>
          <w:sz w:val="28"/>
          <w:szCs w:val="28"/>
        </w:rPr>
      </w:pPr>
      <w:r w:rsidRPr="006A5371">
        <w:rPr>
          <w:rFonts w:cs="Arial"/>
          <w:sz w:val="28"/>
          <w:szCs w:val="28"/>
        </w:rPr>
        <w:t>Суть метода Симпсона</w:t>
      </w:r>
      <w:r w:rsidR="00BE7406">
        <w:rPr>
          <w:rFonts w:cs="Arial"/>
          <w:sz w:val="28"/>
          <w:szCs w:val="28"/>
        </w:rPr>
        <w:t xml:space="preserve"> (парабол)</w:t>
      </w:r>
      <w:r w:rsidRPr="006A5371">
        <w:rPr>
          <w:rFonts w:cs="Arial"/>
          <w:sz w:val="28"/>
          <w:szCs w:val="28"/>
        </w:rPr>
        <w:t xml:space="preserve"> заключается в приближении подынт</w:t>
      </w:r>
      <w:r w:rsidRPr="006A5371">
        <w:rPr>
          <w:rFonts w:cs="Arial"/>
          <w:sz w:val="28"/>
          <w:szCs w:val="28"/>
        </w:rPr>
        <w:t>е</w:t>
      </w:r>
      <w:r w:rsidRPr="006A5371">
        <w:rPr>
          <w:rFonts w:cs="Arial"/>
          <w:sz w:val="28"/>
          <w:szCs w:val="28"/>
        </w:rPr>
        <w:t>гральной функции на отрезке</w:t>
      </w:r>
      <w:proofErr w:type="gramStart"/>
      <w:r w:rsidRPr="006A5371">
        <w:rPr>
          <w:rFonts w:cs="Arial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[</m:t>
        </m:r>
        <m:r>
          <w:rPr>
            <w:rFonts w:ascii="Cambria Math" w:hAnsi="Cambria Math" w:cs="Arial"/>
            <w:sz w:val="28"/>
            <w:szCs w:val="28"/>
            <w:lang w:val="en-US"/>
          </w:rPr>
          <m:t>a</m:t>
        </m:r>
        <m:r>
          <w:rPr>
            <w:rFonts w:ascii="Cambria Math" w:hAnsi="Cambria Math" w:cs="Arial"/>
            <w:sz w:val="28"/>
            <w:szCs w:val="28"/>
          </w:rPr>
          <m:t>,</m:t>
        </m:r>
        <m:r>
          <w:rPr>
            <w:rFonts w:ascii="Cambria Math" w:hAnsi="Cambria Math" w:cs="Arial"/>
            <w:sz w:val="28"/>
            <w:szCs w:val="28"/>
            <w:lang w:val="en-US"/>
          </w:rPr>
          <m:t>b</m:t>
        </m:r>
        <m:r>
          <w:rPr>
            <w:rFonts w:ascii="Cambria Math" w:hAnsi="Cambria Math" w:cs="Arial"/>
            <w:sz w:val="28"/>
            <w:szCs w:val="28"/>
          </w:rPr>
          <m:t>]</m:t>
        </m:r>
      </m:oMath>
      <w:r w:rsidR="005B6C68">
        <w:rPr>
          <w:rFonts w:cs="Arial"/>
          <w:sz w:val="28"/>
          <w:szCs w:val="28"/>
        </w:rPr>
        <w:t xml:space="preserve"> </w:t>
      </w:r>
      <w:proofErr w:type="gramEnd"/>
      <w:r w:rsidRPr="006A5371">
        <w:rPr>
          <w:rFonts w:cs="Arial"/>
          <w:sz w:val="28"/>
          <w:szCs w:val="28"/>
        </w:rPr>
        <w:t xml:space="preserve">интерполяционным многочленом второй степени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>(</m:t>
        </m:r>
        <m:r>
          <w:rPr>
            <w:rFonts w:ascii="Cambria Math" w:hAnsi="Cambria Math" w:cs="Arial"/>
            <w:sz w:val="28"/>
            <w:szCs w:val="28"/>
            <w:lang w:val="en-US"/>
          </w:rPr>
          <m:t>x</m:t>
        </m:r>
        <m:r>
          <w:rPr>
            <w:rFonts w:ascii="Cambria Math" w:hAnsi="Cambria Math" w:cs="Arial"/>
            <w:sz w:val="28"/>
            <w:szCs w:val="28"/>
          </w:rPr>
          <m:t>)</m:t>
        </m:r>
      </m:oMath>
      <w:r w:rsidRPr="006A5371">
        <w:rPr>
          <w:rFonts w:cs="Arial"/>
          <w:sz w:val="28"/>
          <w:szCs w:val="28"/>
        </w:rPr>
        <w:t xml:space="preserve">, т.е. приближение графика функции на отрезке параболой. </w:t>
      </w:r>
      <w:r w:rsidRPr="00BE7406">
        <w:rPr>
          <w:rFonts w:cs="Arial"/>
          <w:sz w:val="28"/>
          <w:szCs w:val="28"/>
        </w:rPr>
        <w:t xml:space="preserve">Для </w:t>
      </w:r>
      <w:r w:rsidR="00BE7406">
        <w:rPr>
          <w:rFonts w:cs="Arial"/>
          <w:sz w:val="28"/>
          <w:szCs w:val="28"/>
        </w:rPr>
        <w:t>и</w:t>
      </w:r>
      <w:r w:rsidRPr="00BE7406">
        <w:rPr>
          <w:rFonts w:cs="Arial"/>
          <w:sz w:val="28"/>
          <w:szCs w:val="28"/>
        </w:rPr>
        <w:t>нтерполирования подынтегральной функции используются три точки.</w:t>
      </w:r>
      <w:r w:rsidR="00BE7406">
        <w:rPr>
          <w:rFonts w:cs="Arial"/>
          <w:sz w:val="28"/>
          <w:szCs w:val="28"/>
        </w:rPr>
        <w:t xml:space="preserve"> </w:t>
      </w:r>
    </w:p>
    <w:p w:rsidR="00937A26" w:rsidRPr="00FE41F2" w:rsidRDefault="00BE7406" w:rsidP="00DC2D07">
      <w:pPr>
        <w:ind w:firstLine="851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Отрезок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a,b</m:t>
            </m:r>
          </m:e>
        </m:d>
      </m:oMath>
      <w:r w:rsidRPr="00BE7406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разбивается на </w:t>
      </w:r>
      <m:oMath>
        <m:r>
          <w:rPr>
            <w:rFonts w:ascii="Cambria Math" w:hAnsi="Cambria Math" w:cs="Arial"/>
            <w:sz w:val="28"/>
            <w:szCs w:val="28"/>
          </w:rPr>
          <m:t>n=2m</m:t>
        </m:r>
      </m:oMath>
      <w:r w:rsidRPr="00BE7406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частей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Arial"/>
            <w:sz w:val="28"/>
            <w:szCs w:val="28"/>
          </w:rPr>
          <m:t xml:space="preserve">=a,…,  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Arial"/>
            <w:sz w:val="28"/>
            <w:szCs w:val="28"/>
          </w:rPr>
          <m:t xml:space="preserve">=a+h*i, …, 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Arial"/>
            <w:sz w:val="28"/>
            <w:szCs w:val="28"/>
          </w:rPr>
          <m:t>=b</m:t>
        </m:r>
      </m:oMath>
      <w:r w:rsidRPr="00BE7406">
        <w:rPr>
          <w:rFonts w:cs="Arial"/>
          <w:sz w:val="28"/>
          <w:szCs w:val="28"/>
        </w:rPr>
        <w:t xml:space="preserve">, </w:t>
      </w:r>
      <w:r>
        <w:rPr>
          <w:rFonts w:cs="Arial"/>
          <w:sz w:val="28"/>
          <w:szCs w:val="28"/>
        </w:rPr>
        <w:t>где</w:t>
      </w:r>
      <w:proofErr w:type="gramStart"/>
      <w:r>
        <w:rPr>
          <w:rFonts w:cs="Arial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h=(b-a)/n</m:t>
        </m:r>
      </m:oMath>
      <w:r>
        <w:rPr>
          <w:rFonts w:cs="Arial"/>
          <w:sz w:val="28"/>
          <w:szCs w:val="28"/>
        </w:rPr>
        <w:t xml:space="preserve">. </w:t>
      </w:r>
      <w:proofErr w:type="gramEnd"/>
      <w:r>
        <w:rPr>
          <w:rFonts w:cs="Arial"/>
          <w:sz w:val="28"/>
          <w:szCs w:val="28"/>
        </w:rPr>
        <w:t xml:space="preserve">Вычисляются значения </w:t>
      </w:r>
      <m:oMath>
        <m:r>
          <w:rPr>
            <w:rFonts w:ascii="Cambria Math" w:hAnsi="Cambria Math" w:cs="Arial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Arial"/>
            <w:sz w:val="28"/>
            <w:szCs w:val="28"/>
          </w:rPr>
          <m:t>)</m:t>
        </m:r>
      </m:oMath>
      <w:r w:rsidRPr="00BE7406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функции в точках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i</m:t>
            </m:r>
          </m:sub>
        </m:sSub>
      </m:oMath>
      <w:r w:rsidRPr="00BE7406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и находится значение интеграла по формуле Симпсона:</w:t>
      </w:r>
    </w:p>
    <w:p w:rsidR="00BE7406" w:rsidRPr="00BE7406" w:rsidRDefault="00A661F8" w:rsidP="00BE7406">
      <w:pPr>
        <w:ind w:firstLine="851"/>
        <w:rPr>
          <w:rFonts w:cs="Arial"/>
          <w:i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Arial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 w:cs="Arial"/>
              <w:sz w:val="28"/>
              <w:szCs w:val="28"/>
            </w:rPr>
            <m:t xml:space="preserve">≈ 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28"/>
                  <w:szCs w:val="28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2i-1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)</m:t>
                  </m:r>
                </m:e>
              </m:nary>
              <m:r>
                <w:rPr>
                  <w:rFonts w:ascii="Cambria Math" w:hAnsi="Cambria Math" w:cs="Arial"/>
                  <w:sz w:val="28"/>
                  <w:szCs w:val="28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n-1</m:t>
                  </m:r>
                </m:sup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2i</m:t>
                      </m:r>
                    </m:sub>
                  </m:s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)</m:t>
                  </m:r>
                </m:e>
              </m:nary>
              <m:r>
                <w:rPr>
                  <w:rFonts w:ascii="Cambria Math" w:hAnsi="Cambria Math" w:cs="Arial"/>
                  <w:sz w:val="28"/>
                  <w:szCs w:val="28"/>
                </w:rPr>
                <m:t>+f(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2n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)</m:t>
              </m:r>
            </m:e>
          </m:d>
        </m:oMath>
      </m:oMathPara>
    </w:p>
    <w:p w:rsidR="00937A26" w:rsidRPr="00937A26" w:rsidRDefault="00633781" w:rsidP="00633781">
      <w:pPr>
        <w:ind w:firstLine="851"/>
        <w:jc w:val="center"/>
        <w:rPr>
          <w:rFonts w:cs="Arial"/>
          <w:sz w:val="28"/>
          <w:szCs w:val="28"/>
          <w:lang w:val="en-US"/>
        </w:rPr>
      </w:pPr>
      <w:r w:rsidRPr="00B319D2"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9C05A4" wp14:editId="269126D1">
                <wp:simplePos x="0" y="0"/>
                <wp:positionH relativeFrom="margin">
                  <wp:posOffset>2671445</wp:posOffset>
                </wp:positionH>
                <wp:positionV relativeFrom="paragraph">
                  <wp:posOffset>5479415</wp:posOffset>
                </wp:positionV>
                <wp:extent cx="1171575" cy="304800"/>
                <wp:effectExtent l="0" t="0" r="28575" b="19050"/>
                <wp:wrapNone/>
                <wp:docPr id="124" name="Блок-схема: данные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048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33781" w:rsidRPr="00344028" w:rsidRDefault="00633781" w:rsidP="006337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24" o:spid="_x0000_s1034" type="#_x0000_t111" style="position:absolute;left:0;text-align:left;margin-left:210.35pt;margin-top:431.45pt;width:92.25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" fillcolor="window" strokecolor="windowText" strokeweight="2pt">
                <v:textbox>
                  <w:txbxContent>
                    <w:p w:rsidR="00633781" w:rsidRPr="00344028" w:rsidRDefault="00633781" w:rsidP="006337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47C7"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8AE948" wp14:editId="51244253">
                <wp:simplePos x="0" y="0"/>
                <wp:positionH relativeFrom="column">
                  <wp:posOffset>3271520</wp:posOffset>
                </wp:positionH>
                <wp:positionV relativeFrom="paragraph">
                  <wp:posOffset>4784090</wp:posOffset>
                </wp:positionV>
                <wp:extent cx="1371600" cy="0"/>
                <wp:effectExtent l="0" t="0" r="19050" b="1905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20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6pt,376.7pt" to="365.6pt,3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"/>
            </w:pict>
          </mc:Fallback>
        </mc:AlternateContent>
      </w:r>
      <w:r w:rsidRPr="00D947C7"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115BD1" wp14:editId="6FFC4FD1">
                <wp:simplePos x="0" y="0"/>
                <wp:positionH relativeFrom="column">
                  <wp:posOffset>4107180</wp:posOffset>
                </wp:positionH>
                <wp:positionV relativeFrom="paragraph">
                  <wp:posOffset>3808730</wp:posOffset>
                </wp:positionV>
                <wp:extent cx="525145" cy="0"/>
                <wp:effectExtent l="0" t="0" r="27305" b="19050"/>
                <wp:wrapNone/>
                <wp:docPr id="118" name="Прямая соединительная ли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1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4pt,299.9pt" to="364.75pt,2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"/>
            </w:pict>
          </mc:Fallback>
        </mc:AlternateContent>
      </w:r>
      <w:r w:rsidRPr="00D947C7"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8EFE89" wp14:editId="31C7A01E">
                <wp:simplePos x="0" y="0"/>
                <wp:positionH relativeFrom="column">
                  <wp:posOffset>4633595</wp:posOffset>
                </wp:positionH>
                <wp:positionV relativeFrom="paragraph">
                  <wp:posOffset>3822065</wp:posOffset>
                </wp:positionV>
                <wp:extent cx="0" cy="962025"/>
                <wp:effectExtent l="0" t="0" r="19050" b="9525"/>
                <wp:wrapNone/>
                <wp:docPr id="119" name="Прямая соединительная линия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9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4.85pt,300.95pt" to="364.85pt,3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"/>
            </w:pict>
          </mc:Fallback>
        </mc:AlternateContent>
      </w:r>
      <w:r w:rsidRPr="00B319D2"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566A47" wp14:editId="5837F54A">
                <wp:simplePos x="0" y="0"/>
                <wp:positionH relativeFrom="margin">
                  <wp:posOffset>2543175</wp:posOffset>
                </wp:positionH>
                <wp:positionV relativeFrom="paragraph">
                  <wp:posOffset>5949315</wp:posOffset>
                </wp:positionV>
                <wp:extent cx="1428750" cy="400050"/>
                <wp:effectExtent l="0" t="0" r="19050" b="19050"/>
                <wp:wrapNone/>
                <wp:docPr id="88" name="Блок-схема: знак заверше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0005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19D2" w:rsidRPr="004B775D" w:rsidRDefault="00B319D2" w:rsidP="00B319D2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  <w:p w:rsidR="00B319D2" w:rsidRDefault="00B319D2" w:rsidP="00B319D2">
                            <w:pPr>
                              <w:jc w:val="center"/>
                            </w:pPr>
                          </w:p>
                          <w:p w:rsidR="00B319D2" w:rsidRPr="006E3898" w:rsidRDefault="00B319D2" w:rsidP="00B319D2">
                            <w:pPr>
                              <w:jc w:val="center"/>
                            </w:pPr>
                            <w:r>
                              <w:t>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88" o:spid="_x0000_s1035" type="#_x0000_t116" style="position:absolute;left:0;text-align:left;margin-left:200.25pt;margin-top:468.45pt;width:112.5pt;height:31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" fillcolor="window" strokecolor="windowText" strokeweight="2pt">
                <v:textbox>
                  <w:txbxContent>
                    <w:p w:rsidR="00B319D2" w:rsidRPr="004B775D" w:rsidRDefault="00B319D2" w:rsidP="00B319D2">
                      <w:pPr>
                        <w:jc w:val="center"/>
                      </w:pPr>
                      <w:r>
                        <w:t>Конец</w:t>
                      </w:r>
                    </w:p>
                    <w:p w:rsidR="00B319D2" w:rsidRDefault="00B319D2" w:rsidP="00B319D2">
                      <w:pPr>
                        <w:jc w:val="center"/>
                      </w:pPr>
                    </w:p>
                    <w:p w:rsidR="00B319D2" w:rsidRPr="006E3898" w:rsidRDefault="00B319D2" w:rsidP="00B319D2">
                      <w:pPr>
                        <w:jc w:val="center"/>
                      </w:pPr>
                      <w:r>
                        <w:t>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19D2"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CA0D5E" wp14:editId="636FC828">
                <wp:simplePos x="0" y="0"/>
                <wp:positionH relativeFrom="column">
                  <wp:posOffset>3266440</wp:posOffset>
                </wp:positionH>
                <wp:positionV relativeFrom="paragraph">
                  <wp:posOffset>5780405</wp:posOffset>
                </wp:positionV>
                <wp:extent cx="0" cy="161925"/>
                <wp:effectExtent l="95250" t="0" r="57150" b="66675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9" o:spid="_x0000_s1026" type="#_x0000_t32" style="position:absolute;margin-left:257.2pt;margin-top:455.15pt;width:0;height:12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">
                <v:stroke endarrow="open"/>
              </v:shape>
            </w:pict>
          </mc:Fallback>
        </mc:AlternateContent>
      </w:r>
      <w:r w:rsidRPr="00B319D2"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5E8DDB" wp14:editId="1074F6E8">
                <wp:simplePos x="0" y="0"/>
                <wp:positionH relativeFrom="column">
                  <wp:posOffset>3256915</wp:posOffset>
                </wp:positionH>
                <wp:positionV relativeFrom="paragraph">
                  <wp:posOffset>5313680</wp:posOffset>
                </wp:positionV>
                <wp:extent cx="0" cy="161925"/>
                <wp:effectExtent l="95250" t="0" r="57150" b="66675"/>
                <wp:wrapNone/>
                <wp:docPr id="125" name="Прямая со стрелко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5" o:spid="_x0000_s1026" type="#_x0000_t32" style="position:absolute;margin-left:256.45pt;margin-top:418.4pt;width:0;height:12.7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">
                <v:stroke endarrow="open"/>
              </v:shape>
            </w:pict>
          </mc:Fallback>
        </mc:AlternateContent>
      </w:r>
      <w:r w:rsidRPr="00B319D2"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30EEC8" wp14:editId="5A4559F4">
                <wp:simplePos x="0" y="0"/>
                <wp:positionH relativeFrom="margin">
                  <wp:posOffset>2661920</wp:posOffset>
                </wp:positionH>
                <wp:positionV relativeFrom="paragraph">
                  <wp:posOffset>707390</wp:posOffset>
                </wp:positionV>
                <wp:extent cx="1181100" cy="419100"/>
                <wp:effectExtent l="0" t="0" r="19050" b="19050"/>
                <wp:wrapNone/>
                <wp:docPr id="84" name="Блок-схема: данные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91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19D2" w:rsidRPr="00344028" w:rsidRDefault="00B319D2" w:rsidP="00B319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 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84" o:spid="_x0000_s1036" type="#_x0000_t111" style="position:absolute;left:0;text-align:left;margin-left:209.6pt;margin-top:55.7pt;width:93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" fillcolor="window" strokecolor="windowText" strokeweight="2pt">
                <v:textbox>
                  <w:txbxContent>
                    <w:p w:rsidR="00B319D2" w:rsidRPr="00344028" w:rsidRDefault="00B319D2" w:rsidP="00B319D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</w:t>
                      </w:r>
                      <w:proofErr w:type="gramEnd"/>
                      <w:r>
                        <w:rPr>
                          <w:lang w:val="en-US"/>
                        </w:rPr>
                        <w:t>, a,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19D2"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98C3AD" wp14:editId="4C979C1D">
                <wp:simplePos x="0" y="0"/>
                <wp:positionH relativeFrom="column">
                  <wp:posOffset>2590800</wp:posOffset>
                </wp:positionH>
                <wp:positionV relativeFrom="paragraph">
                  <wp:posOffset>4951730</wp:posOffset>
                </wp:positionV>
                <wp:extent cx="1352550" cy="361950"/>
                <wp:effectExtent l="0" t="0" r="19050" b="19050"/>
                <wp:wrapNone/>
                <wp:docPr id="87" name="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19D2" w:rsidRPr="004B775D" w:rsidRDefault="00D947C7" w:rsidP="00B319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947C7">
                              <w:rPr>
                                <w:lang w:val="en-US"/>
                              </w:rPr>
                              <w:t xml:space="preserve">S = </w:t>
                            </w:r>
                            <w:r w:rsidR="00633781">
                              <w:rPr>
                                <w:lang w:val="en-US"/>
                              </w:rPr>
                              <w:t>S</w:t>
                            </w:r>
                            <w:r w:rsidRPr="00D947C7">
                              <w:rPr>
                                <w:lang w:val="en-US"/>
                              </w:rPr>
                              <w:t xml:space="preserve"> * v /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7" o:spid="_x0000_s1037" style="position:absolute;left:0;text-align:left;margin-left:204pt;margin-top:389.9pt;width:106.5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" fillcolor="window" strokecolor="windowText" strokeweight="2pt">
                <v:textbox>
                  <w:txbxContent>
                    <w:p w:rsidR="00B319D2" w:rsidRPr="004B775D" w:rsidRDefault="00D947C7" w:rsidP="00B319D2">
                      <w:pPr>
                        <w:jc w:val="center"/>
                        <w:rPr>
                          <w:lang w:val="en-US"/>
                        </w:rPr>
                      </w:pPr>
                      <w:r w:rsidRPr="00D947C7">
                        <w:rPr>
                          <w:lang w:val="en-US"/>
                        </w:rPr>
                        <w:t xml:space="preserve">S = </w:t>
                      </w:r>
                      <w:r w:rsidR="00633781">
                        <w:rPr>
                          <w:lang w:val="en-US"/>
                        </w:rPr>
                        <w:t>S</w:t>
                      </w:r>
                      <w:r w:rsidRPr="00D947C7">
                        <w:rPr>
                          <w:lang w:val="en-US"/>
                        </w:rPr>
                        <w:t xml:space="preserve"> * v / 3</w:t>
                      </w:r>
                    </w:p>
                  </w:txbxContent>
                </v:textbox>
              </v:rect>
            </w:pict>
          </mc:Fallback>
        </mc:AlternateContent>
      </w:r>
      <w:r w:rsidRPr="00D947C7"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4CDD53" wp14:editId="72D39C5B">
                <wp:simplePos x="0" y="0"/>
                <wp:positionH relativeFrom="margin">
                  <wp:posOffset>3267075</wp:posOffset>
                </wp:positionH>
                <wp:positionV relativeFrom="paragraph">
                  <wp:posOffset>4780280</wp:posOffset>
                </wp:positionV>
                <wp:extent cx="0" cy="171450"/>
                <wp:effectExtent l="95250" t="0" r="57150" b="57150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1" o:spid="_x0000_s1026" type="#_x0000_t32" style="position:absolute;margin-left:257.25pt;margin-top:376.4pt;width:0;height:13.5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">
                <v:stroke endarrow="open"/>
                <w10:wrap anchorx="margin"/>
              </v:shape>
            </w:pict>
          </mc:Fallback>
        </mc:AlternateContent>
      </w:r>
      <w:r w:rsidRPr="00B319D2"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223BC8" wp14:editId="2B5C30B7">
                <wp:simplePos x="0" y="0"/>
                <wp:positionH relativeFrom="column">
                  <wp:posOffset>2447925</wp:posOffset>
                </wp:positionH>
                <wp:positionV relativeFrom="paragraph">
                  <wp:posOffset>2120265</wp:posOffset>
                </wp:positionV>
                <wp:extent cx="1637030" cy="485775"/>
                <wp:effectExtent l="0" t="0" r="20320" b="28575"/>
                <wp:wrapNone/>
                <wp:docPr id="85" name="Блок-схема: подготовка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485775"/>
                        </a:xfrm>
                        <a:prstGeom prst="flowChartPreparation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19D2" w:rsidRPr="00344028" w:rsidRDefault="00B319D2" w:rsidP="00B319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одготовка 85" o:spid="_x0000_s1038" type="#_x0000_t117" style="position:absolute;left:0;text-align:left;margin-left:192.75pt;margin-top:166.95pt;width:128.9pt;height:3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" fillcolor="window" strokecolor="windowText" strokeweight="2pt">
                <v:textbox>
                  <w:txbxContent>
                    <w:p w:rsidR="00B319D2" w:rsidRPr="00344028" w:rsidRDefault="00B319D2" w:rsidP="00B319D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1, n</w:t>
                      </w:r>
                    </w:p>
                  </w:txbxContent>
                </v:textbox>
              </v:shape>
            </w:pict>
          </mc:Fallback>
        </mc:AlternateContent>
      </w:r>
      <w:r w:rsidRPr="00B319D2"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C593C8" wp14:editId="58C31514">
                <wp:simplePos x="0" y="0"/>
                <wp:positionH relativeFrom="column">
                  <wp:posOffset>3266440</wp:posOffset>
                </wp:positionH>
                <wp:positionV relativeFrom="paragraph">
                  <wp:posOffset>2606040</wp:posOffset>
                </wp:positionV>
                <wp:extent cx="0" cy="209550"/>
                <wp:effectExtent l="95250" t="0" r="57150" b="5715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7" o:spid="_x0000_s1026" type="#_x0000_t32" style="position:absolute;margin-left:257.2pt;margin-top:205.2pt;width:0;height:1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">
                <v:stroke endarrow="open"/>
              </v:shape>
            </w:pict>
          </mc:Fallback>
        </mc:AlternateContent>
      </w:r>
      <w:r w:rsidRPr="00B319D2"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0C8DA9" wp14:editId="2FA36DBA">
                <wp:simplePos x="0" y="0"/>
                <wp:positionH relativeFrom="column">
                  <wp:posOffset>2113915</wp:posOffset>
                </wp:positionH>
                <wp:positionV relativeFrom="paragraph">
                  <wp:posOffset>2377440</wp:posOffset>
                </wp:positionV>
                <wp:extent cx="344170" cy="752475"/>
                <wp:effectExtent l="171450" t="76200" r="0" b="28575"/>
                <wp:wrapNone/>
                <wp:docPr id="98" name="Соединительная линия уступом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170" cy="752475"/>
                        </a:xfrm>
                        <a:prstGeom prst="bentConnector3">
                          <a:avLst>
                            <a:gd name="adj1" fmla="val -49631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98" o:spid="_x0000_s1026" type="#_x0000_t34" style="position:absolute;margin-left:166.45pt;margin-top:187.2pt;width:27.1pt;height:59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" adj="-10720">
                <v:stroke endarrow="open"/>
              </v:shape>
            </w:pict>
          </mc:Fallback>
        </mc:AlternateContent>
      </w:r>
      <w:r w:rsidRPr="00B319D2"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B5508A" wp14:editId="65DF7B0C">
                <wp:simplePos x="0" y="0"/>
                <wp:positionH relativeFrom="column">
                  <wp:posOffset>4062095</wp:posOffset>
                </wp:positionH>
                <wp:positionV relativeFrom="paragraph">
                  <wp:posOffset>2377440</wp:posOffset>
                </wp:positionV>
                <wp:extent cx="525145" cy="0"/>
                <wp:effectExtent l="0" t="0" r="27305" b="1905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1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85pt,187.2pt" to="361.2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"/>
            </w:pict>
          </mc:Fallback>
        </mc:AlternateContent>
      </w:r>
      <w:r w:rsidRPr="00D947C7"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806F0C" wp14:editId="5F310A95">
                <wp:simplePos x="0" y="0"/>
                <wp:positionH relativeFrom="margin">
                  <wp:posOffset>3267075</wp:posOffset>
                </wp:positionH>
                <wp:positionV relativeFrom="paragraph">
                  <wp:posOffset>4044315</wp:posOffset>
                </wp:positionV>
                <wp:extent cx="0" cy="209550"/>
                <wp:effectExtent l="95250" t="0" r="57150" b="5715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2" o:spid="_x0000_s1026" type="#_x0000_t32" style="position:absolute;margin-left:257.25pt;margin-top:318.45pt;width:0;height:16.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">
                <v:stroke endarrow="open"/>
                <w10:wrap anchorx="margin"/>
              </v:shape>
            </w:pict>
          </mc:Fallback>
        </mc:AlternateContent>
      </w:r>
      <w:r w:rsidRPr="00D947C7"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6FCD31" wp14:editId="171FD38E">
                <wp:simplePos x="0" y="0"/>
                <wp:positionH relativeFrom="margin">
                  <wp:posOffset>2448560</wp:posOffset>
                </wp:positionH>
                <wp:positionV relativeFrom="paragraph">
                  <wp:posOffset>3558540</wp:posOffset>
                </wp:positionV>
                <wp:extent cx="1637030" cy="485775"/>
                <wp:effectExtent l="0" t="0" r="20320" b="28575"/>
                <wp:wrapNone/>
                <wp:docPr id="110" name="Блок-схема: подготовка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485775"/>
                        </a:xfrm>
                        <a:prstGeom prst="flowChartPreparation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947C7" w:rsidRPr="00344028" w:rsidRDefault="00D947C7" w:rsidP="00D947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1, 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одготовка 110" o:spid="_x0000_s1039" type="#_x0000_t117" style="position:absolute;left:0;text-align:left;margin-left:192.8pt;margin-top:280.2pt;width:128.9pt;height:38.2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" fillcolor="window" strokecolor="windowText" strokeweight="2pt">
                <v:textbox>
                  <w:txbxContent>
                    <w:p w:rsidR="00D947C7" w:rsidRPr="00344028" w:rsidRDefault="00D947C7" w:rsidP="00D947C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1, n-1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47C7"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03A0B7" wp14:editId="153953D1">
                <wp:simplePos x="0" y="0"/>
                <wp:positionH relativeFrom="margin">
                  <wp:posOffset>2131060</wp:posOffset>
                </wp:positionH>
                <wp:positionV relativeFrom="paragraph">
                  <wp:posOffset>3825240</wp:posOffset>
                </wp:positionV>
                <wp:extent cx="344170" cy="752475"/>
                <wp:effectExtent l="171450" t="76200" r="0" b="28575"/>
                <wp:wrapNone/>
                <wp:docPr id="113" name="Соединительная линия уступом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170" cy="752475"/>
                        </a:xfrm>
                        <a:prstGeom prst="bentConnector3">
                          <a:avLst>
                            <a:gd name="adj1" fmla="val -49631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13" o:spid="_x0000_s1026" type="#_x0000_t34" style="position:absolute;margin-left:167.8pt;margin-top:301.2pt;width:27.1pt;height:59.25pt;flip:y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" adj="-10720">
                <v:stroke endarrow="open"/>
                <w10:wrap anchorx="margin"/>
              </v:shape>
            </w:pict>
          </mc:Fallback>
        </mc:AlternateContent>
      </w:r>
      <w:r w:rsidRPr="00B319D2"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512967" wp14:editId="6BAE4243">
                <wp:simplePos x="0" y="0"/>
                <wp:positionH relativeFrom="column">
                  <wp:posOffset>4585970</wp:posOffset>
                </wp:positionH>
                <wp:positionV relativeFrom="paragraph">
                  <wp:posOffset>2379980</wp:posOffset>
                </wp:positionV>
                <wp:extent cx="0" cy="1009650"/>
                <wp:effectExtent l="0" t="0" r="19050" b="1905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1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1.1pt,187.4pt" to="361.1pt,2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"/>
            </w:pict>
          </mc:Fallback>
        </mc:AlternateContent>
      </w:r>
      <w:r w:rsidRPr="00D947C7"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30E91F" wp14:editId="4A6C0993">
                <wp:simplePos x="0" y="0"/>
                <wp:positionH relativeFrom="margin">
                  <wp:posOffset>3266440</wp:posOffset>
                </wp:positionH>
                <wp:positionV relativeFrom="paragraph">
                  <wp:posOffset>3389630</wp:posOffset>
                </wp:positionV>
                <wp:extent cx="0" cy="171450"/>
                <wp:effectExtent l="9525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7" o:spid="_x0000_s1026" type="#_x0000_t32" style="position:absolute;margin-left:257.2pt;margin-top:266.9pt;width:0;height:13.5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">
                <v:stroke endarrow="open"/>
                <w10:wrap anchorx="margin"/>
              </v:shape>
            </w:pict>
          </mc:Fallback>
        </mc:AlternateContent>
      </w:r>
      <w:r w:rsidRPr="00B319D2"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B838E6" wp14:editId="0F6BA9FF">
                <wp:simplePos x="0" y="0"/>
                <wp:positionH relativeFrom="margin">
                  <wp:posOffset>2109470</wp:posOffset>
                </wp:positionH>
                <wp:positionV relativeFrom="paragraph">
                  <wp:posOffset>2818130</wp:posOffset>
                </wp:positionV>
                <wp:extent cx="2314575" cy="428625"/>
                <wp:effectExtent l="0" t="0" r="28575" b="28575"/>
                <wp:wrapNone/>
                <wp:docPr id="86" name="Прямоуголь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19D2" w:rsidRPr="00344028" w:rsidRDefault="00B319D2" w:rsidP="00D947C7">
                            <w:pPr>
                              <w:ind w:left="-14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633781">
                              <w:rPr>
                                <w:lang w:val="en-US"/>
                              </w:rPr>
                              <w:t>S = S</w:t>
                            </w:r>
                            <w:r w:rsidR="00D947C7">
                              <w:rPr>
                                <w:lang w:val="en-US"/>
                              </w:rPr>
                              <w:t xml:space="preserve"> + 4 * </w:t>
                            </w:r>
                            <w:proofErr w:type="gramStart"/>
                            <w:r w:rsidR="00D947C7">
                              <w:rPr>
                                <w:lang w:val="en-US"/>
                              </w:rPr>
                              <w:t>F(</w:t>
                            </w:r>
                            <w:proofErr w:type="gramEnd"/>
                            <w:r w:rsidR="00D947C7">
                              <w:rPr>
                                <w:lang w:val="en-US"/>
                              </w:rPr>
                              <w:t xml:space="preserve">1 + (2 * </w:t>
                            </w:r>
                            <w:proofErr w:type="spellStart"/>
                            <w:r w:rsidR="00D947C7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D947C7">
                              <w:rPr>
                                <w:lang w:val="en-US"/>
                              </w:rPr>
                              <w:t xml:space="preserve"> - 1) * 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6" o:spid="_x0000_s1040" style="position:absolute;left:0;text-align:left;margin-left:166.1pt;margin-top:221.9pt;width:182.25pt;height:33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" fillcolor="window" strokecolor="windowText" strokeweight="2pt">
                <v:textbox>
                  <w:txbxContent>
                    <w:p w:rsidR="00B319D2" w:rsidRPr="00344028" w:rsidRDefault="00B319D2" w:rsidP="00D947C7">
                      <w:pPr>
                        <w:ind w:left="-14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633781">
                        <w:rPr>
                          <w:lang w:val="en-US"/>
                        </w:rPr>
                        <w:t>S = S</w:t>
                      </w:r>
                      <w:r w:rsidR="00D947C7">
                        <w:rPr>
                          <w:lang w:val="en-US"/>
                        </w:rPr>
                        <w:t xml:space="preserve"> + 4 * </w:t>
                      </w:r>
                      <w:proofErr w:type="gramStart"/>
                      <w:r w:rsidR="00D947C7">
                        <w:rPr>
                          <w:lang w:val="en-US"/>
                        </w:rPr>
                        <w:t>F(</w:t>
                      </w:r>
                      <w:proofErr w:type="gramEnd"/>
                      <w:r w:rsidR="00D947C7">
                        <w:rPr>
                          <w:lang w:val="en-US"/>
                        </w:rPr>
                        <w:t xml:space="preserve">1 + (2 * </w:t>
                      </w:r>
                      <w:proofErr w:type="spellStart"/>
                      <w:r w:rsidR="00D947C7">
                        <w:rPr>
                          <w:lang w:val="en-US"/>
                        </w:rPr>
                        <w:t>i</w:t>
                      </w:r>
                      <w:proofErr w:type="spellEnd"/>
                      <w:r w:rsidR="00D947C7">
                        <w:rPr>
                          <w:lang w:val="en-US"/>
                        </w:rPr>
                        <w:t xml:space="preserve"> - 1) * v)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947C7"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655854" wp14:editId="3AFA6D4D">
                <wp:simplePos x="0" y="0"/>
                <wp:positionH relativeFrom="margin">
                  <wp:posOffset>2133600</wp:posOffset>
                </wp:positionH>
                <wp:positionV relativeFrom="paragraph">
                  <wp:posOffset>4246880</wp:posOffset>
                </wp:positionV>
                <wp:extent cx="2266950" cy="409575"/>
                <wp:effectExtent l="0" t="0" r="19050" b="28575"/>
                <wp:wrapNone/>
                <wp:docPr id="111" name="Прямоугольник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095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947C7" w:rsidRPr="00344028" w:rsidRDefault="00D947C7" w:rsidP="00D947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S = S + 2 *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1 + 2 *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* 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1" o:spid="_x0000_s1041" style="position:absolute;left:0;text-align:left;margin-left:168pt;margin-top:334.4pt;width:178.5pt;height:32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" fillcolor="window" strokecolor="windowText" strokeweight="2pt">
                <v:textbox>
                  <w:txbxContent>
                    <w:p w:rsidR="00D947C7" w:rsidRPr="00344028" w:rsidRDefault="00D947C7" w:rsidP="00D947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S = S + 2 * </w:t>
                      </w:r>
                      <w:proofErr w:type="gramStart"/>
                      <w:r>
                        <w:rPr>
                          <w:lang w:val="en-US"/>
                        </w:rPr>
                        <w:t>F(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1 + 2 *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* v)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319D2"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3FF432" wp14:editId="1487F81C">
                <wp:simplePos x="0" y="0"/>
                <wp:positionH relativeFrom="column">
                  <wp:posOffset>3271520</wp:posOffset>
                </wp:positionH>
                <wp:positionV relativeFrom="paragraph">
                  <wp:posOffset>3389630</wp:posOffset>
                </wp:positionV>
                <wp:extent cx="1314450" cy="0"/>
                <wp:effectExtent l="0" t="0" r="19050" b="19050"/>
                <wp:wrapNone/>
                <wp:docPr id="102" name="Прямая соединительная 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02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6pt,266.9pt" to="361.1pt,2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"/>
            </w:pict>
          </mc:Fallback>
        </mc:AlternateContent>
      </w:r>
      <w:r w:rsidRPr="00B319D2"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460AC3" wp14:editId="7D17A457">
                <wp:simplePos x="0" y="0"/>
                <wp:positionH relativeFrom="column">
                  <wp:posOffset>3275965</wp:posOffset>
                </wp:positionH>
                <wp:positionV relativeFrom="paragraph">
                  <wp:posOffset>1891665</wp:posOffset>
                </wp:positionV>
                <wp:extent cx="0" cy="219075"/>
                <wp:effectExtent l="95250" t="0" r="57150" b="66675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6" o:spid="_x0000_s1026" type="#_x0000_t32" style="position:absolute;margin-left:257.95pt;margin-top:148.95pt;width:0;height:17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">
                <v:stroke endarrow="open"/>
              </v:shape>
            </w:pict>
          </mc:Fallback>
        </mc:AlternateContent>
      </w:r>
      <w:r w:rsidRPr="00B319D2"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08A514" wp14:editId="59B1B353">
                <wp:simplePos x="0" y="0"/>
                <wp:positionH relativeFrom="margin">
                  <wp:posOffset>2585720</wp:posOffset>
                </wp:positionH>
                <wp:positionV relativeFrom="paragraph">
                  <wp:posOffset>1370330</wp:posOffset>
                </wp:positionV>
                <wp:extent cx="1362075" cy="523875"/>
                <wp:effectExtent l="0" t="0" r="28575" b="28575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31114" w:rsidRDefault="00531114" w:rsidP="00B319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 = (b-a)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/(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2n)</w:t>
                            </w:r>
                          </w:p>
                          <w:p w:rsidR="00D947C7" w:rsidRPr="00344028" w:rsidRDefault="00633781" w:rsidP="006337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B319D2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="00B319D2">
                              <w:rPr>
                                <w:lang w:val="en-US"/>
                              </w:rPr>
                              <w:t>F(</w:t>
                            </w:r>
                            <w:proofErr w:type="gramEnd"/>
                            <w:r w:rsidR="00B319D2">
                              <w:rPr>
                                <w:lang w:val="en-US"/>
                              </w:rPr>
                              <w:t>a) + F(b)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3" o:spid="_x0000_s1042" style="position:absolute;left:0;text-align:left;margin-left:203.6pt;margin-top:107.9pt;width:107.25pt;height:41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" fillcolor="window" strokecolor="windowText" strokeweight="2pt">
                <v:textbox>
                  <w:txbxContent>
                    <w:p w:rsidR="00531114" w:rsidRDefault="00531114" w:rsidP="00B319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 = (b-a)</w:t>
                      </w:r>
                      <w:proofErr w:type="gramStart"/>
                      <w:r>
                        <w:rPr>
                          <w:lang w:val="en-US"/>
                        </w:rPr>
                        <w:t>/(</w:t>
                      </w:r>
                      <w:proofErr w:type="gramEnd"/>
                      <w:r>
                        <w:rPr>
                          <w:lang w:val="en-US"/>
                        </w:rPr>
                        <w:t>2n)</w:t>
                      </w:r>
                    </w:p>
                    <w:p w:rsidR="00D947C7" w:rsidRPr="00344028" w:rsidRDefault="00633781" w:rsidP="006337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B319D2">
                        <w:rPr>
                          <w:lang w:val="en-US"/>
                        </w:rPr>
                        <w:t xml:space="preserve"> = </w:t>
                      </w:r>
                      <w:proofErr w:type="gramStart"/>
                      <w:r w:rsidR="00B319D2">
                        <w:rPr>
                          <w:lang w:val="en-US"/>
                        </w:rPr>
                        <w:t>F(</w:t>
                      </w:r>
                      <w:proofErr w:type="gramEnd"/>
                      <w:r w:rsidR="00B319D2">
                        <w:rPr>
                          <w:lang w:val="en-US"/>
                        </w:rPr>
                        <w:t>a) + F(b)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319D2"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3966CC" wp14:editId="62296C4F">
                <wp:simplePos x="0" y="0"/>
                <wp:positionH relativeFrom="column">
                  <wp:posOffset>3266440</wp:posOffset>
                </wp:positionH>
                <wp:positionV relativeFrom="paragraph">
                  <wp:posOffset>1129665</wp:posOffset>
                </wp:positionV>
                <wp:extent cx="0" cy="238125"/>
                <wp:effectExtent l="95250" t="0" r="57150" b="66675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2" o:spid="_x0000_s1026" type="#_x0000_t32" style="position:absolute;margin-left:257.2pt;margin-top:88.95pt;width:0;height:1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">
                <v:stroke endarrow="open"/>
              </v:shape>
            </w:pict>
          </mc:Fallback>
        </mc:AlternateContent>
      </w:r>
      <w:r w:rsidR="00B319D2" w:rsidRPr="00B319D2"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2D087C" wp14:editId="5CAB6B91">
                <wp:simplePos x="0" y="0"/>
                <wp:positionH relativeFrom="column">
                  <wp:posOffset>3266440</wp:posOffset>
                </wp:positionH>
                <wp:positionV relativeFrom="paragraph">
                  <wp:posOffset>472440</wp:posOffset>
                </wp:positionV>
                <wp:extent cx="0" cy="228600"/>
                <wp:effectExtent l="95250" t="0" r="57150" b="57150"/>
                <wp:wrapNone/>
                <wp:docPr id="89" name="Соединительная линия уступом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bentConnector3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89" o:spid="_x0000_s1026" type="#_x0000_t34" style="position:absolute;margin-left:257.2pt;margin-top:37.2pt;width:0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">
                <v:stroke endarrow="open"/>
              </v:shape>
            </w:pict>
          </mc:Fallback>
        </mc:AlternateContent>
      </w:r>
      <w:r w:rsidR="00B319D2" w:rsidRPr="00B319D2">
        <w:rPr>
          <w:rFonts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4A7072" wp14:editId="3DC885EE">
                <wp:simplePos x="0" y="0"/>
                <wp:positionH relativeFrom="margin">
                  <wp:posOffset>2552065</wp:posOffset>
                </wp:positionH>
                <wp:positionV relativeFrom="paragraph">
                  <wp:posOffset>72390</wp:posOffset>
                </wp:positionV>
                <wp:extent cx="1428750" cy="400050"/>
                <wp:effectExtent l="0" t="0" r="19050" b="19050"/>
                <wp:wrapNone/>
                <wp:docPr id="82" name="Блок-схема: знак заверше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0005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319D2" w:rsidRDefault="00B319D2" w:rsidP="00B319D2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  <w:p w:rsidR="00B319D2" w:rsidRDefault="00B319D2" w:rsidP="00B319D2">
                            <w:pPr>
                              <w:jc w:val="center"/>
                            </w:pPr>
                          </w:p>
                          <w:p w:rsidR="00B319D2" w:rsidRPr="006E3898" w:rsidRDefault="00B319D2" w:rsidP="00B319D2">
                            <w:pPr>
                              <w:jc w:val="center"/>
                            </w:pPr>
                            <w:r>
                              <w:t>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82" o:spid="_x0000_s1043" type="#_x0000_t116" style="position:absolute;left:0;text-align:left;margin-left:200.95pt;margin-top:5.7pt;width:112.5pt;height:31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" fillcolor="window" strokecolor="windowText" strokeweight="2pt">
                <v:textbox>
                  <w:txbxContent>
                    <w:p w:rsidR="00B319D2" w:rsidRDefault="00B319D2" w:rsidP="00B319D2">
                      <w:pPr>
                        <w:jc w:val="center"/>
                      </w:pPr>
                      <w:r>
                        <w:t>Начало</w:t>
                      </w:r>
                    </w:p>
                    <w:p w:rsidR="00B319D2" w:rsidRDefault="00B319D2" w:rsidP="00B319D2">
                      <w:pPr>
                        <w:jc w:val="center"/>
                      </w:pPr>
                    </w:p>
                    <w:p w:rsidR="00B319D2" w:rsidRPr="006E3898" w:rsidRDefault="00B319D2" w:rsidP="00B319D2">
                      <w:pPr>
                        <w:jc w:val="center"/>
                      </w:pPr>
                      <w:r>
                        <w:t>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840F3" w:rsidRDefault="00A840F3" w:rsidP="00A840F3">
      <w:pPr>
        <w:pStyle w:val="1"/>
      </w:pPr>
      <w:bookmarkStart w:id="11" w:name="_Toc356327979"/>
      <w:bookmarkStart w:id="12" w:name="_Toc357036025"/>
      <w:r>
        <w:lastRenderedPageBreak/>
        <w:t>Описание решения задачи</w:t>
      </w:r>
      <w:bookmarkEnd w:id="11"/>
      <w:bookmarkEnd w:id="12"/>
    </w:p>
    <w:p w:rsidR="00C63AFF" w:rsidRDefault="00C63AFF" w:rsidP="00DC2D07">
      <w:pPr>
        <w:ind w:firstLine="851"/>
        <w:jc w:val="both"/>
        <w:rPr>
          <w:sz w:val="28"/>
        </w:rPr>
      </w:pPr>
      <w:r>
        <w:rPr>
          <w:sz w:val="28"/>
        </w:rPr>
        <w:t>Для реализации проекта создано</w:t>
      </w:r>
      <w:r w:rsidR="00CD70E3">
        <w:rPr>
          <w:sz w:val="28"/>
        </w:rPr>
        <w:t xml:space="preserve"> </w:t>
      </w:r>
      <w:r w:rsidR="00942163">
        <w:rPr>
          <w:sz w:val="28"/>
        </w:rPr>
        <w:t>четыре</w:t>
      </w:r>
      <w:r w:rsidR="00CD70E3">
        <w:rPr>
          <w:sz w:val="28"/>
        </w:rPr>
        <w:t xml:space="preserve"> форм</w:t>
      </w:r>
      <w:r w:rsidR="00942163">
        <w:rPr>
          <w:sz w:val="28"/>
        </w:rPr>
        <w:t>ы</w:t>
      </w:r>
      <w:r>
        <w:rPr>
          <w:sz w:val="28"/>
        </w:rPr>
        <w:t>:</w:t>
      </w:r>
    </w:p>
    <w:p w:rsidR="00C63AFF" w:rsidRDefault="00C63AFF" w:rsidP="00DC2D07">
      <w:pPr>
        <w:ind w:firstLine="851"/>
        <w:jc w:val="both"/>
        <w:rPr>
          <w:sz w:val="28"/>
        </w:rPr>
      </w:pPr>
    </w:p>
    <w:p w:rsidR="00C63AFF" w:rsidRDefault="00C63AFF" w:rsidP="00DC2D07">
      <w:pPr>
        <w:pStyle w:val="aff0"/>
        <w:numPr>
          <w:ilvl w:val="0"/>
          <w:numId w:val="41"/>
        </w:numPr>
        <w:ind w:left="851" w:firstLine="0"/>
        <w:jc w:val="both"/>
        <w:rPr>
          <w:sz w:val="28"/>
        </w:rPr>
      </w:pPr>
      <w:r>
        <w:rPr>
          <w:sz w:val="28"/>
        </w:rPr>
        <w:t>Форма титульного листа</w:t>
      </w:r>
      <w:r w:rsidR="0075085C">
        <w:rPr>
          <w:sz w:val="28"/>
        </w:rPr>
        <w:t>:</w:t>
      </w:r>
    </w:p>
    <w:p w:rsidR="00C63AFF" w:rsidRDefault="00C63AFF" w:rsidP="00DC2D07">
      <w:pPr>
        <w:pStyle w:val="aff0"/>
        <w:numPr>
          <w:ilvl w:val="1"/>
          <w:numId w:val="41"/>
        </w:numPr>
        <w:ind w:left="993" w:firstLine="0"/>
        <w:jc w:val="both"/>
        <w:rPr>
          <w:sz w:val="28"/>
        </w:rPr>
      </w:pPr>
      <w:r>
        <w:rPr>
          <w:sz w:val="28"/>
        </w:rPr>
        <w:t xml:space="preserve">С помощью элементов </w:t>
      </w:r>
      <w:r>
        <w:rPr>
          <w:i/>
          <w:sz w:val="28"/>
          <w:lang w:val="en-US"/>
        </w:rPr>
        <w:t>Label</w:t>
      </w:r>
      <w:r w:rsidRPr="00C63AFF">
        <w:rPr>
          <w:i/>
          <w:sz w:val="28"/>
        </w:rPr>
        <w:t xml:space="preserve"> </w:t>
      </w:r>
      <w:r>
        <w:rPr>
          <w:sz w:val="28"/>
        </w:rPr>
        <w:t>на форме размещён текст титульного листа;</w:t>
      </w:r>
    </w:p>
    <w:p w:rsidR="00C63AFF" w:rsidRPr="00C63AFF" w:rsidRDefault="00A96E6E" w:rsidP="00DC2D07">
      <w:pPr>
        <w:pStyle w:val="aff0"/>
        <w:numPr>
          <w:ilvl w:val="1"/>
          <w:numId w:val="41"/>
        </w:numPr>
        <w:ind w:left="993" w:firstLine="0"/>
        <w:jc w:val="both"/>
        <w:rPr>
          <w:sz w:val="28"/>
        </w:rPr>
      </w:pPr>
      <w:r>
        <w:rPr>
          <w:sz w:val="28"/>
        </w:rPr>
        <w:t xml:space="preserve">С использованием </w:t>
      </w:r>
      <w:r w:rsidR="00C63AFF">
        <w:rPr>
          <w:sz w:val="28"/>
        </w:rPr>
        <w:t>элемент</w:t>
      </w:r>
      <w:r>
        <w:rPr>
          <w:sz w:val="28"/>
        </w:rPr>
        <w:t>а</w:t>
      </w:r>
      <w:r w:rsidR="00C63AFF">
        <w:rPr>
          <w:sz w:val="28"/>
        </w:rPr>
        <w:t xml:space="preserve"> </w:t>
      </w:r>
      <w:r>
        <w:rPr>
          <w:i/>
          <w:sz w:val="28"/>
          <w:lang w:val="en-US"/>
        </w:rPr>
        <w:t>Timer</w:t>
      </w:r>
      <w:r>
        <w:rPr>
          <w:sz w:val="28"/>
        </w:rPr>
        <w:t xml:space="preserve"> совершается переход в основную форму программы спустя две секунды после запуска.</w:t>
      </w:r>
    </w:p>
    <w:p w:rsidR="00DA1A8B" w:rsidRDefault="00DA1A8B" w:rsidP="00DA1A8B">
      <w:pPr>
        <w:pStyle w:val="a9"/>
      </w:pPr>
    </w:p>
    <w:p w:rsidR="00A96E6E" w:rsidRDefault="00262A03" w:rsidP="00A96E6E">
      <w:pPr>
        <w:pStyle w:val="a9"/>
        <w:keepNext/>
        <w:jc w:val="center"/>
      </w:pPr>
      <w:r>
        <w:rPr>
          <w:noProof/>
        </w:rPr>
        <w:drawing>
          <wp:inline distT="0" distB="0" distL="0" distR="0" wp14:anchorId="50C6BDFF" wp14:editId="7373C4DD">
            <wp:extent cx="5143500" cy="32575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6E" w:rsidRPr="00A96E6E" w:rsidRDefault="00A96E6E" w:rsidP="00A96E6E">
      <w:pPr>
        <w:pStyle w:val="ac"/>
        <w:jc w:val="center"/>
        <w:rPr>
          <w:i/>
        </w:rPr>
      </w:pPr>
      <w:r w:rsidRPr="00A96E6E">
        <w:rPr>
          <w:i/>
        </w:rPr>
        <w:t xml:space="preserve">Рисунок </w:t>
      </w:r>
      <w:r w:rsidRPr="00A96E6E">
        <w:rPr>
          <w:i/>
        </w:rPr>
        <w:fldChar w:fldCharType="begin"/>
      </w:r>
      <w:r w:rsidRPr="00A96E6E">
        <w:rPr>
          <w:i/>
        </w:rPr>
        <w:instrText xml:space="preserve"> SEQ Рисунок \* ARABIC </w:instrText>
      </w:r>
      <w:r w:rsidRPr="00A96E6E">
        <w:rPr>
          <w:i/>
        </w:rPr>
        <w:fldChar w:fldCharType="separate"/>
      </w:r>
      <w:r w:rsidR="00892A88">
        <w:rPr>
          <w:i/>
          <w:noProof/>
        </w:rPr>
        <w:t>1</w:t>
      </w:r>
      <w:r w:rsidRPr="00A96E6E">
        <w:rPr>
          <w:i/>
        </w:rPr>
        <w:fldChar w:fldCharType="end"/>
      </w:r>
      <w:r w:rsidR="00262A03">
        <w:rPr>
          <w:i/>
        </w:rPr>
        <w:t xml:space="preserve"> – форма окна</w:t>
      </w:r>
      <w:r w:rsidRPr="00A96E6E">
        <w:rPr>
          <w:i/>
        </w:rPr>
        <w:t xml:space="preserve"> титульного листа</w:t>
      </w:r>
    </w:p>
    <w:p w:rsidR="00A96E6E" w:rsidRDefault="00A96E6E" w:rsidP="00A96E6E">
      <w:pPr>
        <w:pStyle w:val="a9"/>
        <w:ind w:firstLine="0"/>
        <w:jc w:val="left"/>
      </w:pPr>
    </w:p>
    <w:p w:rsidR="00A96E6E" w:rsidRDefault="00A96E6E" w:rsidP="00DC2D07">
      <w:pPr>
        <w:pStyle w:val="a9"/>
        <w:numPr>
          <w:ilvl w:val="0"/>
          <w:numId w:val="41"/>
        </w:numPr>
        <w:ind w:left="851" w:firstLine="0"/>
      </w:pPr>
      <w:r>
        <w:t>Форма ввода и вывода данных</w:t>
      </w:r>
      <w:r w:rsidR="0075085C">
        <w:t xml:space="preserve">, в </w:t>
      </w:r>
      <w:proofErr w:type="gramStart"/>
      <w:r w:rsidR="0075085C">
        <w:t>которой</w:t>
      </w:r>
      <w:proofErr w:type="gramEnd"/>
      <w:r w:rsidR="0075085C">
        <w:t xml:space="preserve"> используются элементы:</w:t>
      </w:r>
    </w:p>
    <w:p w:rsidR="00A96E6E" w:rsidRDefault="0075085C" w:rsidP="00DC2D07">
      <w:pPr>
        <w:pStyle w:val="a9"/>
        <w:numPr>
          <w:ilvl w:val="1"/>
          <w:numId w:val="41"/>
        </w:numPr>
        <w:ind w:left="993" w:firstLine="0"/>
      </w:pPr>
      <w:r>
        <w:rPr>
          <w:i/>
          <w:lang w:val="en-US"/>
        </w:rPr>
        <w:t>Frame</w:t>
      </w:r>
      <w:r w:rsidRPr="0075085C">
        <w:rPr>
          <w:i/>
        </w:rPr>
        <w:t xml:space="preserve"> </w:t>
      </w:r>
      <w:r>
        <w:t>– для группировки элементов формы;</w:t>
      </w:r>
    </w:p>
    <w:p w:rsidR="0075085C" w:rsidRDefault="0075085C" w:rsidP="00DC2D07">
      <w:pPr>
        <w:pStyle w:val="a9"/>
        <w:numPr>
          <w:ilvl w:val="1"/>
          <w:numId w:val="41"/>
        </w:numPr>
        <w:ind w:left="993" w:firstLine="0"/>
      </w:pPr>
      <w:r>
        <w:rPr>
          <w:i/>
          <w:lang w:val="en-US"/>
        </w:rPr>
        <w:t xml:space="preserve">Label </w:t>
      </w:r>
      <w:r>
        <w:rPr>
          <w:lang w:val="en-US"/>
        </w:rPr>
        <w:t xml:space="preserve">– </w:t>
      </w:r>
      <w:r>
        <w:t>для вывода текста;</w:t>
      </w:r>
    </w:p>
    <w:p w:rsidR="0075085C" w:rsidRDefault="0075085C" w:rsidP="00DC2D07">
      <w:pPr>
        <w:pStyle w:val="a9"/>
        <w:numPr>
          <w:ilvl w:val="1"/>
          <w:numId w:val="41"/>
        </w:numPr>
        <w:ind w:left="993" w:firstLine="0"/>
      </w:pPr>
      <w:r>
        <w:rPr>
          <w:i/>
          <w:lang w:val="en-US"/>
        </w:rPr>
        <w:t>Slider</w:t>
      </w:r>
      <w:r w:rsidRPr="0075085C">
        <w:rPr>
          <w:i/>
        </w:rPr>
        <w:t xml:space="preserve"> </w:t>
      </w:r>
      <w:r>
        <w:t>– для ввода значения количества разбиений;</w:t>
      </w:r>
    </w:p>
    <w:p w:rsidR="0075085C" w:rsidRDefault="0075085C" w:rsidP="00DC2D07">
      <w:pPr>
        <w:pStyle w:val="a9"/>
        <w:numPr>
          <w:ilvl w:val="1"/>
          <w:numId w:val="41"/>
        </w:numPr>
        <w:ind w:left="993" w:firstLine="0"/>
      </w:pPr>
      <w:proofErr w:type="spellStart"/>
      <w:r>
        <w:rPr>
          <w:i/>
          <w:lang w:val="en-US"/>
        </w:rPr>
        <w:t>TextBox</w:t>
      </w:r>
      <w:proofErr w:type="spellEnd"/>
      <w:r w:rsidRPr="0075085C">
        <w:rPr>
          <w:i/>
        </w:rPr>
        <w:t xml:space="preserve"> </w:t>
      </w:r>
      <w:r>
        <w:t xml:space="preserve">– для дублирования элемента </w:t>
      </w:r>
      <w:r w:rsidRPr="0075085C">
        <w:rPr>
          <w:i/>
          <w:lang w:val="en-US"/>
        </w:rPr>
        <w:t>Slider</w:t>
      </w:r>
      <w:r>
        <w:t xml:space="preserve"> и вывода результатов вычислений;</w:t>
      </w:r>
    </w:p>
    <w:p w:rsidR="0075085C" w:rsidRDefault="0075085C" w:rsidP="00DC2D07">
      <w:pPr>
        <w:pStyle w:val="a9"/>
        <w:numPr>
          <w:ilvl w:val="1"/>
          <w:numId w:val="41"/>
        </w:numPr>
        <w:ind w:left="993" w:firstLine="0"/>
      </w:pPr>
      <w:proofErr w:type="spellStart"/>
      <w:r>
        <w:rPr>
          <w:i/>
          <w:lang w:val="en-US"/>
        </w:rPr>
        <w:t>PictureBox</w:t>
      </w:r>
      <w:proofErr w:type="spellEnd"/>
      <w:r w:rsidRPr="00EB0B95">
        <w:rPr>
          <w:i/>
        </w:rPr>
        <w:t xml:space="preserve"> </w:t>
      </w:r>
      <w:r>
        <w:t xml:space="preserve">– для вывода графика зависимости </w:t>
      </w:r>
      <w:r w:rsidR="00EB0B95">
        <w:t>погрешности</w:t>
      </w:r>
      <w:r w:rsidR="00666857">
        <w:t xml:space="preserve"> вычи</w:t>
      </w:r>
      <w:r w:rsidR="00666857">
        <w:t>с</w:t>
      </w:r>
      <w:r w:rsidR="00666857">
        <w:t>ления</w:t>
      </w:r>
      <w:r w:rsidR="00EB0B95">
        <w:t xml:space="preserve"> от количества разбиений</w:t>
      </w:r>
      <w:r w:rsidR="00666857">
        <w:t>;</w:t>
      </w:r>
    </w:p>
    <w:p w:rsidR="00666857" w:rsidRDefault="00666857" w:rsidP="00DC2D07">
      <w:pPr>
        <w:pStyle w:val="a9"/>
        <w:numPr>
          <w:ilvl w:val="1"/>
          <w:numId w:val="41"/>
        </w:numPr>
        <w:ind w:left="993" w:firstLine="0"/>
      </w:pPr>
      <w:proofErr w:type="spellStart"/>
      <w:r>
        <w:rPr>
          <w:i/>
          <w:lang w:val="en-US"/>
        </w:rPr>
        <w:t>CommandButton</w:t>
      </w:r>
      <w:proofErr w:type="spellEnd"/>
      <w:r w:rsidRPr="00666857">
        <w:rPr>
          <w:i/>
        </w:rPr>
        <w:t xml:space="preserve"> </w:t>
      </w:r>
      <w:r>
        <w:t>–</w:t>
      </w:r>
      <w:r w:rsidRPr="00666857">
        <w:t xml:space="preserve"> </w:t>
      </w:r>
      <w:r>
        <w:t>для выполнения одного из методов и сохранения результатов в текстовый файл;</w:t>
      </w:r>
    </w:p>
    <w:p w:rsidR="00666857" w:rsidRDefault="00666857" w:rsidP="00DC2D07">
      <w:pPr>
        <w:pStyle w:val="a9"/>
        <w:numPr>
          <w:ilvl w:val="1"/>
          <w:numId w:val="41"/>
        </w:numPr>
        <w:ind w:left="993" w:firstLine="0"/>
      </w:pPr>
      <w:proofErr w:type="spellStart"/>
      <w:r>
        <w:rPr>
          <w:i/>
          <w:lang w:val="en-US"/>
        </w:rPr>
        <w:t>CommonDialog</w:t>
      </w:r>
      <w:proofErr w:type="spellEnd"/>
      <w:r w:rsidRPr="00666857">
        <w:rPr>
          <w:i/>
        </w:rPr>
        <w:t xml:space="preserve"> </w:t>
      </w:r>
      <w:r>
        <w:t>–</w:t>
      </w:r>
      <w:r w:rsidRPr="00666857">
        <w:t xml:space="preserve"> </w:t>
      </w:r>
      <w:r>
        <w:t xml:space="preserve">для использования стандартного диалогового окна </w:t>
      </w:r>
      <w:r>
        <w:rPr>
          <w:lang w:val="en-US"/>
        </w:rPr>
        <w:t>Windows</w:t>
      </w:r>
      <w:r w:rsidRPr="00666857">
        <w:t xml:space="preserve"> </w:t>
      </w:r>
      <w:r>
        <w:t>при сохранении файла;</w:t>
      </w:r>
    </w:p>
    <w:p w:rsidR="00666857" w:rsidRDefault="00666857" w:rsidP="00DC2D07">
      <w:pPr>
        <w:pStyle w:val="a9"/>
        <w:numPr>
          <w:ilvl w:val="1"/>
          <w:numId w:val="41"/>
        </w:numPr>
        <w:ind w:left="993" w:firstLine="0"/>
      </w:pPr>
      <w:r>
        <w:rPr>
          <w:i/>
        </w:rPr>
        <w:t xml:space="preserve">Меню </w:t>
      </w:r>
      <w:r>
        <w:t>– для размещения кнопок</w:t>
      </w:r>
      <w:r w:rsidR="002623D8" w:rsidRPr="002623D8">
        <w:t xml:space="preserve"> </w:t>
      </w:r>
      <w:r w:rsidR="002623D8">
        <w:t>сохранения,</w:t>
      </w:r>
      <w:r>
        <w:t xml:space="preserve"> выхода из программы, руководства пользователя и описания используемых методов.</w:t>
      </w:r>
    </w:p>
    <w:p w:rsidR="00666857" w:rsidRDefault="00666857">
      <w:pPr>
        <w:rPr>
          <w:color w:val="000000"/>
          <w:sz w:val="28"/>
          <w:szCs w:val="20"/>
        </w:rPr>
      </w:pPr>
      <w:r>
        <w:br w:type="page"/>
      </w:r>
    </w:p>
    <w:p w:rsidR="00666857" w:rsidRDefault="00C8676B" w:rsidP="00666857">
      <w:pPr>
        <w:pStyle w:val="a9"/>
        <w:keepNext/>
        <w:ind w:left="360" w:firstLine="0"/>
        <w:jc w:val="center"/>
      </w:pPr>
      <w:r>
        <w:rPr>
          <w:noProof/>
        </w:rPr>
        <w:lastRenderedPageBreak/>
        <w:drawing>
          <wp:inline distT="0" distB="0" distL="0" distR="0" wp14:anchorId="3B543B56" wp14:editId="29751F0C">
            <wp:extent cx="5456573" cy="4933950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195" cy="493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57" w:rsidRDefault="00666857" w:rsidP="00666857">
      <w:pPr>
        <w:pStyle w:val="ac"/>
        <w:jc w:val="center"/>
        <w:rPr>
          <w:i/>
        </w:rPr>
      </w:pPr>
      <w:r w:rsidRPr="00666857">
        <w:rPr>
          <w:i/>
        </w:rPr>
        <w:t xml:space="preserve">Рисунок </w:t>
      </w:r>
      <w:r w:rsidRPr="00666857">
        <w:rPr>
          <w:i/>
        </w:rPr>
        <w:fldChar w:fldCharType="begin"/>
      </w:r>
      <w:r w:rsidRPr="00666857">
        <w:rPr>
          <w:i/>
        </w:rPr>
        <w:instrText xml:space="preserve"> SEQ Рисунок \* ARABIC </w:instrText>
      </w:r>
      <w:r w:rsidRPr="00666857">
        <w:rPr>
          <w:i/>
        </w:rPr>
        <w:fldChar w:fldCharType="separate"/>
      </w:r>
      <w:r w:rsidR="00892A88">
        <w:rPr>
          <w:i/>
          <w:noProof/>
        </w:rPr>
        <w:t>2</w:t>
      </w:r>
      <w:r w:rsidRPr="00666857">
        <w:rPr>
          <w:i/>
        </w:rPr>
        <w:fldChar w:fldCharType="end"/>
      </w:r>
      <w:r w:rsidRPr="00666857">
        <w:rPr>
          <w:i/>
        </w:rPr>
        <w:t xml:space="preserve"> - форма ввода и вывода данных</w:t>
      </w:r>
    </w:p>
    <w:p w:rsidR="00CD70E3" w:rsidRPr="00CD70E3" w:rsidRDefault="00CD70E3" w:rsidP="00CD70E3">
      <w:pPr>
        <w:pStyle w:val="aff0"/>
        <w:ind w:left="851"/>
      </w:pPr>
    </w:p>
    <w:p w:rsidR="00666857" w:rsidRPr="00CD70E3" w:rsidRDefault="00CD70E3" w:rsidP="00666857">
      <w:pPr>
        <w:pStyle w:val="aff0"/>
        <w:numPr>
          <w:ilvl w:val="0"/>
          <w:numId w:val="41"/>
        </w:numPr>
        <w:ind w:left="851" w:firstLine="0"/>
      </w:pPr>
      <w:r>
        <w:rPr>
          <w:sz w:val="28"/>
        </w:rPr>
        <w:t>Форма вывода визуализации метода прямоугольников</w:t>
      </w:r>
      <w:r w:rsidRPr="00CD70E3">
        <w:rPr>
          <w:sz w:val="28"/>
        </w:rPr>
        <w:t>:</w:t>
      </w:r>
    </w:p>
    <w:p w:rsidR="00CD70E3" w:rsidRPr="00FE3E6E" w:rsidRDefault="00CD70E3" w:rsidP="00CD70E3">
      <w:pPr>
        <w:pStyle w:val="aff0"/>
        <w:numPr>
          <w:ilvl w:val="1"/>
          <w:numId w:val="41"/>
        </w:numPr>
        <w:ind w:left="993" w:firstLine="0"/>
      </w:pPr>
      <w:r>
        <w:rPr>
          <w:sz w:val="28"/>
        </w:rPr>
        <w:t xml:space="preserve">Для вывода гистограммы используется элемент </w:t>
      </w:r>
      <w:proofErr w:type="spellStart"/>
      <w:r w:rsidRPr="00CD70E3">
        <w:rPr>
          <w:i/>
          <w:sz w:val="28"/>
          <w:lang w:val="en-US"/>
        </w:rPr>
        <w:t>PictureBox</w:t>
      </w:r>
      <w:proofErr w:type="spellEnd"/>
      <w:r w:rsidRPr="00CD70E3">
        <w:rPr>
          <w:i/>
          <w:sz w:val="28"/>
        </w:rPr>
        <w:t>.</w:t>
      </w:r>
    </w:p>
    <w:p w:rsidR="00FE3E6E" w:rsidRPr="00CD70E3" w:rsidRDefault="00FE3E6E" w:rsidP="00FE3E6E">
      <w:pPr>
        <w:pStyle w:val="aff0"/>
        <w:ind w:left="993"/>
      </w:pPr>
    </w:p>
    <w:p w:rsidR="00FE3E6E" w:rsidRDefault="00FE3E6E" w:rsidP="00FE3E6E">
      <w:pPr>
        <w:pStyle w:val="aff0"/>
        <w:keepNext/>
        <w:ind w:left="993"/>
        <w:jc w:val="center"/>
      </w:pPr>
      <w:r>
        <w:rPr>
          <w:noProof/>
        </w:rPr>
        <w:drawing>
          <wp:inline distT="0" distB="0" distL="0" distR="0" wp14:anchorId="0D34C9CF" wp14:editId="3D2EB163">
            <wp:extent cx="3951542" cy="2870771"/>
            <wp:effectExtent l="0" t="0" r="0" b="63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8929" cy="287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0E3" w:rsidRPr="00C8676B" w:rsidRDefault="00FE3E6E" w:rsidP="00C8676B">
      <w:pPr>
        <w:pStyle w:val="ac"/>
        <w:jc w:val="center"/>
        <w:rPr>
          <w:i/>
        </w:rPr>
      </w:pPr>
      <w:r w:rsidRPr="00FE3E6E">
        <w:rPr>
          <w:i/>
        </w:rPr>
        <w:t xml:space="preserve">Рисунок </w:t>
      </w:r>
      <w:r w:rsidRPr="00FE3E6E">
        <w:rPr>
          <w:i/>
        </w:rPr>
        <w:fldChar w:fldCharType="begin"/>
      </w:r>
      <w:r w:rsidRPr="00FE3E6E">
        <w:rPr>
          <w:i/>
        </w:rPr>
        <w:instrText xml:space="preserve"> SEQ Рисунок \* ARABIC </w:instrText>
      </w:r>
      <w:r w:rsidRPr="00FE3E6E">
        <w:rPr>
          <w:i/>
        </w:rPr>
        <w:fldChar w:fldCharType="separate"/>
      </w:r>
      <w:r w:rsidR="00892A88">
        <w:rPr>
          <w:i/>
          <w:noProof/>
        </w:rPr>
        <w:t>3</w:t>
      </w:r>
      <w:r w:rsidRPr="00FE3E6E">
        <w:rPr>
          <w:i/>
        </w:rPr>
        <w:fldChar w:fldCharType="end"/>
      </w:r>
      <w:r w:rsidRPr="00FE3E6E">
        <w:rPr>
          <w:i/>
          <w:lang w:val="en-US"/>
        </w:rPr>
        <w:t xml:space="preserve"> - </w:t>
      </w:r>
      <w:r w:rsidRPr="00FE3E6E">
        <w:rPr>
          <w:i/>
        </w:rPr>
        <w:t>форма визуализации метода</w:t>
      </w:r>
    </w:p>
    <w:p w:rsidR="00CD70E3" w:rsidRPr="00051EB7" w:rsidRDefault="00CD70E3" w:rsidP="00CD70E3">
      <w:pPr>
        <w:pStyle w:val="aff0"/>
        <w:numPr>
          <w:ilvl w:val="0"/>
          <w:numId w:val="41"/>
        </w:numPr>
        <w:ind w:left="851" w:firstLine="0"/>
      </w:pPr>
      <w:r>
        <w:rPr>
          <w:sz w:val="28"/>
        </w:rPr>
        <w:lastRenderedPageBreak/>
        <w:t xml:space="preserve">Форма </w:t>
      </w:r>
      <w:r w:rsidR="00051EB7">
        <w:rPr>
          <w:sz w:val="28"/>
        </w:rPr>
        <w:t>описания применяемых методов:</w:t>
      </w:r>
    </w:p>
    <w:p w:rsidR="00A773C6" w:rsidRDefault="00051EB7" w:rsidP="00051EB7">
      <w:pPr>
        <w:pStyle w:val="aff0"/>
        <w:numPr>
          <w:ilvl w:val="1"/>
          <w:numId w:val="41"/>
        </w:numPr>
        <w:ind w:left="993" w:firstLine="0"/>
        <w:rPr>
          <w:sz w:val="28"/>
        </w:rPr>
      </w:pPr>
      <w:r>
        <w:rPr>
          <w:sz w:val="28"/>
        </w:rPr>
        <w:t xml:space="preserve">Для вывода текста используется элемент </w:t>
      </w:r>
      <w:proofErr w:type="spellStart"/>
      <w:r>
        <w:rPr>
          <w:sz w:val="28"/>
          <w:lang w:val="en-US"/>
        </w:rPr>
        <w:t>TextBox</w:t>
      </w:r>
      <w:proofErr w:type="spellEnd"/>
      <w:r w:rsidRPr="00051EB7">
        <w:rPr>
          <w:sz w:val="28"/>
        </w:rPr>
        <w:t>.</w:t>
      </w:r>
    </w:p>
    <w:p w:rsidR="00A773C6" w:rsidRDefault="00A773C6">
      <w:pPr>
        <w:rPr>
          <w:sz w:val="28"/>
        </w:rPr>
      </w:pPr>
      <w:r>
        <w:rPr>
          <w:sz w:val="28"/>
        </w:rPr>
        <w:br w:type="page"/>
      </w:r>
    </w:p>
    <w:p w:rsidR="00A773C6" w:rsidRDefault="00A773C6" w:rsidP="00A773C6">
      <w:pPr>
        <w:pStyle w:val="1"/>
      </w:pPr>
      <w:bookmarkStart w:id="13" w:name="_Toc356327980"/>
      <w:bookmarkStart w:id="14" w:name="_Toc357036026"/>
      <w:r>
        <w:lastRenderedPageBreak/>
        <w:t>Фрагмент</w:t>
      </w:r>
      <w:r w:rsidR="005046AB">
        <w:t>ы</w:t>
      </w:r>
      <w:r>
        <w:t xml:space="preserve"> программного кода</w:t>
      </w:r>
      <w:bookmarkEnd w:id="13"/>
      <w:bookmarkEnd w:id="14"/>
    </w:p>
    <w:p w:rsidR="00E51F7F" w:rsidRDefault="00D104CF" w:rsidP="00D104CF">
      <w:pPr>
        <w:pStyle w:val="2"/>
      </w:pPr>
      <w:bookmarkStart w:id="15" w:name="_Toc357036027"/>
      <w:r>
        <w:t>Метод прямоугольника</w:t>
      </w:r>
      <w:bookmarkEnd w:id="15"/>
    </w:p>
    <w:p w:rsidR="00E51F7F" w:rsidRDefault="00E51F7F" w:rsidP="00E51F7F">
      <w:pPr>
        <w:ind w:firstLine="851"/>
      </w:pPr>
    </w:p>
    <w:p w:rsidR="00E51F7F" w:rsidRDefault="00E51F7F" w:rsidP="00E51F7F">
      <w:pPr>
        <w:ind w:firstLine="851"/>
        <w:jc w:val="both"/>
        <w:rPr>
          <w:sz w:val="28"/>
        </w:rPr>
      </w:pPr>
      <w:r>
        <w:rPr>
          <w:sz w:val="28"/>
        </w:rPr>
        <w:t xml:space="preserve">Фрагмент содержит код выполнения вычисления интеграла методом прямоугольников и код построения графика зависимости погрешности от </w:t>
      </w:r>
      <w:r>
        <w:rPr>
          <w:sz w:val="28"/>
          <w:lang w:val="en-US"/>
        </w:rPr>
        <w:t>N</w:t>
      </w:r>
      <w:r>
        <w:rPr>
          <w:sz w:val="28"/>
        </w:rPr>
        <w:t>.</w:t>
      </w:r>
    </w:p>
    <w:p w:rsidR="00CE7652" w:rsidRPr="00E51F7F" w:rsidRDefault="00CE7652" w:rsidP="00E51F7F">
      <w:pPr>
        <w:ind w:firstLine="851"/>
        <w:jc w:val="both"/>
        <w:rPr>
          <w:sz w:val="28"/>
        </w:rPr>
      </w:pPr>
    </w:p>
    <w:p w:rsidR="00E51F7F" w:rsidRDefault="00E51F7F" w:rsidP="00CE7652">
      <w:r>
        <w:rPr>
          <w:noProof/>
        </w:rPr>
        <w:drawing>
          <wp:inline distT="0" distB="0" distL="0" distR="0" wp14:anchorId="30D05DC7" wp14:editId="44AA5630">
            <wp:extent cx="6152515" cy="2245995"/>
            <wp:effectExtent l="0" t="0" r="635" b="1905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4CF" w:rsidRPr="00E51F7F" w:rsidRDefault="00E51F7F" w:rsidP="00E51F7F">
      <w:pPr>
        <w:pStyle w:val="ac"/>
        <w:jc w:val="center"/>
        <w:rPr>
          <w:i/>
        </w:rPr>
      </w:pPr>
      <w:r w:rsidRPr="00E51F7F">
        <w:rPr>
          <w:i/>
        </w:rPr>
        <w:t xml:space="preserve">Рисунок </w:t>
      </w:r>
      <w:r w:rsidRPr="00E51F7F">
        <w:rPr>
          <w:i/>
        </w:rPr>
        <w:fldChar w:fldCharType="begin"/>
      </w:r>
      <w:r w:rsidRPr="00E51F7F">
        <w:rPr>
          <w:i/>
        </w:rPr>
        <w:instrText xml:space="preserve"> SEQ Рисунок \* ARABIC </w:instrText>
      </w:r>
      <w:r w:rsidRPr="00E51F7F">
        <w:rPr>
          <w:i/>
        </w:rPr>
        <w:fldChar w:fldCharType="separate"/>
      </w:r>
      <w:r w:rsidR="00892A88">
        <w:rPr>
          <w:i/>
          <w:noProof/>
        </w:rPr>
        <w:t>4</w:t>
      </w:r>
      <w:r w:rsidRPr="00E51F7F">
        <w:rPr>
          <w:i/>
        </w:rPr>
        <w:fldChar w:fldCharType="end"/>
      </w:r>
      <w:r w:rsidRPr="00E51F7F">
        <w:rPr>
          <w:i/>
        </w:rPr>
        <w:t xml:space="preserve"> - метод прямоугольников</w:t>
      </w:r>
    </w:p>
    <w:p w:rsidR="005046AB" w:rsidRPr="005046AB" w:rsidRDefault="005046AB" w:rsidP="005046AB"/>
    <w:p w:rsidR="00E51F7F" w:rsidRDefault="00E51F7F" w:rsidP="00E51F7F">
      <w:pPr>
        <w:pStyle w:val="2"/>
      </w:pPr>
      <w:bookmarkStart w:id="16" w:name="_Toc357036028"/>
      <w:r>
        <w:t>Метод Симпсона</w:t>
      </w:r>
      <w:bookmarkEnd w:id="16"/>
    </w:p>
    <w:p w:rsidR="00E51F7F" w:rsidRPr="00E51F7F" w:rsidRDefault="00E51F7F" w:rsidP="00E51F7F"/>
    <w:p w:rsidR="00E51F7F" w:rsidRDefault="00E51F7F" w:rsidP="00E51F7F">
      <w:pPr>
        <w:ind w:firstLine="851"/>
        <w:jc w:val="both"/>
        <w:rPr>
          <w:sz w:val="28"/>
        </w:rPr>
      </w:pPr>
      <w:r>
        <w:rPr>
          <w:sz w:val="28"/>
        </w:rPr>
        <w:t xml:space="preserve">Фрагмент содержит код выполнения вычисления интеграла методом Симпсона и код построения графика зависимости погрешности от </w:t>
      </w:r>
      <w:r>
        <w:rPr>
          <w:sz w:val="28"/>
          <w:lang w:val="en-US"/>
        </w:rPr>
        <w:t>N</w:t>
      </w:r>
      <w:r>
        <w:rPr>
          <w:sz w:val="28"/>
        </w:rPr>
        <w:t>.</w:t>
      </w:r>
    </w:p>
    <w:p w:rsidR="00CE7652" w:rsidRPr="00E51F7F" w:rsidRDefault="00CE7652" w:rsidP="00E51F7F">
      <w:pPr>
        <w:ind w:firstLine="851"/>
        <w:jc w:val="both"/>
        <w:rPr>
          <w:sz w:val="28"/>
        </w:rPr>
      </w:pPr>
    </w:p>
    <w:p w:rsidR="00E51F7F" w:rsidRDefault="00E51F7F" w:rsidP="00CE7652">
      <w:r>
        <w:rPr>
          <w:noProof/>
        </w:rPr>
        <w:drawing>
          <wp:inline distT="0" distB="0" distL="0" distR="0" wp14:anchorId="0F516D20" wp14:editId="41D418DA">
            <wp:extent cx="6152515" cy="2694305"/>
            <wp:effectExtent l="0" t="0" r="635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F7F" w:rsidRPr="00E51F7F" w:rsidRDefault="00E51F7F" w:rsidP="00E51F7F">
      <w:pPr>
        <w:pStyle w:val="ac"/>
        <w:jc w:val="center"/>
        <w:rPr>
          <w:i/>
        </w:rPr>
      </w:pPr>
      <w:r w:rsidRPr="00E51F7F">
        <w:rPr>
          <w:i/>
        </w:rPr>
        <w:t xml:space="preserve">Рисунок </w:t>
      </w:r>
      <w:r w:rsidRPr="00E51F7F">
        <w:rPr>
          <w:i/>
        </w:rPr>
        <w:fldChar w:fldCharType="begin"/>
      </w:r>
      <w:r w:rsidRPr="00E51F7F">
        <w:rPr>
          <w:i/>
        </w:rPr>
        <w:instrText xml:space="preserve"> SEQ Рисунок \* ARABIC </w:instrText>
      </w:r>
      <w:r w:rsidRPr="00E51F7F">
        <w:rPr>
          <w:i/>
        </w:rPr>
        <w:fldChar w:fldCharType="separate"/>
      </w:r>
      <w:r w:rsidR="00892A88">
        <w:rPr>
          <w:i/>
          <w:noProof/>
        </w:rPr>
        <w:t>5</w:t>
      </w:r>
      <w:r w:rsidRPr="00E51F7F">
        <w:rPr>
          <w:i/>
        </w:rPr>
        <w:fldChar w:fldCharType="end"/>
      </w:r>
      <w:r w:rsidRPr="00E51F7F">
        <w:rPr>
          <w:i/>
        </w:rPr>
        <w:t xml:space="preserve"> - метод Симпсона</w:t>
      </w:r>
    </w:p>
    <w:p w:rsidR="00A773C6" w:rsidRDefault="00A773C6" w:rsidP="00E51F7F">
      <w:pPr>
        <w:pStyle w:val="2"/>
        <w:numPr>
          <w:ilvl w:val="0"/>
          <w:numId w:val="0"/>
        </w:numPr>
        <w:ind w:firstLine="851"/>
        <w:rPr>
          <w:kern w:val="32"/>
        </w:rPr>
      </w:pPr>
      <w:r>
        <w:br w:type="page"/>
      </w:r>
    </w:p>
    <w:p w:rsidR="00FE41F2" w:rsidRDefault="00A773C6" w:rsidP="00A773C6">
      <w:pPr>
        <w:pStyle w:val="1"/>
      </w:pPr>
      <w:bookmarkStart w:id="17" w:name="_Toc356327981"/>
      <w:bookmarkStart w:id="18" w:name="_Toc357036029"/>
      <w:r>
        <w:lastRenderedPageBreak/>
        <w:t>Описание работы</w:t>
      </w:r>
      <w:bookmarkEnd w:id="17"/>
      <w:r w:rsidR="005046AB">
        <w:t xml:space="preserve"> программы</w:t>
      </w:r>
      <w:bookmarkEnd w:id="18"/>
    </w:p>
    <w:p w:rsidR="00FE41F2" w:rsidRPr="00676C8C" w:rsidRDefault="00676C8C" w:rsidP="00E51F7F">
      <w:pPr>
        <w:ind w:firstLine="851"/>
        <w:jc w:val="both"/>
        <w:rPr>
          <w:sz w:val="28"/>
        </w:rPr>
      </w:pPr>
      <w:r>
        <w:rPr>
          <w:sz w:val="28"/>
        </w:rPr>
        <w:t>При запуске исполняемого файла открывается титульный лист програ</w:t>
      </w:r>
      <w:r>
        <w:rPr>
          <w:sz w:val="28"/>
        </w:rPr>
        <w:t>м</w:t>
      </w:r>
      <w:r>
        <w:rPr>
          <w:sz w:val="28"/>
        </w:rPr>
        <w:t xml:space="preserve">мы с информацией об авторстве программы. Длительность отображения окна </w:t>
      </w:r>
      <w:proofErr w:type="gramStart"/>
      <w:r>
        <w:rPr>
          <w:sz w:val="28"/>
        </w:rPr>
        <w:t xml:space="preserve">задана элементом </w:t>
      </w:r>
      <w:r>
        <w:rPr>
          <w:sz w:val="28"/>
          <w:lang w:val="en-US"/>
        </w:rPr>
        <w:t>Timer</w:t>
      </w:r>
      <w:r>
        <w:rPr>
          <w:sz w:val="28"/>
        </w:rPr>
        <w:t xml:space="preserve"> и равна</w:t>
      </w:r>
      <w:proofErr w:type="gramEnd"/>
      <w:r>
        <w:rPr>
          <w:sz w:val="28"/>
        </w:rPr>
        <w:t xml:space="preserve"> двум секундам. Позже окно титульного листа можно открыть с помощью элемента меню «О программе».</w:t>
      </w:r>
    </w:p>
    <w:p w:rsidR="00676C8C" w:rsidRDefault="00676C8C" w:rsidP="00676C8C">
      <w:pPr>
        <w:ind w:firstLine="851"/>
        <w:rPr>
          <w:sz w:val="28"/>
        </w:rPr>
      </w:pPr>
    </w:p>
    <w:p w:rsidR="00676C8C" w:rsidRDefault="00676C8C" w:rsidP="00676C8C">
      <w:pPr>
        <w:keepNext/>
        <w:ind w:firstLine="851"/>
        <w:jc w:val="center"/>
      </w:pPr>
      <w:r>
        <w:rPr>
          <w:noProof/>
        </w:rPr>
        <w:drawing>
          <wp:inline distT="0" distB="0" distL="0" distR="0" wp14:anchorId="4BFFBD82" wp14:editId="2D1604D0">
            <wp:extent cx="5010150" cy="3133725"/>
            <wp:effectExtent l="0" t="0" r="0" b="9525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8C" w:rsidRDefault="00676C8C" w:rsidP="00676C8C">
      <w:pPr>
        <w:pStyle w:val="ac"/>
        <w:jc w:val="center"/>
        <w:rPr>
          <w:i/>
        </w:rPr>
      </w:pPr>
      <w:r w:rsidRPr="00676C8C">
        <w:rPr>
          <w:i/>
        </w:rPr>
        <w:t xml:space="preserve">Рисунок </w:t>
      </w:r>
      <w:r w:rsidRPr="00676C8C">
        <w:rPr>
          <w:i/>
        </w:rPr>
        <w:fldChar w:fldCharType="begin"/>
      </w:r>
      <w:r w:rsidRPr="00676C8C">
        <w:rPr>
          <w:i/>
        </w:rPr>
        <w:instrText xml:space="preserve"> SEQ Рисунок \* ARABIC </w:instrText>
      </w:r>
      <w:r w:rsidRPr="00676C8C">
        <w:rPr>
          <w:i/>
        </w:rPr>
        <w:fldChar w:fldCharType="separate"/>
      </w:r>
      <w:r w:rsidR="00892A88">
        <w:rPr>
          <w:i/>
          <w:noProof/>
        </w:rPr>
        <w:t>6</w:t>
      </w:r>
      <w:r w:rsidRPr="00676C8C">
        <w:rPr>
          <w:i/>
        </w:rPr>
        <w:fldChar w:fldCharType="end"/>
      </w:r>
      <w:r w:rsidRPr="00676C8C">
        <w:rPr>
          <w:i/>
        </w:rPr>
        <w:t xml:space="preserve"> - титульный лист программы</w:t>
      </w:r>
    </w:p>
    <w:p w:rsidR="00C6036A" w:rsidRDefault="00676C8C" w:rsidP="00DC2D07">
      <w:pPr>
        <w:ind w:firstLine="851"/>
        <w:jc w:val="both"/>
        <w:rPr>
          <w:sz w:val="28"/>
        </w:rPr>
      </w:pPr>
      <w:r>
        <w:rPr>
          <w:sz w:val="28"/>
        </w:rPr>
        <w:t>После закрытия титульного листа открывается основное окно программы, в котором происходит ввод</w:t>
      </w:r>
      <w:r w:rsidR="00B31F6B">
        <w:rPr>
          <w:sz w:val="28"/>
        </w:rPr>
        <w:t xml:space="preserve"> данных, необходимых для вычисления интеграла, а также вывод результатов вычисления</w:t>
      </w:r>
      <w:r>
        <w:rPr>
          <w:sz w:val="28"/>
        </w:rPr>
        <w:t>.</w:t>
      </w:r>
      <w:r w:rsidR="00B31F6B">
        <w:rPr>
          <w:sz w:val="28"/>
        </w:rPr>
        <w:t xml:space="preserve"> В полях группы «Интервал» строго задан интервал интегрирования в соответствии с заданием варианта. </w:t>
      </w:r>
      <w:r w:rsidR="00DC2D07">
        <w:rPr>
          <w:sz w:val="28"/>
        </w:rPr>
        <w:t>Количество разбиений на интервале задаётся с помощью ползунка, либо вводится непосре</w:t>
      </w:r>
      <w:r w:rsidR="00DC2D07">
        <w:rPr>
          <w:sz w:val="28"/>
        </w:rPr>
        <w:t>д</w:t>
      </w:r>
      <w:r w:rsidR="00DC2D07">
        <w:rPr>
          <w:sz w:val="28"/>
        </w:rPr>
        <w:t>ственно в соответствующее текстовое поле. С помощью кнопок группы «Выполнение вычисления» выполняется вычисление интеграла по заданным пар</w:t>
      </w:r>
      <w:r w:rsidR="00DC2D07">
        <w:rPr>
          <w:sz w:val="28"/>
        </w:rPr>
        <w:t>а</w:t>
      </w:r>
      <w:r w:rsidR="00DC2D07">
        <w:rPr>
          <w:sz w:val="28"/>
        </w:rPr>
        <w:t>метрам в соответствии с выбранным методом. После выполнения вычисления заполняются текстовые поля группы элементов «Значения». Поле «Точное зн</w:t>
      </w:r>
      <w:r w:rsidR="00DC2D07">
        <w:rPr>
          <w:sz w:val="28"/>
        </w:rPr>
        <w:t>а</w:t>
      </w:r>
      <w:r w:rsidR="00DC2D07">
        <w:rPr>
          <w:sz w:val="28"/>
        </w:rPr>
        <w:t>чение» содержит результат точного вычисления интеграла по формуле Ньютона-Лейбница. Поле «Приближённое» содержит результат вычисления по выбра</w:t>
      </w:r>
      <w:r w:rsidR="00DC2D07">
        <w:rPr>
          <w:sz w:val="28"/>
        </w:rPr>
        <w:t>н</w:t>
      </w:r>
      <w:r w:rsidR="00DC2D07">
        <w:rPr>
          <w:sz w:val="28"/>
        </w:rPr>
        <w:t xml:space="preserve">ному методу. В поле «Погрешность» выводится модуль разности значений двух предыдущих полей. Кнопка «Сохранить в файл» </w:t>
      </w:r>
      <w:proofErr w:type="gramStart"/>
      <w:r w:rsidR="00BD78E2">
        <w:rPr>
          <w:sz w:val="28"/>
        </w:rPr>
        <w:t xml:space="preserve">активируется только после произведения вычислений и </w:t>
      </w:r>
      <w:r w:rsidR="00DC2D07">
        <w:rPr>
          <w:sz w:val="28"/>
        </w:rPr>
        <w:t>позволяет</w:t>
      </w:r>
      <w:proofErr w:type="gramEnd"/>
      <w:r w:rsidR="00DC2D07">
        <w:rPr>
          <w:sz w:val="28"/>
        </w:rPr>
        <w:t xml:space="preserve"> сохранить результаты вычислений в те</w:t>
      </w:r>
      <w:r w:rsidR="00DC2D07">
        <w:rPr>
          <w:sz w:val="28"/>
        </w:rPr>
        <w:t>к</w:t>
      </w:r>
      <w:r w:rsidR="00DC2D07">
        <w:rPr>
          <w:sz w:val="28"/>
        </w:rPr>
        <w:t xml:space="preserve">стовый файл с помощью стандартного диалогового окна </w:t>
      </w:r>
      <w:r w:rsidR="00DC2D07">
        <w:rPr>
          <w:sz w:val="28"/>
          <w:lang w:val="en-US"/>
        </w:rPr>
        <w:t>Windows</w:t>
      </w:r>
      <w:r w:rsidR="00DC2D07">
        <w:rPr>
          <w:sz w:val="28"/>
        </w:rPr>
        <w:t xml:space="preserve"> для сохран</w:t>
      </w:r>
      <w:r w:rsidR="00DC2D07">
        <w:rPr>
          <w:sz w:val="28"/>
        </w:rPr>
        <w:t>е</w:t>
      </w:r>
      <w:r w:rsidR="00DC2D07">
        <w:rPr>
          <w:sz w:val="28"/>
        </w:rPr>
        <w:t>ния файла</w:t>
      </w:r>
      <w:r w:rsidR="00DC2D07" w:rsidRPr="00DC2D07">
        <w:rPr>
          <w:sz w:val="28"/>
        </w:rPr>
        <w:t>.</w:t>
      </w:r>
      <w:r w:rsidR="00BD78E2">
        <w:rPr>
          <w:sz w:val="28"/>
        </w:rPr>
        <w:t xml:space="preserve"> Кнопка «Визуализация» </w:t>
      </w:r>
      <w:proofErr w:type="gramStart"/>
      <w:r w:rsidR="00BD78E2">
        <w:rPr>
          <w:sz w:val="28"/>
        </w:rPr>
        <w:t>активируется только после выполнения в</w:t>
      </w:r>
      <w:r w:rsidR="00BD78E2">
        <w:rPr>
          <w:sz w:val="28"/>
        </w:rPr>
        <w:t>ы</w:t>
      </w:r>
      <w:r w:rsidR="00BD78E2">
        <w:rPr>
          <w:sz w:val="28"/>
        </w:rPr>
        <w:t>числений методом прямоугольников и позволяет</w:t>
      </w:r>
      <w:proofErr w:type="gramEnd"/>
      <w:r w:rsidR="00BD78E2">
        <w:rPr>
          <w:sz w:val="28"/>
        </w:rPr>
        <w:t xml:space="preserve"> </w:t>
      </w:r>
      <w:r w:rsidR="00926122">
        <w:rPr>
          <w:sz w:val="28"/>
        </w:rPr>
        <w:t xml:space="preserve">вывести окно с иллюстрацией </w:t>
      </w:r>
      <w:r w:rsidR="00BD78E2">
        <w:rPr>
          <w:sz w:val="28"/>
        </w:rPr>
        <w:t>выполне</w:t>
      </w:r>
      <w:r w:rsidR="00926122">
        <w:rPr>
          <w:sz w:val="28"/>
        </w:rPr>
        <w:t>ния</w:t>
      </w:r>
      <w:r w:rsidR="00BD78E2">
        <w:rPr>
          <w:sz w:val="28"/>
        </w:rPr>
        <w:t xml:space="preserve"> этого метода.</w:t>
      </w:r>
      <w:r w:rsidR="00337086">
        <w:rPr>
          <w:sz w:val="28"/>
        </w:rPr>
        <w:t xml:space="preserve"> На графике в нижней части окна выводится график зависимости погрешности от количества разбиений.</w:t>
      </w:r>
    </w:p>
    <w:p w:rsidR="00C6036A" w:rsidRDefault="00C6036A" w:rsidP="0087365C">
      <w:pPr>
        <w:keepNext/>
        <w:ind w:firstLine="284"/>
        <w:jc w:val="center"/>
      </w:pPr>
      <w:bookmarkStart w:id="19" w:name="_GoBack"/>
      <w:bookmarkEnd w:id="19"/>
      <w:r>
        <w:rPr>
          <w:noProof/>
        </w:rPr>
        <w:lastRenderedPageBreak/>
        <w:drawing>
          <wp:inline distT="0" distB="0" distL="0" distR="0" wp14:anchorId="40C35835" wp14:editId="211BCF62">
            <wp:extent cx="5572125" cy="5018880"/>
            <wp:effectExtent l="0" t="0" r="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815" cy="502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8C" w:rsidRDefault="00C6036A" w:rsidP="00C6036A">
      <w:pPr>
        <w:pStyle w:val="ac"/>
        <w:jc w:val="center"/>
        <w:rPr>
          <w:i/>
        </w:rPr>
      </w:pPr>
      <w:r w:rsidRPr="00C6036A">
        <w:rPr>
          <w:i/>
        </w:rPr>
        <w:t xml:space="preserve">Рисунок </w:t>
      </w:r>
      <w:r w:rsidRPr="00C6036A">
        <w:rPr>
          <w:i/>
        </w:rPr>
        <w:fldChar w:fldCharType="begin"/>
      </w:r>
      <w:r w:rsidRPr="00C6036A">
        <w:rPr>
          <w:i/>
        </w:rPr>
        <w:instrText xml:space="preserve"> SEQ Рисунок \* ARABIC </w:instrText>
      </w:r>
      <w:r w:rsidRPr="00C6036A">
        <w:rPr>
          <w:i/>
        </w:rPr>
        <w:fldChar w:fldCharType="separate"/>
      </w:r>
      <w:r w:rsidR="00892A88">
        <w:rPr>
          <w:i/>
          <w:noProof/>
        </w:rPr>
        <w:t>7</w:t>
      </w:r>
      <w:r w:rsidRPr="00C6036A">
        <w:rPr>
          <w:i/>
        </w:rPr>
        <w:fldChar w:fldCharType="end"/>
      </w:r>
      <w:r w:rsidRPr="00C6036A">
        <w:rPr>
          <w:i/>
        </w:rPr>
        <w:t xml:space="preserve"> – окно выполнения вычислений</w:t>
      </w:r>
      <w:r w:rsidR="0087365C">
        <w:rPr>
          <w:i/>
        </w:rPr>
        <w:t>, пример выполнения</w:t>
      </w:r>
    </w:p>
    <w:p w:rsidR="0087365C" w:rsidRDefault="0087365C" w:rsidP="0087365C">
      <w:pPr>
        <w:ind w:firstLine="851"/>
        <w:jc w:val="both"/>
      </w:pPr>
    </w:p>
    <w:p w:rsidR="0087365C" w:rsidRPr="0087365C" w:rsidRDefault="0087365C" w:rsidP="00713C1E">
      <w:pPr>
        <w:ind w:firstLine="426"/>
        <w:jc w:val="both"/>
        <w:rPr>
          <w:sz w:val="26"/>
          <w:szCs w:val="26"/>
        </w:rPr>
      </w:pPr>
      <w:r w:rsidRPr="0087365C">
        <w:rPr>
          <w:sz w:val="26"/>
          <w:szCs w:val="26"/>
        </w:rPr>
        <w:t>Окно визуализации содержит изображение</w:t>
      </w:r>
      <w:r w:rsidR="00713C1E">
        <w:rPr>
          <w:sz w:val="26"/>
          <w:szCs w:val="26"/>
        </w:rPr>
        <w:t xml:space="preserve"> визуализации</w:t>
      </w:r>
      <w:r w:rsidRPr="0087365C">
        <w:rPr>
          <w:sz w:val="26"/>
          <w:szCs w:val="26"/>
        </w:rPr>
        <w:t xml:space="preserve"> метод</w:t>
      </w:r>
      <w:r w:rsidR="00713C1E">
        <w:rPr>
          <w:sz w:val="26"/>
          <w:szCs w:val="26"/>
        </w:rPr>
        <w:t>а</w:t>
      </w:r>
      <w:r w:rsidRPr="0087365C">
        <w:rPr>
          <w:sz w:val="26"/>
          <w:szCs w:val="26"/>
        </w:rPr>
        <w:t xml:space="preserve"> прямоугольник</w:t>
      </w:r>
      <w:r w:rsidR="00713C1E">
        <w:rPr>
          <w:sz w:val="26"/>
          <w:szCs w:val="26"/>
        </w:rPr>
        <w:t>ов</w:t>
      </w:r>
      <w:r w:rsidRPr="0087365C">
        <w:rPr>
          <w:sz w:val="26"/>
          <w:szCs w:val="26"/>
        </w:rPr>
        <w:t>.</w:t>
      </w:r>
    </w:p>
    <w:p w:rsidR="0087365C" w:rsidRDefault="0087365C" w:rsidP="0087365C">
      <w:pPr>
        <w:ind w:firstLine="851"/>
        <w:jc w:val="both"/>
        <w:rPr>
          <w:sz w:val="28"/>
        </w:rPr>
      </w:pPr>
    </w:p>
    <w:p w:rsidR="0087365C" w:rsidRDefault="0087365C" w:rsidP="0087365C">
      <w:pPr>
        <w:keepNext/>
        <w:ind w:firstLine="851"/>
        <w:jc w:val="center"/>
      </w:pPr>
      <w:r>
        <w:rPr>
          <w:noProof/>
        </w:rPr>
        <w:drawing>
          <wp:inline distT="0" distB="0" distL="0" distR="0" wp14:anchorId="42EFAC2E" wp14:editId="7FAD48C8">
            <wp:extent cx="3978370" cy="2895600"/>
            <wp:effectExtent l="0" t="0" r="3175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2658" cy="290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65C" w:rsidRDefault="0087365C" w:rsidP="0087365C">
      <w:pPr>
        <w:pStyle w:val="ac"/>
        <w:jc w:val="center"/>
        <w:rPr>
          <w:i/>
        </w:rPr>
      </w:pPr>
      <w:r w:rsidRPr="0087365C">
        <w:rPr>
          <w:i/>
        </w:rPr>
        <w:t xml:space="preserve">Рисунок </w:t>
      </w:r>
      <w:r w:rsidRPr="0087365C">
        <w:rPr>
          <w:i/>
        </w:rPr>
        <w:fldChar w:fldCharType="begin"/>
      </w:r>
      <w:r w:rsidRPr="0087365C">
        <w:rPr>
          <w:i/>
        </w:rPr>
        <w:instrText xml:space="preserve"> SEQ Рисунок \* ARABIC </w:instrText>
      </w:r>
      <w:r w:rsidRPr="0087365C">
        <w:rPr>
          <w:i/>
        </w:rPr>
        <w:fldChar w:fldCharType="separate"/>
      </w:r>
      <w:r w:rsidR="00892A88">
        <w:rPr>
          <w:i/>
          <w:noProof/>
        </w:rPr>
        <w:t>8</w:t>
      </w:r>
      <w:r w:rsidRPr="0087365C">
        <w:rPr>
          <w:i/>
        </w:rPr>
        <w:fldChar w:fldCharType="end"/>
      </w:r>
      <w:r>
        <w:rPr>
          <w:i/>
        </w:rPr>
        <w:t xml:space="preserve"> – окно визуализации метода прямоугольников</w:t>
      </w:r>
    </w:p>
    <w:p w:rsidR="00713C1E" w:rsidRPr="00713C1E" w:rsidRDefault="00713C1E" w:rsidP="00713C1E"/>
    <w:p w:rsidR="00051EB7" w:rsidRPr="009873EF" w:rsidRDefault="006E0E6D" w:rsidP="0026261F">
      <w:pPr>
        <w:pStyle w:val="1"/>
        <w:numPr>
          <w:ilvl w:val="0"/>
          <w:numId w:val="0"/>
        </w:numPr>
        <w:tabs>
          <w:tab w:val="left" w:pos="6946"/>
        </w:tabs>
        <w:ind w:left="1283" w:hanging="432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4100194</wp:posOffset>
                </wp:positionH>
                <wp:positionV relativeFrom="paragraph">
                  <wp:posOffset>3003550</wp:posOffset>
                </wp:positionV>
                <wp:extent cx="1152525" cy="0"/>
                <wp:effectExtent l="0" t="76200" r="28575" b="114300"/>
                <wp:wrapNone/>
                <wp:docPr id="189" name="Прямая со стрелкой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9" o:spid="_x0000_s1026" type="#_x0000_t32" style="position:absolute;margin-left:322.85pt;margin-top:236.5pt;width:90.75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4099560</wp:posOffset>
                </wp:positionH>
                <wp:positionV relativeFrom="paragraph">
                  <wp:posOffset>3003550</wp:posOffset>
                </wp:positionV>
                <wp:extent cx="0" cy="523874"/>
                <wp:effectExtent l="0" t="0" r="19050" b="1016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38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8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8pt,236.5pt" to="322.8pt,2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3947795</wp:posOffset>
                </wp:positionH>
                <wp:positionV relativeFrom="paragraph">
                  <wp:posOffset>3527425</wp:posOffset>
                </wp:positionV>
                <wp:extent cx="147320" cy="0"/>
                <wp:effectExtent l="0" t="0" r="24130" b="19050"/>
                <wp:wrapNone/>
                <wp:docPr id="187" name="Прямая соединительная линия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7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85pt,277.75pt" to="322.45pt,2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2BA75E9" wp14:editId="164A305B">
                <wp:simplePos x="0" y="0"/>
                <wp:positionH relativeFrom="column">
                  <wp:posOffset>4338320</wp:posOffset>
                </wp:positionH>
                <wp:positionV relativeFrom="paragraph">
                  <wp:posOffset>3479800</wp:posOffset>
                </wp:positionV>
                <wp:extent cx="0" cy="962025"/>
                <wp:effectExtent l="95250" t="0" r="95250" b="66675"/>
                <wp:wrapNone/>
                <wp:docPr id="184" name="Прямая со стрелкой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4" o:spid="_x0000_s1026" type="#_x0000_t32" style="position:absolute;margin-left:341.6pt;margin-top:274pt;width:0;height:75.7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 w:rsidR="0060604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064399" wp14:editId="275C15BB">
                <wp:simplePos x="0" y="0"/>
                <wp:positionH relativeFrom="column">
                  <wp:posOffset>4338320</wp:posOffset>
                </wp:positionH>
                <wp:positionV relativeFrom="paragraph">
                  <wp:posOffset>3479800</wp:posOffset>
                </wp:positionV>
                <wp:extent cx="114300" cy="0"/>
                <wp:effectExtent l="0" t="0" r="19050" b="19050"/>
                <wp:wrapNone/>
                <wp:docPr id="144" name="Прямая соединительная линия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44" o:spid="_x0000_s1026" style="position:absolute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6pt,274pt" to="350.6pt,2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" strokecolor="black [3040]"/>
            </w:pict>
          </mc:Fallback>
        </mc:AlternateContent>
      </w:r>
      <w:r w:rsidR="0060604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92D2108" wp14:editId="2358F212">
                <wp:simplePos x="0" y="0"/>
                <wp:positionH relativeFrom="column">
                  <wp:posOffset>3947795</wp:posOffset>
                </wp:positionH>
                <wp:positionV relativeFrom="paragraph">
                  <wp:posOffset>4441825</wp:posOffset>
                </wp:positionV>
                <wp:extent cx="781050" cy="0"/>
                <wp:effectExtent l="38100" t="76200" r="0" b="114300"/>
                <wp:wrapNone/>
                <wp:docPr id="185" name="Прямая со стрелкой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5" o:spid="_x0000_s1026" type="#_x0000_t32" style="position:absolute;margin-left:310.85pt;margin-top:349.75pt;width:61.5pt;height:0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" strokecolor="black [3040]">
                <v:stroke endarrow="open"/>
              </v:shape>
            </w:pict>
          </mc:Fallback>
        </mc:AlternateContent>
      </w:r>
      <w:r w:rsidR="0060604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64B5EED" wp14:editId="34858164">
                <wp:simplePos x="0" y="0"/>
                <wp:positionH relativeFrom="column">
                  <wp:posOffset>5243195</wp:posOffset>
                </wp:positionH>
                <wp:positionV relativeFrom="paragraph">
                  <wp:posOffset>3822701</wp:posOffset>
                </wp:positionV>
                <wp:extent cx="0" cy="342899"/>
                <wp:effectExtent l="95250" t="38100" r="57150" b="19685"/>
                <wp:wrapNone/>
                <wp:docPr id="182" name="Прямая со стрелкой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8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2" o:spid="_x0000_s1026" type="#_x0000_t32" style="position:absolute;margin-left:412.85pt;margin-top:301pt;width:0;height:27pt;flip:y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" strokecolor="black [3040]">
                <v:stroke endarrow="open"/>
              </v:shape>
            </w:pict>
          </mc:Fallback>
        </mc:AlternateContent>
      </w:r>
      <w:r w:rsidR="0060604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0C1A443" wp14:editId="1FC74408">
                <wp:simplePos x="0" y="0"/>
                <wp:positionH relativeFrom="column">
                  <wp:posOffset>3947795</wp:posOffset>
                </wp:positionH>
                <wp:positionV relativeFrom="paragraph">
                  <wp:posOffset>5289550</wp:posOffset>
                </wp:positionV>
                <wp:extent cx="619125" cy="0"/>
                <wp:effectExtent l="0" t="76200" r="28575" b="114300"/>
                <wp:wrapNone/>
                <wp:docPr id="159" name="Прямая со стрелкой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59" o:spid="_x0000_s1026" type="#_x0000_t32" style="position:absolute;margin-left:310.85pt;margin-top:416.5pt;width:48.75pt;height:0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" strokecolor="black [3040]">
                <v:stroke endarrow="open"/>
              </v:shape>
            </w:pict>
          </mc:Fallback>
        </mc:AlternateContent>
      </w:r>
      <w:r w:rsidR="0060604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89A865" wp14:editId="4E0E0697">
                <wp:simplePos x="0" y="0"/>
                <wp:positionH relativeFrom="column">
                  <wp:posOffset>4566920</wp:posOffset>
                </wp:positionH>
                <wp:positionV relativeFrom="paragraph">
                  <wp:posOffset>4918075</wp:posOffset>
                </wp:positionV>
                <wp:extent cx="1190625" cy="714375"/>
                <wp:effectExtent l="0" t="0" r="28575" b="28575"/>
                <wp:wrapNone/>
                <wp:docPr id="106" name="Блок-схема: магнитный дис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143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639" w:rsidRDefault="00011294" w:rsidP="00824639">
                            <w:pPr>
                              <w:jc w:val="center"/>
                            </w:pPr>
                            <w:r>
                              <w:t>Сохранение в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106" o:spid="_x0000_s1044" type="#_x0000_t132" style="position:absolute;left:0;text-align:left;margin-left:359.6pt;margin-top:387.25pt;width:93.75pt;height:56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" fillcolor="white [3201]" strokecolor="black [3200]" strokeweight="2pt">
                <v:textbox inset="0,0,0,0">
                  <w:txbxContent>
                    <w:p w:rsidR="00824639" w:rsidRDefault="00011294" w:rsidP="00824639">
                      <w:pPr>
                        <w:jc w:val="center"/>
                      </w:pPr>
                      <w:r>
                        <w:t>Сохранение в файл</w:t>
                      </w:r>
                    </w:p>
                  </w:txbxContent>
                </v:textbox>
              </v:shape>
            </w:pict>
          </mc:Fallback>
        </mc:AlternateContent>
      </w:r>
      <w:r w:rsidR="0060604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B1FB390" wp14:editId="5A385395">
                <wp:simplePos x="0" y="0"/>
                <wp:positionH relativeFrom="column">
                  <wp:posOffset>4732020</wp:posOffset>
                </wp:positionH>
                <wp:positionV relativeFrom="paragraph">
                  <wp:posOffset>4098925</wp:posOffset>
                </wp:positionV>
                <wp:extent cx="981075" cy="533400"/>
                <wp:effectExtent l="0" t="0" r="28575" b="19050"/>
                <wp:wrapNone/>
                <wp:docPr id="166" name="Блок-схема: ручной ввод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33400"/>
                        </a:xfrm>
                        <a:prstGeom prst="flowChartManualInp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E5E68" w:rsidRDefault="002E5E68" w:rsidP="002E5E68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</w:p>
                          <w:p w:rsidR="002E5E68" w:rsidRDefault="002E5E68" w:rsidP="002E5E68">
                            <w:pPr>
                              <w:jc w:val="center"/>
                            </w:pPr>
                            <w:r>
                              <w:t>да</w:t>
                            </w:r>
                            <w:r>
                              <w:t>н</w:t>
                            </w:r>
                            <w:r>
                              <w:t>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Блок-схема: ручной ввод 166" o:spid="_x0000_s1045" type="#_x0000_t118" style="position:absolute;left:0;text-align:left;margin-left:372.6pt;margin-top:322.75pt;width:77.25pt;height:42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" fillcolor="window" strokecolor="windowText" strokeweight="2pt">
                <v:textbox inset=",1mm,,1mm">
                  <w:txbxContent>
                    <w:p w:rsidR="002E5E68" w:rsidRDefault="002E5E68" w:rsidP="002E5E68">
                      <w:pPr>
                        <w:jc w:val="center"/>
                      </w:pPr>
                      <w:r>
                        <w:t xml:space="preserve">Ввод </w:t>
                      </w:r>
                    </w:p>
                    <w:p w:rsidR="002E5E68" w:rsidRDefault="002E5E68" w:rsidP="002E5E68">
                      <w:pPr>
                        <w:jc w:val="center"/>
                      </w:pPr>
                      <w:r>
                        <w:t>да</w:t>
                      </w:r>
                      <w:r>
                        <w:t>н</w:t>
                      </w:r>
                      <w:r>
                        <w:t>ных</w:t>
                      </w:r>
                    </w:p>
                  </w:txbxContent>
                </v:textbox>
              </v:shape>
            </w:pict>
          </mc:Fallback>
        </mc:AlternateContent>
      </w:r>
      <w:r w:rsidR="00E70C2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DEB64C7" wp14:editId="0A86047B">
                <wp:simplePos x="0" y="0"/>
                <wp:positionH relativeFrom="column">
                  <wp:posOffset>3128645</wp:posOffset>
                </wp:positionH>
                <wp:positionV relativeFrom="paragraph">
                  <wp:posOffset>5632450</wp:posOffset>
                </wp:positionV>
                <wp:extent cx="0" cy="276225"/>
                <wp:effectExtent l="95250" t="0" r="57150" b="66675"/>
                <wp:wrapNone/>
                <wp:docPr id="160" name="Прямая со стрелкой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0" o:spid="_x0000_s1026" type="#_x0000_t32" style="position:absolute;margin-left:246.35pt;margin-top:443.5pt;width:0;height:21.7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" strokecolor="black [3040]">
                <v:stroke endarrow="open"/>
              </v:shape>
            </w:pict>
          </mc:Fallback>
        </mc:AlternateContent>
      </w:r>
      <w:r w:rsidR="00E70C2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266A286" wp14:editId="4675BF3A">
                <wp:simplePos x="0" y="0"/>
                <wp:positionH relativeFrom="column">
                  <wp:posOffset>2201545</wp:posOffset>
                </wp:positionH>
                <wp:positionV relativeFrom="paragraph">
                  <wp:posOffset>5908675</wp:posOffset>
                </wp:positionV>
                <wp:extent cx="1890395" cy="352425"/>
                <wp:effectExtent l="0" t="0" r="14605" b="28575"/>
                <wp:wrapNone/>
                <wp:docPr id="130" name="Блок-схема: знак заверше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395" cy="352425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11294" w:rsidRDefault="00011294" w:rsidP="00011294">
                            <w:pPr>
                              <w:jc w:val="center"/>
                            </w:pPr>
                            <w:r>
                              <w:t>Конец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знак завершения 130" o:spid="_x0000_s1046" type="#_x0000_t116" style="position:absolute;left:0;text-align:left;margin-left:173.35pt;margin-top:465.25pt;width:148.85pt;height:27.7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" fillcolor="window" strokecolor="windowText" strokeweight="2pt">
                <v:textbox inset=",0,,0">
                  <w:txbxContent>
                    <w:p w:rsidR="00011294" w:rsidRDefault="00011294" w:rsidP="00011294">
                      <w:pPr>
                        <w:jc w:val="center"/>
                      </w:pPr>
                      <w:r>
                        <w:t>Конец работы</w:t>
                      </w:r>
                    </w:p>
                  </w:txbxContent>
                </v:textbox>
              </v:shape>
            </w:pict>
          </mc:Fallback>
        </mc:AlternateContent>
      </w:r>
      <w:r w:rsidR="00E70C2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E35F807" wp14:editId="6778E3DB">
                <wp:simplePos x="0" y="0"/>
                <wp:positionH relativeFrom="column">
                  <wp:posOffset>213995</wp:posOffset>
                </wp:positionH>
                <wp:positionV relativeFrom="paragraph">
                  <wp:posOffset>2593975</wp:posOffset>
                </wp:positionV>
                <wp:extent cx="0" cy="3162300"/>
                <wp:effectExtent l="0" t="0" r="19050" b="19050"/>
                <wp:wrapNone/>
                <wp:docPr id="164" name="Прямая соединительная линия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4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5pt,204.25pt" to="16.85pt,4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" strokecolor="black [3040]"/>
            </w:pict>
          </mc:Fallback>
        </mc:AlternateContent>
      </w:r>
      <w:r w:rsidR="00E70C2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3CA350F" wp14:editId="1F623487">
                <wp:simplePos x="0" y="0"/>
                <wp:positionH relativeFrom="column">
                  <wp:posOffset>213995</wp:posOffset>
                </wp:positionH>
                <wp:positionV relativeFrom="paragraph">
                  <wp:posOffset>5756275</wp:posOffset>
                </wp:positionV>
                <wp:extent cx="2914650" cy="0"/>
                <wp:effectExtent l="0" t="76200" r="19050" b="114300"/>
                <wp:wrapNone/>
                <wp:docPr id="165" name="Прямая со стрелко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5" o:spid="_x0000_s1026" type="#_x0000_t32" style="position:absolute;margin-left:16.85pt;margin-top:453.25pt;width:229.5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" strokecolor="black [3040]">
                <v:stroke endarrow="open"/>
              </v:shape>
            </w:pict>
          </mc:Fallback>
        </mc:AlternateContent>
      </w:r>
      <w:r w:rsidR="00892A8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585DBBD" wp14:editId="4B4B9A15">
                <wp:simplePos x="0" y="0"/>
                <wp:positionH relativeFrom="margin">
                  <wp:posOffset>1478915</wp:posOffset>
                </wp:positionH>
                <wp:positionV relativeFrom="paragraph">
                  <wp:posOffset>6384925</wp:posOffset>
                </wp:positionV>
                <wp:extent cx="3185795" cy="635"/>
                <wp:effectExtent l="0" t="0" r="0" b="0"/>
                <wp:wrapNone/>
                <wp:docPr id="167" name="Поле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5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2A88" w:rsidRPr="00892A88" w:rsidRDefault="00892A88" w:rsidP="00892A88">
                            <w:pPr>
                              <w:pStyle w:val="ac"/>
                              <w:ind w:firstLine="284"/>
                              <w:jc w:val="center"/>
                              <w:rPr>
                                <w:rFonts w:cs="Arial"/>
                                <w:i/>
                                <w:noProof/>
                                <w:kern w:val="32"/>
                              </w:rPr>
                            </w:pPr>
                            <w:r w:rsidRPr="00892A88">
                              <w:rPr>
                                <w:i/>
                              </w:rPr>
                              <w:t xml:space="preserve">Рисунок </w:t>
                            </w:r>
                            <w:r w:rsidRPr="00892A88">
                              <w:rPr>
                                <w:i/>
                              </w:rPr>
                              <w:fldChar w:fldCharType="begin"/>
                            </w:r>
                            <w:r w:rsidRPr="00892A88">
                              <w:rPr>
                                <w:i/>
                              </w:rPr>
                              <w:instrText xml:space="preserve"> SEQ Рисунок \* ARABIC </w:instrText>
                            </w:r>
                            <w:r w:rsidRPr="00892A88">
                              <w:rPr>
                                <w:i/>
                              </w:rPr>
                              <w:fldChar w:fldCharType="separate"/>
                            </w:r>
                            <w:r w:rsidRPr="00892A88">
                              <w:rPr>
                                <w:i/>
                                <w:noProof/>
                              </w:rPr>
                              <w:t>9</w:t>
                            </w:r>
                            <w:r w:rsidRPr="00892A88">
                              <w:rPr>
                                <w:i/>
                              </w:rPr>
                              <w:fldChar w:fldCharType="end"/>
                            </w:r>
                            <w:r w:rsidRPr="00892A88">
                              <w:rPr>
                                <w:i/>
                                <w:lang w:val="en-US"/>
                              </w:rPr>
                              <w:t xml:space="preserve"> - </w:t>
                            </w:r>
                            <w:r w:rsidRPr="00892A88">
                              <w:rPr>
                                <w:i/>
                              </w:rPr>
                              <w:t>схема работы системы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67" o:spid="_x0000_s1047" type="#_x0000_t202" style="position:absolute;left:0;text-align:left;margin-left:116.45pt;margin-top:502.75pt;width:250.85pt;height:.05pt;z-index:2517678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" stroked="f">
                <v:textbox style="mso-fit-shape-to-text:t" inset="0,0,0,0">
                  <w:txbxContent>
                    <w:p w:rsidR="00892A88" w:rsidRPr="00892A88" w:rsidRDefault="00892A88" w:rsidP="00892A88">
                      <w:pPr>
                        <w:pStyle w:val="ac"/>
                        <w:ind w:firstLine="284"/>
                        <w:jc w:val="center"/>
                        <w:rPr>
                          <w:rFonts w:cs="Arial"/>
                          <w:i/>
                          <w:noProof/>
                          <w:kern w:val="32"/>
                        </w:rPr>
                      </w:pPr>
                      <w:r w:rsidRPr="00892A88">
                        <w:rPr>
                          <w:i/>
                        </w:rPr>
                        <w:t xml:space="preserve">Рисунок </w:t>
                      </w:r>
                      <w:r w:rsidRPr="00892A88">
                        <w:rPr>
                          <w:i/>
                        </w:rPr>
                        <w:fldChar w:fldCharType="begin"/>
                      </w:r>
                      <w:r w:rsidRPr="00892A88">
                        <w:rPr>
                          <w:i/>
                        </w:rPr>
                        <w:instrText xml:space="preserve"> SEQ Рисунок \* ARABIC </w:instrText>
                      </w:r>
                      <w:r w:rsidRPr="00892A88">
                        <w:rPr>
                          <w:i/>
                        </w:rPr>
                        <w:fldChar w:fldCharType="separate"/>
                      </w:r>
                      <w:r w:rsidRPr="00892A88">
                        <w:rPr>
                          <w:i/>
                          <w:noProof/>
                        </w:rPr>
                        <w:t>9</w:t>
                      </w:r>
                      <w:r w:rsidRPr="00892A88">
                        <w:rPr>
                          <w:i/>
                        </w:rPr>
                        <w:fldChar w:fldCharType="end"/>
                      </w:r>
                      <w:r w:rsidRPr="00892A88">
                        <w:rPr>
                          <w:i/>
                          <w:lang w:val="en-US"/>
                        </w:rPr>
                        <w:t xml:space="preserve"> - </w:t>
                      </w:r>
                      <w:r w:rsidRPr="00892A88">
                        <w:rPr>
                          <w:i/>
                        </w:rPr>
                        <w:t>схема работы системы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5E6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62E8DA" wp14:editId="238BC924">
                <wp:simplePos x="0" y="0"/>
                <wp:positionH relativeFrom="column">
                  <wp:posOffset>803275</wp:posOffset>
                </wp:positionH>
                <wp:positionV relativeFrom="paragraph">
                  <wp:posOffset>565150</wp:posOffset>
                </wp:positionV>
                <wp:extent cx="981075" cy="533400"/>
                <wp:effectExtent l="0" t="0" r="28575" b="19050"/>
                <wp:wrapNone/>
                <wp:docPr id="77" name="Блок-схема: ручной ввод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334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61F" w:rsidRDefault="0026261F" w:rsidP="0026261F">
                            <w:pPr>
                              <w:jc w:val="center"/>
                            </w:pPr>
                            <w:r>
                              <w:t>Запрос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ручной ввод 77" o:spid="_x0000_s1048" type="#_x0000_t118" style="position:absolute;left:0;text-align:left;margin-left:63.25pt;margin-top:44.5pt;width:77.25pt;height:42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" fillcolor="white [3201]" strokecolor="black [3200]" strokeweight="2pt">
                <v:textbox>
                  <w:txbxContent>
                    <w:p w:rsidR="0026261F" w:rsidRDefault="0026261F" w:rsidP="0026261F">
                      <w:pPr>
                        <w:jc w:val="center"/>
                      </w:pPr>
                      <w:r>
                        <w:t>Запрос</w:t>
                      </w:r>
                    </w:p>
                  </w:txbxContent>
                </v:textbox>
              </v:shape>
            </w:pict>
          </mc:Fallback>
        </mc:AlternateContent>
      </w:r>
      <w:r w:rsidR="002E5E6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B02AAB" wp14:editId="3561ABA0">
                <wp:simplePos x="0" y="0"/>
                <wp:positionH relativeFrom="column">
                  <wp:posOffset>1794510</wp:posOffset>
                </wp:positionH>
                <wp:positionV relativeFrom="paragraph">
                  <wp:posOffset>850900</wp:posOffset>
                </wp:positionV>
                <wp:extent cx="524510" cy="0"/>
                <wp:effectExtent l="0" t="76200" r="27940" b="114300"/>
                <wp:wrapNone/>
                <wp:docPr id="153" name="Прямая со стрелкой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53" o:spid="_x0000_s1026" type="#_x0000_t32" style="position:absolute;margin-left:141.3pt;margin-top:67pt;width:41.3pt;height:0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  <w:r w:rsidR="002E5E6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01FA3B" wp14:editId="09E992DD">
                <wp:simplePos x="0" y="0"/>
                <wp:positionH relativeFrom="column">
                  <wp:posOffset>803910</wp:posOffset>
                </wp:positionH>
                <wp:positionV relativeFrom="paragraph">
                  <wp:posOffset>1412875</wp:posOffset>
                </wp:positionV>
                <wp:extent cx="981075" cy="533400"/>
                <wp:effectExtent l="0" t="0" r="28575" b="19050"/>
                <wp:wrapNone/>
                <wp:docPr id="104" name="Блок-схема: ручной ввод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33400"/>
                        </a:xfrm>
                        <a:prstGeom prst="flowChartManualInpu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24639" w:rsidRDefault="00824639" w:rsidP="0026261F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</w:p>
                          <w:p w:rsidR="0026261F" w:rsidRDefault="00824639" w:rsidP="0026261F">
                            <w:pPr>
                              <w:jc w:val="center"/>
                            </w:pPr>
                            <w:r>
                              <w:t>да</w:t>
                            </w:r>
                            <w:r>
                              <w:t>н</w:t>
                            </w:r>
                            <w:r>
                              <w:t>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ручной ввод 104" o:spid="_x0000_s1049" type="#_x0000_t118" style="position:absolute;left:0;text-align:left;margin-left:63.3pt;margin-top:111.25pt;width:77.25pt;height:42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" fillcolor="window" strokecolor="windowText" strokeweight="2pt">
                <v:textbox inset=",1mm,,1mm">
                  <w:txbxContent>
                    <w:p w:rsidR="00824639" w:rsidRDefault="00824639" w:rsidP="0026261F">
                      <w:pPr>
                        <w:jc w:val="center"/>
                      </w:pPr>
                      <w:r>
                        <w:t xml:space="preserve">Ввод </w:t>
                      </w:r>
                    </w:p>
                    <w:p w:rsidR="0026261F" w:rsidRDefault="00824639" w:rsidP="0026261F">
                      <w:pPr>
                        <w:jc w:val="center"/>
                      </w:pPr>
                      <w:r>
                        <w:t>да</w:t>
                      </w:r>
                      <w:r>
                        <w:t>н</w:t>
                      </w:r>
                      <w:r>
                        <w:t>ных</w:t>
                      </w:r>
                    </w:p>
                  </w:txbxContent>
                </v:textbox>
              </v:shape>
            </w:pict>
          </mc:Fallback>
        </mc:AlternateContent>
      </w:r>
      <w:r w:rsidR="002E5E6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0B3CB46" wp14:editId="6C8A35F6">
                <wp:simplePos x="0" y="0"/>
                <wp:positionH relativeFrom="column">
                  <wp:posOffset>1795145</wp:posOffset>
                </wp:positionH>
                <wp:positionV relativeFrom="paragraph">
                  <wp:posOffset>1689100</wp:posOffset>
                </wp:positionV>
                <wp:extent cx="542925" cy="0"/>
                <wp:effectExtent l="0" t="76200" r="28575" b="114300"/>
                <wp:wrapNone/>
                <wp:docPr id="154" name="Прямая со стрелкой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4" o:spid="_x0000_s1026" type="#_x0000_t32" style="position:absolute;margin-left:141.35pt;margin-top:133pt;width:42.75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  <w:r w:rsidR="00CB4A6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451009" wp14:editId="2D84F1E0">
                <wp:simplePos x="0" y="0"/>
                <wp:positionH relativeFrom="column">
                  <wp:posOffset>213995</wp:posOffset>
                </wp:positionH>
                <wp:positionV relativeFrom="paragraph">
                  <wp:posOffset>2593975</wp:posOffset>
                </wp:positionV>
                <wp:extent cx="1992630" cy="0"/>
                <wp:effectExtent l="0" t="0" r="26670" b="19050"/>
                <wp:wrapNone/>
                <wp:docPr id="163" name="Прямая соединительная линия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2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63" o:spid="_x0000_s1026" style="position:absolute;flip:x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85pt,204.25pt" to="173.75pt,2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" strokecolor="black [3040]"/>
            </w:pict>
          </mc:Fallback>
        </mc:AlternateContent>
      </w:r>
      <w:r w:rsidR="00CB4A6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03FF896" wp14:editId="11308702">
                <wp:simplePos x="0" y="0"/>
                <wp:positionH relativeFrom="column">
                  <wp:posOffset>3128645</wp:posOffset>
                </wp:positionH>
                <wp:positionV relativeFrom="paragraph">
                  <wp:posOffset>4718050</wp:posOffset>
                </wp:positionV>
                <wp:extent cx="0" cy="295275"/>
                <wp:effectExtent l="95250" t="0" r="57150" b="66675"/>
                <wp:wrapNone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58" o:spid="_x0000_s1026" type="#_x0000_t32" style="position:absolute;margin-left:246.35pt;margin-top:371.5pt;width:0;height:23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" strokecolor="black [3040]">
                <v:stroke endarrow="open"/>
              </v:shape>
            </w:pict>
          </mc:Fallback>
        </mc:AlternateContent>
      </w:r>
      <w:r w:rsidR="00CB4A6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DB81C84" wp14:editId="6B2A9DB0">
                <wp:simplePos x="0" y="0"/>
                <wp:positionH relativeFrom="column">
                  <wp:posOffset>2157095</wp:posOffset>
                </wp:positionH>
                <wp:positionV relativeFrom="paragraph">
                  <wp:posOffset>5289550</wp:posOffset>
                </wp:positionV>
                <wp:extent cx="190500" cy="0"/>
                <wp:effectExtent l="0" t="0" r="19050" b="19050"/>
                <wp:wrapNone/>
                <wp:docPr id="157" name="Прямая соединительная линия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7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85pt,416.5pt" to="184.85pt,4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" strokecolor="black [3040]"/>
            </w:pict>
          </mc:Fallback>
        </mc:AlternateContent>
      </w:r>
      <w:r w:rsidR="00CB4A6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CF04972" wp14:editId="093E7275">
                <wp:simplePos x="0" y="0"/>
                <wp:positionH relativeFrom="column">
                  <wp:posOffset>2154555</wp:posOffset>
                </wp:positionH>
                <wp:positionV relativeFrom="paragraph">
                  <wp:posOffset>4441825</wp:posOffset>
                </wp:positionV>
                <wp:extent cx="0" cy="847725"/>
                <wp:effectExtent l="95250" t="38100" r="57150" b="9525"/>
                <wp:wrapNone/>
                <wp:docPr id="156" name="Прямая со стрелкой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56" o:spid="_x0000_s1026" type="#_x0000_t32" style="position:absolute;margin-left:169.65pt;margin-top:349.75pt;width:0;height:66.7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" strokecolor="black [3040]">
                <v:stroke endarrow="open"/>
              </v:shape>
            </w:pict>
          </mc:Fallback>
        </mc:AlternateContent>
      </w:r>
      <w:r w:rsidR="00CB4A6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B9B664" wp14:editId="5E96E388">
                <wp:simplePos x="0" y="0"/>
                <wp:positionH relativeFrom="column">
                  <wp:posOffset>1909445</wp:posOffset>
                </wp:positionH>
                <wp:positionV relativeFrom="paragraph">
                  <wp:posOffset>4441825</wp:posOffset>
                </wp:positionV>
                <wp:extent cx="429260" cy="0"/>
                <wp:effectExtent l="38100" t="76200" r="0" b="114300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2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55" o:spid="_x0000_s1026" type="#_x0000_t32" style="position:absolute;margin-left:150.35pt;margin-top:349.75pt;width:33.8pt;height:0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" strokecolor="black [3040]">
                <v:stroke endarrow="open"/>
              </v:shape>
            </w:pict>
          </mc:Fallback>
        </mc:AlternateContent>
      </w:r>
      <w:r w:rsidR="002F5DB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DA3C400" wp14:editId="6EA32DE8">
                <wp:simplePos x="0" y="0"/>
                <wp:positionH relativeFrom="column">
                  <wp:posOffset>3928745</wp:posOffset>
                </wp:positionH>
                <wp:positionV relativeFrom="paragraph">
                  <wp:posOffset>1689100</wp:posOffset>
                </wp:positionV>
                <wp:extent cx="266700" cy="0"/>
                <wp:effectExtent l="0" t="0" r="19050" b="19050"/>
                <wp:wrapNone/>
                <wp:docPr id="151" name="Прямая соединительная линия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51" o:spid="_x0000_s1026" style="position:absolute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9.35pt,133pt" to="330.35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" strokecolor="black [3040]"/>
            </w:pict>
          </mc:Fallback>
        </mc:AlternateContent>
      </w:r>
      <w:r w:rsidR="002F5DB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5250B6E" wp14:editId="79342F08">
                <wp:simplePos x="0" y="0"/>
                <wp:positionH relativeFrom="column">
                  <wp:posOffset>4199890</wp:posOffset>
                </wp:positionH>
                <wp:positionV relativeFrom="paragraph">
                  <wp:posOffset>850900</wp:posOffset>
                </wp:positionV>
                <wp:extent cx="0" cy="838200"/>
                <wp:effectExtent l="95250" t="38100" r="57150" b="19050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52" o:spid="_x0000_s1026" type="#_x0000_t32" style="position:absolute;margin-left:330.7pt;margin-top:67pt;width:0;height:66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" strokecolor="black [3040]">
                <v:stroke endarrow="open"/>
              </v:shape>
            </w:pict>
          </mc:Fallback>
        </mc:AlternateContent>
      </w:r>
      <w:r w:rsidR="002F5DB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1FD4F53" wp14:editId="4DD90216">
                <wp:simplePos x="0" y="0"/>
                <wp:positionH relativeFrom="column">
                  <wp:posOffset>3928745</wp:posOffset>
                </wp:positionH>
                <wp:positionV relativeFrom="paragraph">
                  <wp:posOffset>850900</wp:posOffset>
                </wp:positionV>
                <wp:extent cx="523875" cy="0"/>
                <wp:effectExtent l="0" t="76200" r="28575" b="114300"/>
                <wp:wrapNone/>
                <wp:docPr id="147" name="Прямая со стрелко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7" o:spid="_x0000_s1026" type="#_x0000_t32" style="position:absolute;margin-left:309.35pt;margin-top:67pt;width:41.2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" strokecolor="black [3040]">
                <v:stroke endarrow="open"/>
              </v:shape>
            </w:pict>
          </mc:Fallback>
        </mc:AlternateContent>
      </w:r>
      <w:r w:rsidR="00B96AE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F87DD1" wp14:editId="28FF5F7E">
                <wp:simplePos x="0" y="0"/>
                <wp:positionH relativeFrom="column">
                  <wp:posOffset>3128645</wp:posOffset>
                </wp:positionH>
                <wp:positionV relativeFrom="paragraph">
                  <wp:posOffset>3003550</wp:posOffset>
                </wp:positionV>
                <wp:extent cx="0" cy="200025"/>
                <wp:effectExtent l="95250" t="0" r="57150" b="66675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1" o:spid="_x0000_s1026" type="#_x0000_t32" style="position:absolute;margin-left:246.35pt;margin-top:236.5pt;width:0;height:15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 w:rsidR="00B96AE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7FF30D3" wp14:editId="4400F681">
                <wp:simplePos x="0" y="0"/>
                <wp:positionH relativeFrom="column">
                  <wp:posOffset>5243195</wp:posOffset>
                </wp:positionH>
                <wp:positionV relativeFrom="paragraph">
                  <wp:posOffset>2908300</wp:posOffset>
                </wp:positionV>
                <wp:extent cx="9525" cy="295275"/>
                <wp:effectExtent l="76200" t="0" r="66675" b="66675"/>
                <wp:wrapNone/>
                <wp:docPr id="140" name="Прямая со стрелкой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0" o:spid="_x0000_s1026" type="#_x0000_t32" style="position:absolute;margin-left:412.85pt;margin-top:229pt;width:.75pt;height:23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" strokecolor="black [3040]">
                <v:stroke endarrow="open"/>
              </v:shape>
            </w:pict>
          </mc:Fallback>
        </mc:AlternateContent>
      </w:r>
      <w:r w:rsidR="00B96AE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FD8342" wp14:editId="5FA1775B">
                <wp:simplePos x="0" y="0"/>
                <wp:positionH relativeFrom="column">
                  <wp:posOffset>4043045</wp:posOffset>
                </wp:positionH>
                <wp:positionV relativeFrom="paragraph">
                  <wp:posOffset>2593975</wp:posOffset>
                </wp:positionV>
                <wp:extent cx="409575" cy="0"/>
                <wp:effectExtent l="0" t="76200" r="28575" b="114300"/>
                <wp:wrapNone/>
                <wp:docPr id="139" name="Прямая со стрелкой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9" o:spid="_x0000_s1026" type="#_x0000_t32" style="position:absolute;margin-left:318.35pt;margin-top:204.25pt;width:32.25pt;height:0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" strokecolor="black [3040]">
                <v:stroke endarrow="open"/>
              </v:shape>
            </w:pict>
          </mc:Fallback>
        </mc:AlternateContent>
      </w:r>
      <w:r w:rsidR="00B96AE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6CCBFA" wp14:editId="78DA2190">
                <wp:simplePos x="0" y="0"/>
                <wp:positionH relativeFrom="margin">
                  <wp:posOffset>2216785</wp:posOffset>
                </wp:positionH>
                <wp:positionV relativeFrom="paragraph">
                  <wp:posOffset>2184400</wp:posOffset>
                </wp:positionV>
                <wp:extent cx="1829435" cy="819150"/>
                <wp:effectExtent l="0" t="0" r="18415" b="19050"/>
                <wp:wrapNone/>
                <wp:docPr id="105" name="Блок-схема: решение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435" cy="819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639" w:rsidRDefault="00824639" w:rsidP="00824639">
                            <w:pPr>
                              <w:jc w:val="center"/>
                            </w:pPr>
                            <w:r>
                              <w:t>Задача</w:t>
                            </w:r>
                          </w:p>
                          <w:p w:rsidR="00824639" w:rsidRDefault="00824639" w:rsidP="00824639">
                            <w:pPr>
                              <w:jc w:val="center"/>
                            </w:pPr>
                            <w:r>
                              <w:t>1 или 2?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05" o:spid="_x0000_s1050" type="#_x0000_t110" style="position:absolute;left:0;text-align:left;margin-left:174.55pt;margin-top:172pt;width:144.05pt;height:64.5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" fillcolor="white [3201]" strokecolor="black [3200]" strokeweight="2pt">
                <v:textbox inset=",0,,0">
                  <w:txbxContent>
                    <w:p w:rsidR="00824639" w:rsidRDefault="00824639" w:rsidP="00824639">
                      <w:pPr>
                        <w:jc w:val="center"/>
                      </w:pPr>
                      <w:r>
                        <w:t>Задача</w:t>
                      </w:r>
                    </w:p>
                    <w:p w:rsidR="00824639" w:rsidRDefault="00824639" w:rsidP="00824639">
                      <w:pPr>
                        <w:jc w:val="center"/>
                      </w:pPr>
                      <w:r>
                        <w:t>1 или 2?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6AE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3469928" wp14:editId="266E7983">
                <wp:simplePos x="0" y="0"/>
                <wp:positionH relativeFrom="column">
                  <wp:posOffset>3131185</wp:posOffset>
                </wp:positionH>
                <wp:positionV relativeFrom="paragraph">
                  <wp:posOffset>1993900</wp:posOffset>
                </wp:positionV>
                <wp:extent cx="0" cy="190500"/>
                <wp:effectExtent l="95250" t="0" r="57150" b="57150"/>
                <wp:wrapNone/>
                <wp:docPr id="138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8" o:spid="_x0000_s1026" type="#_x0000_t32" style="position:absolute;margin-left:246.55pt;margin-top:157pt;width:0;height: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  <w:r w:rsidR="00B96AE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738523B" wp14:editId="46B791C0">
                <wp:simplePos x="0" y="0"/>
                <wp:positionH relativeFrom="column">
                  <wp:posOffset>3131820</wp:posOffset>
                </wp:positionH>
                <wp:positionV relativeFrom="paragraph">
                  <wp:posOffset>1165225</wp:posOffset>
                </wp:positionV>
                <wp:extent cx="0" cy="209550"/>
                <wp:effectExtent l="95250" t="0" r="57150" b="57150"/>
                <wp:wrapNone/>
                <wp:docPr id="136" name="Прямая со стрелкой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6" o:spid="_x0000_s1026" type="#_x0000_t32" style="position:absolute;margin-left:246.6pt;margin-top:91.75pt;width:0;height:16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" strokecolor="black [3040]">
                <v:stroke endarrow="open"/>
              </v:shape>
            </w:pict>
          </mc:Fallback>
        </mc:AlternateContent>
      </w:r>
      <w:r w:rsidR="00B96AE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5F5762" wp14:editId="63A7FBE7">
                <wp:simplePos x="0" y="0"/>
                <wp:positionH relativeFrom="column">
                  <wp:posOffset>3131820</wp:posOffset>
                </wp:positionH>
                <wp:positionV relativeFrom="paragraph">
                  <wp:posOffset>346075</wp:posOffset>
                </wp:positionV>
                <wp:extent cx="0" cy="200025"/>
                <wp:effectExtent l="95250" t="0" r="57150" b="66675"/>
                <wp:wrapNone/>
                <wp:docPr id="135" name="Прямая со стрелкой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5" o:spid="_x0000_s1026" type="#_x0000_t32" style="position:absolute;margin-left:246.6pt;margin-top:27.25pt;width:0;height:15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" strokecolor="black [3040]">
                <v:stroke endarrow="open"/>
              </v:shape>
            </w:pict>
          </mc:Fallback>
        </mc:AlternateContent>
      </w:r>
      <w:r w:rsidR="0019205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77BAB0" wp14:editId="1241CFC0">
                <wp:simplePos x="0" y="0"/>
                <wp:positionH relativeFrom="column">
                  <wp:posOffset>4452620</wp:posOffset>
                </wp:positionH>
                <wp:positionV relativeFrom="paragraph">
                  <wp:posOffset>545465</wp:posOffset>
                </wp:positionV>
                <wp:extent cx="1466850" cy="619125"/>
                <wp:effectExtent l="0" t="0" r="19050" b="28575"/>
                <wp:wrapNone/>
                <wp:docPr id="75" name="Блок-схема: диспле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1912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639" w:rsidRDefault="00824639" w:rsidP="00824639">
                            <w:pPr>
                              <w:ind w:right="-38"/>
                              <w:jc w:val="center"/>
                            </w:pPr>
                            <w:r>
                              <w:t>Форма для ввода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Блок-схема: дисплей 75" o:spid="_x0000_s1051" type="#_x0000_t134" style="position:absolute;left:0;text-align:left;margin-left:350.6pt;margin-top:42.95pt;width:115.5pt;height:48.7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" fillcolor="white [3201]" strokecolor="black [3200]" strokeweight="2pt">
                <v:textbox inset="1mm,,1mm">
                  <w:txbxContent>
                    <w:p w:rsidR="00824639" w:rsidRDefault="00824639" w:rsidP="00824639">
                      <w:pPr>
                        <w:ind w:right="-38"/>
                        <w:jc w:val="center"/>
                      </w:pPr>
                      <w:r>
                        <w:t>Форма для ввода данных</w:t>
                      </w:r>
                    </w:p>
                  </w:txbxContent>
                </v:textbox>
              </v:shape>
            </w:pict>
          </mc:Fallback>
        </mc:AlternateContent>
      </w:r>
      <w:r w:rsidR="0001129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1CBBC1D" wp14:editId="7FFC6352">
                <wp:simplePos x="0" y="0"/>
                <wp:positionH relativeFrom="column">
                  <wp:posOffset>433070</wp:posOffset>
                </wp:positionH>
                <wp:positionV relativeFrom="paragraph">
                  <wp:posOffset>4098924</wp:posOffset>
                </wp:positionV>
                <wp:extent cx="1466850" cy="619125"/>
                <wp:effectExtent l="0" t="0" r="19050" b="28575"/>
                <wp:wrapNone/>
                <wp:docPr id="131" name="Блок-схема: диспле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19125"/>
                        </a:xfrm>
                        <a:prstGeom prst="flowChartDisplay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11294" w:rsidRDefault="00011294" w:rsidP="00011294">
                            <w:pPr>
                              <w:ind w:right="-38"/>
                              <w:jc w:val="center"/>
                            </w:pPr>
                            <w:r>
                              <w:t>Форма результатов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исплей 131" o:spid="_x0000_s1052" type="#_x0000_t134" style="position:absolute;left:0;text-align:left;margin-left:34.1pt;margin-top:322.75pt;width:115.5pt;height:48.7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" fillcolor="window" strokecolor="windowText" strokeweight="2pt">
                <v:textbox inset="1mm,,1mm">
                  <w:txbxContent>
                    <w:p w:rsidR="00011294" w:rsidRDefault="00011294" w:rsidP="00011294">
                      <w:pPr>
                        <w:ind w:right="-38"/>
                        <w:jc w:val="center"/>
                      </w:pPr>
                      <w:r>
                        <w:t>Форма результатов</w:t>
                      </w:r>
                    </w:p>
                  </w:txbxContent>
                </v:textbox>
              </v:shape>
            </w:pict>
          </mc:Fallback>
        </mc:AlternateContent>
      </w:r>
      <w:r w:rsidR="0026261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7B493D" wp14:editId="64B56AB8">
                <wp:simplePos x="0" y="0"/>
                <wp:positionH relativeFrom="column">
                  <wp:posOffset>2183765</wp:posOffset>
                </wp:positionH>
                <wp:positionV relativeFrom="paragraph">
                  <wp:posOffset>-6350</wp:posOffset>
                </wp:positionV>
                <wp:extent cx="1896110" cy="352425"/>
                <wp:effectExtent l="0" t="0" r="27940" b="28575"/>
                <wp:wrapNone/>
                <wp:docPr id="65" name="Блок-схема: знак заверше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11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61F" w:rsidRDefault="0026261F" w:rsidP="0026261F">
                            <w:pPr>
                              <w:jc w:val="center"/>
                            </w:pPr>
                            <w:r>
                              <w:t>Начало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знак завершения 65" o:spid="_x0000_s1053" type="#_x0000_t116" style="position:absolute;left:0;text-align:left;margin-left:171.95pt;margin-top:-.5pt;width:149.3pt;height:27.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" fillcolor="white [3201]" strokecolor="black [3200]" strokeweight="2pt">
                <v:textbox inset=",0,,0">
                  <w:txbxContent>
                    <w:p w:rsidR="0026261F" w:rsidRDefault="0026261F" w:rsidP="0026261F">
                      <w:pPr>
                        <w:jc w:val="center"/>
                      </w:pPr>
                      <w:r>
                        <w:t>Начало работы</w:t>
                      </w:r>
                    </w:p>
                  </w:txbxContent>
                </v:textbox>
              </v:shape>
            </w:pict>
          </mc:Fallback>
        </mc:AlternateContent>
      </w:r>
      <w:r w:rsidR="0026261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BFF297" wp14:editId="56CA6B4A">
                <wp:simplePos x="0" y="0"/>
                <wp:positionH relativeFrom="column">
                  <wp:posOffset>2331720</wp:posOffset>
                </wp:positionH>
                <wp:positionV relativeFrom="paragraph">
                  <wp:posOffset>546100</wp:posOffset>
                </wp:positionV>
                <wp:extent cx="1600200" cy="619125"/>
                <wp:effectExtent l="0" t="0" r="19050" b="28575"/>
                <wp:wrapNone/>
                <wp:docPr id="127" name="Блок-схема: процесс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1912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24639" w:rsidRDefault="00824639" w:rsidP="00824639">
                            <w:pPr>
                              <w:jc w:val="center"/>
                            </w:pPr>
                            <w:r>
                              <w:t>Начальная обработка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27" o:spid="_x0000_s1054" type="#_x0000_t109" style="position:absolute;left:0;text-align:left;margin-left:183.6pt;margin-top:43pt;width:126pt;height:48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" fillcolor="window" strokecolor="windowText" strokeweight="2pt">
                <v:textbox>
                  <w:txbxContent>
                    <w:p w:rsidR="00824639" w:rsidRDefault="00824639" w:rsidP="00824639">
                      <w:pPr>
                        <w:jc w:val="center"/>
                      </w:pPr>
                      <w:r>
                        <w:t>Начальная обработка данных</w:t>
                      </w:r>
                    </w:p>
                  </w:txbxContent>
                </v:textbox>
              </v:shape>
            </w:pict>
          </mc:Fallback>
        </mc:AlternateContent>
      </w:r>
      <w:r w:rsidR="0026261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82C6F5" wp14:editId="6A176D02">
                <wp:simplePos x="0" y="0"/>
                <wp:positionH relativeFrom="column">
                  <wp:posOffset>2331720</wp:posOffset>
                </wp:positionH>
                <wp:positionV relativeFrom="paragraph">
                  <wp:posOffset>1374775</wp:posOffset>
                </wp:positionV>
                <wp:extent cx="1600200" cy="619125"/>
                <wp:effectExtent l="0" t="0" r="19050" b="28575"/>
                <wp:wrapNone/>
                <wp:docPr id="116" name="Блок-схема: процесс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1912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24639" w:rsidRDefault="00824639" w:rsidP="00824639">
                            <w:pPr>
                              <w:jc w:val="center"/>
                            </w:pPr>
                            <w:r>
                              <w:t>Контроль данных</w:t>
                            </w:r>
                          </w:p>
                          <w:p w:rsidR="00824639" w:rsidRDefault="00824639" w:rsidP="00824639">
                            <w:pPr>
                              <w:jc w:val="center"/>
                            </w:pPr>
                          </w:p>
                          <w:p w:rsidR="00824639" w:rsidRDefault="00824639" w:rsidP="00824639">
                            <w:pPr>
                              <w:jc w:val="center"/>
                            </w:pPr>
                            <w:r>
                              <w:t>Выбор задачи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116" o:spid="_x0000_s1055" type="#_x0000_t109" style="position:absolute;left:0;text-align:left;margin-left:183.6pt;margin-top:108.25pt;width:126pt;height:48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" fillcolor="window" strokecolor="windowText" strokeweight="2pt">
                <v:textbox>
                  <w:txbxContent>
                    <w:p w:rsidR="00824639" w:rsidRDefault="00824639" w:rsidP="00824639">
                      <w:pPr>
                        <w:jc w:val="center"/>
                      </w:pPr>
                      <w:r>
                        <w:t>Контроль данных</w:t>
                      </w:r>
                    </w:p>
                    <w:p w:rsidR="00824639" w:rsidRDefault="00824639" w:rsidP="00824639">
                      <w:pPr>
                        <w:jc w:val="center"/>
                      </w:pPr>
                    </w:p>
                    <w:p w:rsidR="00824639" w:rsidRDefault="00824639" w:rsidP="00824639">
                      <w:pPr>
                        <w:jc w:val="center"/>
                      </w:pPr>
                      <w:r>
                        <w:t>Выбор задачи</w:t>
                      </w:r>
                    </w:p>
                  </w:txbxContent>
                </v:textbox>
              </v:shape>
            </w:pict>
          </mc:Fallback>
        </mc:AlternateContent>
      </w:r>
      <w:r w:rsidR="0026261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FBDD4EC" wp14:editId="509E2A7D">
                <wp:simplePos x="0" y="0"/>
                <wp:positionH relativeFrom="column">
                  <wp:posOffset>2347595</wp:posOffset>
                </wp:positionH>
                <wp:positionV relativeFrom="paragraph">
                  <wp:posOffset>5013325</wp:posOffset>
                </wp:positionV>
                <wp:extent cx="1600200" cy="619125"/>
                <wp:effectExtent l="0" t="0" r="19050" b="28575"/>
                <wp:wrapNone/>
                <wp:docPr id="115" name="Блок-схема: процесс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1912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11294" w:rsidRDefault="00011294" w:rsidP="00011294">
                            <w:pPr>
                              <w:jc w:val="center"/>
                            </w:pPr>
                            <w:r>
                              <w:t>Сравнение с точным решением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115" o:spid="_x0000_s1056" type="#_x0000_t109" style="position:absolute;left:0;text-align:left;margin-left:184.85pt;margin-top:394.75pt;width:126pt;height:48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" fillcolor="window" strokecolor="windowText" strokeweight="2pt">
                <v:textbox>
                  <w:txbxContent>
                    <w:p w:rsidR="00011294" w:rsidRDefault="00011294" w:rsidP="00011294">
                      <w:pPr>
                        <w:jc w:val="center"/>
                      </w:pPr>
                      <w:r>
                        <w:t>Сравнение с точным решением</w:t>
                      </w:r>
                    </w:p>
                  </w:txbxContent>
                </v:textbox>
              </v:shape>
            </w:pict>
          </mc:Fallback>
        </mc:AlternateContent>
      </w:r>
      <w:r w:rsidR="0026261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D0E58F" wp14:editId="0F038B39">
                <wp:simplePos x="0" y="0"/>
                <wp:positionH relativeFrom="column">
                  <wp:posOffset>2347595</wp:posOffset>
                </wp:positionH>
                <wp:positionV relativeFrom="paragraph">
                  <wp:posOffset>4098925</wp:posOffset>
                </wp:positionV>
                <wp:extent cx="1600200" cy="619125"/>
                <wp:effectExtent l="0" t="0" r="19050" b="28575"/>
                <wp:wrapNone/>
                <wp:docPr id="114" name="Блок-схема: процесс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1912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24639" w:rsidRPr="00824639" w:rsidRDefault="00824639" w:rsidP="008246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Обработка результата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114" o:spid="_x0000_s1057" type="#_x0000_t109" style="position:absolute;left:0;text-align:left;margin-left:184.85pt;margin-top:322.75pt;width:126pt;height:48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" fillcolor="window" strokecolor="windowText" strokeweight="2pt">
                <v:textbox>
                  <w:txbxContent>
                    <w:p w:rsidR="00824639" w:rsidRPr="00824639" w:rsidRDefault="00824639" w:rsidP="008246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Обработка результата</w:t>
                      </w:r>
                    </w:p>
                  </w:txbxContent>
                </v:textbox>
              </v:shape>
            </w:pict>
          </mc:Fallback>
        </mc:AlternateContent>
      </w:r>
      <w:r w:rsidR="0026261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13AB4F9" wp14:editId="743DBB66">
                <wp:simplePos x="0" y="0"/>
                <wp:positionH relativeFrom="column">
                  <wp:posOffset>4448810</wp:posOffset>
                </wp:positionH>
                <wp:positionV relativeFrom="paragraph">
                  <wp:posOffset>2289175</wp:posOffset>
                </wp:positionV>
                <wp:extent cx="1600200" cy="619125"/>
                <wp:effectExtent l="0" t="0" r="19050" b="28575"/>
                <wp:wrapNone/>
                <wp:docPr id="107" name="Блок-схема: процесс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639" w:rsidRDefault="00824639" w:rsidP="00824639">
                            <w:pPr>
                              <w:jc w:val="center"/>
                            </w:pPr>
                            <w:r>
                              <w:t>Решение задачи №1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107" o:spid="_x0000_s1058" type="#_x0000_t109" style="position:absolute;left:0;text-align:left;margin-left:350.3pt;margin-top:180.25pt;width:126pt;height:48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" fillcolor="white [3201]" strokecolor="black [3200]" strokeweight="2pt">
                <v:textbox>
                  <w:txbxContent>
                    <w:p w:rsidR="00824639" w:rsidRDefault="00824639" w:rsidP="00824639">
                      <w:pPr>
                        <w:jc w:val="center"/>
                      </w:pPr>
                      <w:r>
                        <w:t>Решение задачи №1</w:t>
                      </w:r>
                    </w:p>
                  </w:txbxContent>
                </v:textbox>
              </v:shape>
            </w:pict>
          </mc:Fallback>
        </mc:AlternateContent>
      </w:r>
      <w:r w:rsidR="0026261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4B3D80" wp14:editId="048344AD">
                <wp:simplePos x="0" y="0"/>
                <wp:positionH relativeFrom="column">
                  <wp:posOffset>4448810</wp:posOffset>
                </wp:positionH>
                <wp:positionV relativeFrom="paragraph">
                  <wp:posOffset>3203575</wp:posOffset>
                </wp:positionV>
                <wp:extent cx="1600200" cy="619125"/>
                <wp:effectExtent l="0" t="0" r="19050" b="28575"/>
                <wp:wrapNone/>
                <wp:docPr id="109" name="Блок-схема: процесс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1912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24639" w:rsidRDefault="00824639" w:rsidP="00824639">
                            <w:pPr>
                              <w:jc w:val="center"/>
                            </w:pPr>
                            <w:r>
                              <w:t>Подготовка</w:t>
                            </w:r>
                            <w:r w:rsidR="00E70C2E">
                              <w:t xml:space="preserve"> </w:t>
                            </w:r>
                            <w:r w:rsidR="00E70C2E">
                              <w:t>данных</w:t>
                            </w:r>
                            <w:r>
                              <w:t xml:space="preserve"> для вывода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109" o:spid="_x0000_s1059" type="#_x0000_t109" style="position:absolute;left:0;text-align:left;margin-left:350.3pt;margin-top:252.25pt;width:126pt;height:48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" fillcolor="window" strokecolor="windowText" strokeweight="2pt">
                <v:textbox>
                  <w:txbxContent>
                    <w:p w:rsidR="00824639" w:rsidRDefault="00824639" w:rsidP="00824639">
                      <w:pPr>
                        <w:jc w:val="center"/>
                      </w:pPr>
                      <w:r>
                        <w:t>Подготовка</w:t>
                      </w:r>
                      <w:r w:rsidR="00E70C2E">
                        <w:t xml:space="preserve"> </w:t>
                      </w:r>
                      <w:r w:rsidR="00E70C2E">
                        <w:t>данных</w:t>
                      </w:r>
                      <w:r>
                        <w:t xml:space="preserve"> для вывода</w:t>
                      </w:r>
                    </w:p>
                  </w:txbxContent>
                </v:textbox>
              </v:shape>
            </w:pict>
          </mc:Fallback>
        </mc:AlternateContent>
      </w:r>
      <w:r w:rsidR="0026261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EE46FD" wp14:editId="62261CD8">
                <wp:simplePos x="0" y="0"/>
                <wp:positionH relativeFrom="column">
                  <wp:posOffset>2347595</wp:posOffset>
                </wp:positionH>
                <wp:positionV relativeFrom="paragraph">
                  <wp:posOffset>3203575</wp:posOffset>
                </wp:positionV>
                <wp:extent cx="1600200" cy="619125"/>
                <wp:effectExtent l="0" t="0" r="19050" b="28575"/>
                <wp:wrapNone/>
                <wp:docPr id="108" name="Блок-схема: процесс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1912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24639" w:rsidRDefault="00824639" w:rsidP="00824639">
                            <w:pPr>
                              <w:jc w:val="center"/>
                            </w:pPr>
                            <w:r>
                              <w:t>Решение задачи №2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108" o:spid="_x0000_s1060" type="#_x0000_t109" style="position:absolute;left:0;text-align:left;margin-left:184.85pt;margin-top:252.25pt;width:126pt;height:48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" fillcolor="window" strokecolor="windowText" strokeweight="2pt">
                <v:textbox>
                  <w:txbxContent>
                    <w:p w:rsidR="00824639" w:rsidRDefault="00824639" w:rsidP="00824639">
                      <w:pPr>
                        <w:jc w:val="center"/>
                      </w:pPr>
                      <w:r>
                        <w:t>Решение задачи №2</w:t>
                      </w:r>
                    </w:p>
                  </w:txbxContent>
                </v:textbox>
              </v:shape>
            </w:pict>
          </mc:Fallback>
        </mc:AlternateContent>
      </w:r>
      <w:r w:rsidR="0026261F">
        <w:rPr>
          <w:noProof/>
        </w:rPr>
        <w:t>ё</w:t>
      </w:r>
    </w:p>
    <w:p w:rsidR="002934F3" w:rsidRDefault="002934F3" w:rsidP="000D7A22">
      <w:pPr>
        <w:pStyle w:val="1"/>
        <w:numPr>
          <w:ilvl w:val="0"/>
          <w:numId w:val="0"/>
        </w:numPr>
        <w:ind w:left="851"/>
      </w:pPr>
      <w:bookmarkStart w:id="20" w:name="_Toc356327982"/>
      <w:bookmarkStart w:id="21" w:name="_Toc357036030"/>
      <w:r>
        <w:lastRenderedPageBreak/>
        <w:t>Заключение</w:t>
      </w:r>
      <w:bookmarkEnd w:id="20"/>
      <w:bookmarkEnd w:id="21"/>
    </w:p>
    <w:p w:rsidR="00FC0920" w:rsidRPr="00896A81" w:rsidRDefault="00896A81" w:rsidP="00896A81">
      <w:pPr>
        <w:pStyle w:val="af7"/>
        <w:ind w:firstLine="851"/>
      </w:pPr>
      <w:r>
        <w:t xml:space="preserve">В данной работе было разработано приложение на высокоуровневом языке программирования </w:t>
      </w:r>
      <w:r>
        <w:rPr>
          <w:lang w:val="en-US"/>
        </w:rPr>
        <w:t>Visual</w:t>
      </w:r>
      <w:r w:rsidRPr="00896A81">
        <w:t xml:space="preserve"> </w:t>
      </w:r>
      <w:r>
        <w:rPr>
          <w:lang w:val="en-US"/>
        </w:rPr>
        <w:t>Basic</w:t>
      </w:r>
      <w:r w:rsidRPr="00896A81">
        <w:t xml:space="preserve"> 6.0</w:t>
      </w:r>
      <w:r>
        <w:t>. Приложение позволяет оценить погре</w:t>
      </w:r>
      <w:r>
        <w:t>ш</w:t>
      </w:r>
      <w:r>
        <w:t xml:space="preserve">ность методов численного интегрирования: метода прямоугольников и метода Симпсона. </w:t>
      </w:r>
    </w:p>
    <w:p w:rsidR="005C5152" w:rsidRDefault="00760630" w:rsidP="00385EA5">
      <w:pPr>
        <w:pStyle w:val="1"/>
        <w:numPr>
          <w:ilvl w:val="0"/>
          <w:numId w:val="0"/>
        </w:numPr>
        <w:ind w:left="851"/>
      </w:pPr>
      <w:bookmarkStart w:id="22" w:name="_Toc247031806"/>
      <w:bookmarkStart w:id="23" w:name="_Toc356327983"/>
      <w:bookmarkStart w:id="24" w:name="_Toc357036031"/>
      <w:r>
        <w:lastRenderedPageBreak/>
        <w:t>Список л</w:t>
      </w:r>
      <w:r w:rsidR="005C5152">
        <w:t>итератур</w:t>
      </w:r>
      <w:r>
        <w:t>ы</w:t>
      </w:r>
      <w:bookmarkEnd w:id="22"/>
      <w:bookmarkEnd w:id="23"/>
      <w:bookmarkEnd w:id="24"/>
    </w:p>
    <w:p w:rsidR="00581693" w:rsidRDefault="00581693" w:rsidP="007A7C19">
      <w:pPr>
        <w:pStyle w:val="a"/>
      </w:pPr>
      <w:r>
        <w:t>ГОСТ 19.701-90 Схемы алгоритмов программ, данных и систем. М.,   1992</w:t>
      </w:r>
      <w:r w:rsidR="00DA1A8B">
        <w:t>.</w:t>
      </w:r>
      <w:r>
        <w:t xml:space="preserve"> 2</w:t>
      </w:r>
      <w:r w:rsidR="00DA1A8B">
        <w:t>2</w:t>
      </w:r>
      <w:r>
        <w:t xml:space="preserve"> с.</w:t>
      </w:r>
    </w:p>
    <w:p w:rsidR="00DA1A8B" w:rsidRDefault="00DA1A8B" w:rsidP="007A7C19">
      <w:pPr>
        <w:pStyle w:val="a"/>
      </w:pPr>
      <w:r w:rsidRPr="00DA1A8B">
        <w:t xml:space="preserve">ГОСТ 2.105-95. Общие требования к текстовым документам. М., 1996. 31 с. </w:t>
      </w:r>
    </w:p>
    <w:p w:rsidR="000C5E4C" w:rsidRDefault="00A773C6" w:rsidP="00A773C6">
      <w:pPr>
        <w:pStyle w:val="a"/>
      </w:pPr>
      <w:r w:rsidRPr="00A773C6">
        <w:t xml:space="preserve">Браун С. </w:t>
      </w:r>
      <w:proofErr w:type="spellStart"/>
      <w:r w:rsidRPr="00A773C6">
        <w:t>Visual</w:t>
      </w:r>
      <w:proofErr w:type="spellEnd"/>
      <w:r w:rsidRPr="00A773C6">
        <w:t xml:space="preserve"> </w:t>
      </w:r>
      <w:proofErr w:type="spellStart"/>
      <w:r w:rsidRPr="00A773C6">
        <w:t>Basic</w:t>
      </w:r>
      <w:proofErr w:type="spellEnd"/>
      <w:r w:rsidRPr="00A773C6">
        <w:t xml:space="preserve"> 6: Учебный курс / Пер. с англ. </w:t>
      </w:r>
      <w:proofErr w:type="spellStart"/>
      <w:r w:rsidRPr="00A773C6">
        <w:t>Е.Матвеева</w:t>
      </w:r>
      <w:proofErr w:type="spellEnd"/>
      <w:proofErr w:type="gramStart"/>
      <w:r w:rsidRPr="00A773C6">
        <w:t>.-</w:t>
      </w:r>
      <w:proofErr w:type="gramEnd"/>
      <w:r w:rsidRPr="00A773C6">
        <w:t>СПб.: Питер, 2005.-574</w:t>
      </w:r>
      <w:r w:rsidR="00450289">
        <w:tab/>
      </w:r>
      <w:r w:rsidRPr="00A773C6">
        <w:t>с.</w:t>
      </w:r>
    </w:p>
    <w:p w:rsidR="00450289" w:rsidRDefault="00450289" w:rsidP="00450289">
      <w:pPr>
        <w:pStyle w:val="a"/>
      </w:pPr>
      <w:r>
        <w:t>Метод средних прямоугольников – пример реализации</w:t>
      </w:r>
      <w:r w:rsidR="00C0252F" w:rsidRPr="00C0252F">
        <w:t xml:space="preserve"> </w:t>
      </w:r>
      <w:r w:rsidR="00C0252F">
        <w:t xml:space="preserve">на языке </w:t>
      </w:r>
      <w:r w:rsidR="00C0252F">
        <w:rPr>
          <w:lang w:val="en-US"/>
        </w:rPr>
        <w:t>C</w:t>
      </w:r>
      <w:r>
        <w:t>.</w:t>
      </w:r>
      <w:r w:rsidRPr="00450289">
        <w:t xml:space="preserve"> </w:t>
      </w:r>
      <w:r>
        <w:rPr>
          <w:lang w:val="en-US"/>
        </w:rPr>
        <w:t>URL</w:t>
      </w:r>
      <w:r w:rsidRPr="00450289">
        <w:t xml:space="preserve">: </w:t>
      </w:r>
      <w:hyperlink r:id="rId20" w:history="1">
        <w:r w:rsidRPr="005F0E81">
          <w:rPr>
            <w:rStyle w:val="ad"/>
            <w:lang w:val="en-US"/>
          </w:rPr>
          <w:t>http</w:t>
        </w:r>
        <w:r w:rsidRPr="00450289">
          <w:rPr>
            <w:rStyle w:val="ad"/>
          </w:rPr>
          <w:t>://</w:t>
        </w:r>
        <w:proofErr w:type="spellStart"/>
        <w:r w:rsidRPr="005F0E81">
          <w:rPr>
            <w:rStyle w:val="ad"/>
            <w:lang w:val="en-US"/>
          </w:rPr>
          <w:t>ru</w:t>
        </w:r>
        <w:proofErr w:type="spellEnd"/>
        <w:r w:rsidRPr="00450289">
          <w:rPr>
            <w:rStyle w:val="ad"/>
          </w:rPr>
          <w:t>.</w:t>
        </w:r>
        <w:proofErr w:type="spellStart"/>
        <w:r w:rsidRPr="005F0E81">
          <w:rPr>
            <w:rStyle w:val="ad"/>
            <w:lang w:val="en-US"/>
          </w:rPr>
          <w:t>wikipedia</w:t>
        </w:r>
        <w:proofErr w:type="spellEnd"/>
        <w:r w:rsidRPr="00450289">
          <w:rPr>
            <w:rStyle w:val="ad"/>
          </w:rPr>
          <w:t>.</w:t>
        </w:r>
        <w:r w:rsidRPr="005F0E81">
          <w:rPr>
            <w:rStyle w:val="ad"/>
            <w:lang w:val="en-US"/>
          </w:rPr>
          <w:t>org</w:t>
        </w:r>
        <w:r w:rsidRPr="00450289">
          <w:rPr>
            <w:rStyle w:val="ad"/>
          </w:rPr>
          <w:t>/</w:t>
        </w:r>
        <w:r w:rsidRPr="005F0E81">
          <w:rPr>
            <w:rStyle w:val="ad"/>
            <w:lang w:val="en-US"/>
          </w:rPr>
          <w:t>wiki</w:t>
        </w:r>
        <w:r w:rsidRPr="00450289">
          <w:rPr>
            <w:rStyle w:val="ad"/>
          </w:rPr>
          <w:t>/</w:t>
        </w:r>
        <w:proofErr w:type="spellStart"/>
        <w:r w:rsidRPr="005F0E81">
          <w:rPr>
            <w:rStyle w:val="ad"/>
          </w:rPr>
          <w:t>Метод</w:t>
        </w:r>
        <w:r w:rsidRPr="00450289">
          <w:rPr>
            <w:rStyle w:val="ad"/>
          </w:rPr>
          <w:t>_</w:t>
        </w:r>
        <w:r w:rsidRPr="005F0E81">
          <w:rPr>
            <w:rStyle w:val="ad"/>
          </w:rPr>
          <w:t>прямоугольников</w:t>
        </w:r>
        <w:proofErr w:type="spellEnd"/>
      </w:hyperlink>
      <w:r w:rsidRPr="00450289">
        <w:t xml:space="preserve"> (</w:t>
      </w:r>
      <w:r>
        <w:t>дата доступа: 14.04.2013).</w:t>
      </w:r>
    </w:p>
    <w:p w:rsidR="00450289" w:rsidRPr="00F722B3" w:rsidRDefault="00450289" w:rsidP="00450289">
      <w:pPr>
        <w:pStyle w:val="a"/>
      </w:pPr>
      <w:r w:rsidRPr="00450289">
        <w:rPr>
          <w:lang w:val="en-US"/>
        </w:rPr>
        <w:t xml:space="preserve">Simpson's rule </w:t>
      </w:r>
      <w:r w:rsidRPr="00450289">
        <w:rPr>
          <w:lang w:val="en-US"/>
        </w:rPr>
        <w:softHyphen/>
        <w:t xml:space="preserve">– </w:t>
      </w:r>
      <w:r w:rsidR="00C0252F">
        <w:rPr>
          <w:lang w:val="en-US"/>
        </w:rPr>
        <w:t>Sample Implementation</w:t>
      </w:r>
      <w:r w:rsidR="00C0252F" w:rsidRPr="00C0252F">
        <w:rPr>
          <w:lang w:val="en-US"/>
        </w:rPr>
        <w:t xml:space="preserve"> </w:t>
      </w:r>
      <w:r w:rsidR="00C0252F">
        <w:rPr>
          <w:lang w:val="en-US"/>
        </w:rPr>
        <w:t>in Python 2</w:t>
      </w:r>
      <w:r>
        <w:rPr>
          <w:lang w:val="en-US"/>
        </w:rPr>
        <w:t>. URL</w:t>
      </w:r>
      <w:r w:rsidRPr="00C0252F">
        <w:t xml:space="preserve">: </w:t>
      </w:r>
      <w:hyperlink r:id="rId21" w:history="1">
        <w:r w:rsidRPr="005F0E81">
          <w:rPr>
            <w:rStyle w:val="ad"/>
            <w:lang w:val="en-US"/>
          </w:rPr>
          <w:t>http</w:t>
        </w:r>
        <w:r w:rsidRPr="00C0252F">
          <w:rPr>
            <w:rStyle w:val="ad"/>
          </w:rPr>
          <w:t>://</w:t>
        </w:r>
        <w:r w:rsidRPr="005F0E81">
          <w:rPr>
            <w:rStyle w:val="ad"/>
            <w:lang w:val="en-US"/>
          </w:rPr>
          <w:t>en</w:t>
        </w:r>
        <w:r w:rsidRPr="00C0252F">
          <w:rPr>
            <w:rStyle w:val="ad"/>
          </w:rPr>
          <w:t>.</w:t>
        </w:r>
        <w:proofErr w:type="spellStart"/>
        <w:r w:rsidRPr="005F0E81">
          <w:rPr>
            <w:rStyle w:val="ad"/>
            <w:lang w:val="en-US"/>
          </w:rPr>
          <w:t>wikipedia</w:t>
        </w:r>
        <w:proofErr w:type="spellEnd"/>
        <w:r w:rsidRPr="00C0252F">
          <w:rPr>
            <w:rStyle w:val="ad"/>
          </w:rPr>
          <w:t>.</w:t>
        </w:r>
        <w:r w:rsidRPr="005F0E81">
          <w:rPr>
            <w:rStyle w:val="ad"/>
            <w:lang w:val="en-US"/>
          </w:rPr>
          <w:t>org</w:t>
        </w:r>
        <w:r w:rsidRPr="00C0252F">
          <w:rPr>
            <w:rStyle w:val="ad"/>
          </w:rPr>
          <w:t>/</w:t>
        </w:r>
        <w:r w:rsidRPr="005F0E81">
          <w:rPr>
            <w:rStyle w:val="ad"/>
            <w:lang w:val="en-US"/>
          </w:rPr>
          <w:t>wiki</w:t>
        </w:r>
        <w:r w:rsidRPr="00C0252F">
          <w:rPr>
            <w:rStyle w:val="ad"/>
          </w:rPr>
          <w:t>/</w:t>
        </w:r>
        <w:r w:rsidRPr="005F0E81">
          <w:rPr>
            <w:rStyle w:val="ad"/>
            <w:lang w:val="en-US"/>
          </w:rPr>
          <w:t>Simpson</w:t>
        </w:r>
        <w:r w:rsidRPr="00C0252F">
          <w:rPr>
            <w:rStyle w:val="ad"/>
          </w:rPr>
          <w:t>'</w:t>
        </w:r>
        <w:r w:rsidRPr="005F0E81">
          <w:rPr>
            <w:rStyle w:val="ad"/>
            <w:lang w:val="en-US"/>
          </w:rPr>
          <w:t>s</w:t>
        </w:r>
        <w:r w:rsidRPr="00C0252F">
          <w:rPr>
            <w:rStyle w:val="ad"/>
          </w:rPr>
          <w:t>_</w:t>
        </w:r>
        <w:r w:rsidRPr="005F0E81">
          <w:rPr>
            <w:rStyle w:val="ad"/>
            <w:lang w:val="en-US"/>
          </w:rPr>
          <w:t>rule</w:t>
        </w:r>
      </w:hyperlink>
      <w:r w:rsidRPr="00C0252F">
        <w:t xml:space="preserve"> (</w:t>
      </w:r>
      <w:r>
        <w:t>дата доступа: 16.04.2013).</w:t>
      </w:r>
    </w:p>
    <w:p w:rsidR="00F722B3" w:rsidRPr="00F722B3" w:rsidRDefault="00F722B3" w:rsidP="00F722B3">
      <w:pPr>
        <w:pStyle w:val="a"/>
      </w:pPr>
      <w:proofErr w:type="spellStart"/>
      <w:r w:rsidRPr="00F722B3">
        <w:rPr>
          <w:lang w:val="en-US"/>
        </w:rPr>
        <w:t>CommonDialog</w:t>
      </w:r>
      <w:proofErr w:type="spellEnd"/>
      <w:r w:rsidRPr="00F722B3">
        <w:rPr>
          <w:lang w:val="en-US"/>
        </w:rPr>
        <w:t xml:space="preserve"> Control for Visual Basic 6.0 Users</w:t>
      </w:r>
      <w:r>
        <w:rPr>
          <w:lang w:val="en-US"/>
        </w:rPr>
        <w:t>. URL</w:t>
      </w:r>
      <w:r w:rsidRPr="00F722B3">
        <w:t xml:space="preserve">: </w:t>
      </w:r>
      <w:hyperlink r:id="rId22" w:history="1">
        <w:r w:rsidRPr="005F0E81">
          <w:rPr>
            <w:rStyle w:val="ad"/>
            <w:lang w:val="en-US"/>
          </w:rPr>
          <w:t>http</w:t>
        </w:r>
        <w:r w:rsidRPr="005F0E81">
          <w:rPr>
            <w:rStyle w:val="ad"/>
          </w:rPr>
          <w:t>://</w:t>
        </w:r>
        <w:proofErr w:type="spellStart"/>
        <w:r w:rsidRPr="005F0E81">
          <w:rPr>
            <w:rStyle w:val="ad"/>
            <w:lang w:val="en-US"/>
          </w:rPr>
          <w:t>msdn</w:t>
        </w:r>
        <w:proofErr w:type="spellEnd"/>
        <w:r w:rsidRPr="005F0E81">
          <w:rPr>
            <w:rStyle w:val="ad"/>
          </w:rPr>
          <w:t>.</w:t>
        </w:r>
        <w:proofErr w:type="spellStart"/>
        <w:r w:rsidRPr="005F0E81">
          <w:rPr>
            <w:rStyle w:val="ad"/>
            <w:lang w:val="en-US"/>
          </w:rPr>
          <w:t>microsoft</w:t>
        </w:r>
        <w:proofErr w:type="spellEnd"/>
        <w:r w:rsidRPr="005F0E81">
          <w:rPr>
            <w:rStyle w:val="ad"/>
          </w:rPr>
          <w:t>.</w:t>
        </w:r>
        <w:r w:rsidRPr="005F0E81">
          <w:rPr>
            <w:rStyle w:val="ad"/>
            <w:lang w:val="en-US"/>
          </w:rPr>
          <w:t>com</w:t>
        </w:r>
        <w:r w:rsidRPr="005F0E81">
          <w:rPr>
            <w:rStyle w:val="ad"/>
          </w:rPr>
          <w:t>/</w:t>
        </w:r>
        <w:r w:rsidRPr="005F0E81">
          <w:rPr>
            <w:rStyle w:val="ad"/>
            <w:lang w:val="en-US"/>
          </w:rPr>
          <w:t>en</w:t>
        </w:r>
        <w:r w:rsidRPr="005F0E81">
          <w:rPr>
            <w:rStyle w:val="ad"/>
          </w:rPr>
          <w:t>-</w:t>
        </w:r>
        <w:r w:rsidRPr="005F0E81">
          <w:rPr>
            <w:rStyle w:val="ad"/>
            <w:lang w:val="en-US"/>
          </w:rPr>
          <w:t>us</w:t>
        </w:r>
        <w:r w:rsidRPr="005F0E81">
          <w:rPr>
            <w:rStyle w:val="ad"/>
          </w:rPr>
          <w:t>/</w:t>
        </w:r>
        <w:r w:rsidRPr="005F0E81">
          <w:rPr>
            <w:rStyle w:val="ad"/>
            <w:lang w:val="en-US"/>
          </w:rPr>
          <w:t>library</w:t>
        </w:r>
        <w:r w:rsidRPr="005F0E81">
          <w:rPr>
            <w:rStyle w:val="ad"/>
          </w:rPr>
          <w:t>/256</w:t>
        </w:r>
        <w:proofErr w:type="spellStart"/>
        <w:r w:rsidRPr="005F0E81">
          <w:rPr>
            <w:rStyle w:val="ad"/>
            <w:lang w:val="en-US"/>
          </w:rPr>
          <w:t>tssz</w:t>
        </w:r>
        <w:proofErr w:type="spellEnd"/>
        <w:r w:rsidRPr="005F0E81">
          <w:rPr>
            <w:rStyle w:val="ad"/>
          </w:rPr>
          <w:t>7.</w:t>
        </w:r>
        <w:proofErr w:type="spellStart"/>
        <w:r w:rsidRPr="005F0E81">
          <w:rPr>
            <w:rStyle w:val="ad"/>
            <w:lang w:val="en-US"/>
          </w:rPr>
          <w:t>aspx</w:t>
        </w:r>
        <w:proofErr w:type="spellEnd"/>
      </w:hyperlink>
      <w:r w:rsidRPr="00F722B3">
        <w:t xml:space="preserve"> (</w:t>
      </w:r>
      <w:r>
        <w:t>дата доступа: 20.04.2013)</w:t>
      </w:r>
    </w:p>
    <w:sectPr w:rsidR="00F722B3" w:rsidRPr="00F722B3">
      <w:footerReference w:type="default" r:id="rId23"/>
      <w:pgSz w:w="11906" w:h="16838"/>
      <w:pgMar w:top="851" w:right="737" w:bottom="1418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1F8" w:rsidRDefault="00A661F8">
      <w:r>
        <w:separator/>
      </w:r>
    </w:p>
  </w:endnote>
  <w:endnote w:type="continuationSeparator" w:id="0">
    <w:p w:rsidR="00A661F8" w:rsidRDefault="00A66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E6E" w:rsidRDefault="00A96E6E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8</w:t>
    </w:r>
    <w:r>
      <w:fldChar w:fldCharType="end"/>
    </w:r>
  </w:p>
  <w:p w:rsidR="00A96E6E" w:rsidRDefault="00A96E6E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E6E" w:rsidRDefault="00A96E6E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2E5E68">
      <w:rPr>
        <w:noProof/>
      </w:rPr>
      <w:t>7</w:t>
    </w:r>
    <w:r>
      <w:fldChar w:fldCharType="end"/>
    </w:r>
  </w:p>
  <w:p w:rsidR="00A96E6E" w:rsidRDefault="00A96E6E">
    <w:pPr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2E9D6FE4" wp14:editId="68DA5232">
              <wp:simplePos x="0" y="0"/>
              <wp:positionH relativeFrom="column">
                <wp:posOffset>-260350</wp:posOffset>
              </wp:positionH>
              <wp:positionV relativeFrom="paragraph">
                <wp:posOffset>-1123950</wp:posOffset>
              </wp:positionV>
              <wp:extent cx="6679565" cy="1496060"/>
              <wp:effectExtent l="0" t="19050" r="19685" b="18415"/>
              <wp:wrapTopAndBottom/>
              <wp:docPr id="18" name="Group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9565" cy="1496060"/>
                        <a:chOff x="1008" y="14083"/>
                        <a:chExt cx="10519" cy="2356"/>
                      </a:xfrm>
                    </wpg:grpSpPr>
                    <wps:wsp>
                      <wps:cNvPr id="19" name="Line 231"/>
                      <wps:cNvCnPr/>
                      <wps:spPr bwMode="auto">
                        <a:xfrm>
                          <a:off x="1134" y="14084"/>
                          <a:ext cx="10377" cy="3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" name="Line 232"/>
                      <wps:cNvCnPr/>
                      <wps:spPr bwMode="auto">
                        <a:xfrm>
                          <a:off x="1134" y="1524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233"/>
                      <wps:cNvCnPr/>
                      <wps:spPr bwMode="auto">
                        <a:xfrm>
                          <a:off x="1134" y="14964"/>
                          <a:ext cx="10392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234"/>
                      <wps:cNvCnPr/>
                      <wps:spPr bwMode="auto">
                        <a:xfrm>
                          <a:off x="1134" y="15531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235"/>
                      <wps:cNvCnPr/>
                      <wps:spPr bwMode="auto">
                        <a:xfrm>
                          <a:off x="1134" y="15814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36"/>
                      <wps:cNvCnPr/>
                      <wps:spPr bwMode="auto">
                        <a:xfrm>
                          <a:off x="1134" y="16098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5" name="Group 237"/>
                      <wpg:cNvGrpSpPr>
                        <a:grpSpLocks/>
                      </wpg:cNvGrpSpPr>
                      <wpg:grpSpPr bwMode="auto">
                        <a:xfrm>
                          <a:off x="1134" y="14113"/>
                          <a:ext cx="3685" cy="850"/>
                          <a:chOff x="1134" y="14203"/>
                          <a:chExt cx="3685" cy="850"/>
                        </a:xfrm>
                      </wpg:grpSpPr>
                      <wps:wsp>
                        <wps:cNvPr id="26" name="Line 238"/>
                        <wps:cNvCnPr/>
                        <wps:spPr bwMode="auto">
                          <a:xfrm>
                            <a:off x="1134" y="1477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239"/>
                        <wps:cNvCnPr/>
                        <wps:spPr bwMode="auto">
                          <a:xfrm>
                            <a:off x="1134" y="14487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240"/>
                        <wps:cNvCnPr/>
                        <wps:spPr bwMode="auto">
                          <a:xfrm>
                            <a:off x="1531" y="14203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9" name="Line 241"/>
                      <wps:cNvCnPr/>
                      <wps:spPr bwMode="auto">
                        <a:xfrm flipH="1">
                          <a:off x="2097" y="14083"/>
                          <a:ext cx="1" cy="232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242"/>
                      <wps:cNvCnPr/>
                      <wps:spPr bwMode="auto">
                        <a:xfrm flipH="1">
                          <a:off x="3384" y="14083"/>
                          <a:ext cx="3" cy="235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243"/>
                      <wps:cNvCnPr/>
                      <wps:spPr bwMode="auto">
                        <a:xfrm>
                          <a:off x="4253" y="14083"/>
                          <a:ext cx="4" cy="23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244"/>
                      <wps:cNvCnPr/>
                      <wps:spPr bwMode="auto">
                        <a:xfrm flipH="1">
                          <a:off x="4808" y="14098"/>
                          <a:ext cx="12" cy="2293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45"/>
                      <wps:cNvCnPr/>
                      <wps:spPr bwMode="auto">
                        <a:xfrm>
                          <a:off x="8692" y="15247"/>
                          <a:ext cx="283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46"/>
                      <wps:cNvCnPr/>
                      <wps:spPr bwMode="auto">
                        <a:xfrm>
                          <a:off x="8692" y="15531"/>
                          <a:ext cx="283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247"/>
                      <wps:cNvCnPr/>
                      <wps:spPr bwMode="auto">
                        <a:xfrm flipH="1">
                          <a:off x="8691" y="14964"/>
                          <a:ext cx="1" cy="142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248"/>
                      <wps:cNvCnPr/>
                      <wps:spPr bwMode="auto">
                        <a:xfrm>
                          <a:off x="8976" y="15247"/>
                          <a:ext cx="0" cy="28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Line 249"/>
                      <wps:cNvCnPr/>
                      <wps:spPr bwMode="auto">
                        <a:xfrm>
                          <a:off x="9259" y="15247"/>
                          <a:ext cx="0" cy="28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" name="Line 250"/>
                      <wps:cNvCnPr/>
                      <wps:spPr bwMode="auto">
                        <a:xfrm>
                          <a:off x="9543" y="14964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Line 251"/>
                      <wps:cNvCnPr/>
                      <wps:spPr bwMode="auto">
                        <a:xfrm>
                          <a:off x="10393" y="14964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" name="Text Box 252"/>
                      <wps:cNvSpPr txBox="1">
                        <a:spLocks noChangeArrowheads="1"/>
                      </wps:cNvSpPr>
                      <wps:spPr bwMode="auto">
                        <a:xfrm>
                          <a:off x="1008" y="14663"/>
                          <a:ext cx="740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96E6E" w:rsidRDefault="00A96E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Text Box 253"/>
                      <wps:cNvSpPr txBox="1">
                        <a:spLocks noChangeArrowheads="1"/>
                      </wps:cNvSpPr>
                      <wps:spPr bwMode="auto">
                        <a:xfrm>
                          <a:off x="1456" y="14663"/>
                          <a:ext cx="81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96E6E" w:rsidRDefault="00A96E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Text Box 254"/>
                      <wps:cNvSpPr txBox="1">
                        <a:spLocks noChangeArrowheads="1"/>
                      </wps:cNvSpPr>
                      <wps:spPr bwMode="auto">
                        <a:xfrm>
                          <a:off x="2184" y="14663"/>
                          <a:ext cx="1120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96E6E" w:rsidRDefault="00A96E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Text Box 255"/>
                      <wps:cNvSpPr txBox="1">
                        <a:spLocks noChangeArrowheads="1"/>
                      </wps:cNvSpPr>
                      <wps:spPr bwMode="auto">
                        <a:xfrm>
                          <a:off x="3444" y="14663"/>
                          <a:ext cx="784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96E6E" w:rsidRDefault="00A96E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Text Box 256"/>
                      <wps:cNvSpPr txBox="1">
                        <a:spLocks noChangeArrowheads="1"/>
                      </wps:cNvSpPr>
                      <wps:spPr bwMode="auto">
                        <a:xfrm>
                          <a:off x="4172" y="14663"/>
                          <a:ext cx="81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96E6E" w:rsidRDefault="00A96E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Text Box 257"/>
                      <wps:cNvSpPr txBox="1">
                        <a:spLocks noChangeArrowheads="1"/>
                      </wps:cNvSpPr>
                      <wps:spPr bwMode="auto">
                        <a:xfrm>
                          <a:off x="8764" y="14986"/>
                          <a:ext cx="740" cy="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96E6E" w:rsidRDefault="00A96E6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258"/>
                      <wps:cNvSpPr txBox="1">
                        <a:spLocks noChangeArrowheads="1"/>
                      </wps:cNvSpPr>
                      <wps:spPr bwMode="auto">
                        <a:xfrm>
                          <a:off x="9554" y="15006"/>
                          <a:ext cx="810" cy="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96E6E" w:rsidRDefault="00A96E6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259"/>
                      <wps:cNvSpPr txBox="1">
                        <a:spLocks noChangeArrowheads="1"/>
                      </wps:cNvSpPr>
                      <wps:spPr bwMode="auto">
                        <a:xfrm>
                          <a:off x="10430" y="15006"/>
                          <a:ext cx="1022" cy="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96E6E" w:rsidRDefault="00A96E6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260"/>
                      <wps:cNvSpPr txBox="1">
                        <a:spLocks noChangeArrowheads="1"/>
                      </wps:cNvSpPr>
                      <wps:spPr bwMode="auto">
                        <a:xfrm>
                          <a:off x="9832" y="15266"/>
                          <a:ext cx="310" cy="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96E6E" w:rsidRDefault="00A96E6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261"/>
                      <wps:cNvSpPr txBox="1">
                        <a:spLocks noChangeArrowheads="1"/>
                      </wps:cNvSpPr>
                      <wps:spPr bwMode="auto">
                        <a:xfrm>
                          <a:off x="10665" y="15226"/>
                          <a:ext cx="700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96E6E" w:rsidRPr="008E0DD5" w:rsidRDefault="00A96E6E" w:rsidP="00A302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0DD5">
                              <w:rPr>
                                <w:rStyle w:val="afa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E0DD5">
                              <w:rPr>
                                <w:rStyle w:val="afa"/>
                                <w:sz w:val="20"/>
                                <w:szCs w:val="20"/>
                              </w:rPr>
                              <w:instrText xml:space="preserve"> NUMPAGES </w:instrText>
                            </w:r>
                            <w:r w:rsidRPr="008E0DD5">
                              <w:rPr>
                                <w:rStyle w:val="afa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2E5E68">
                              <w:rPr>
                                <w:rStyle w:val="afa"/>
                                <w:noProof/>
                                <w:sz w:val="20"/>
                                <w:szCs w:val="20"/>
                              </w:rPr>
                              <w:t>15</w:t>
                            </w:r>
                            <w:r w:rsidRPr="008E0DD5">
                              <w:rPr>
                                <w:rStyle w:val="afa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Text Box 262"/>
                      <wps:cNvSpPr txBox="1">
                        <a:spLocks noChangeArrowheads="1"/>
                      </wps:cNvSpPr>
                      <wps:spPr bwMode="auto">
                        <a:xfrm>
                          <a:off x="1094" y="14946"/>
                          <a:ext cx="95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96E6E" w:rsidRDefault="00A96E6E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" name="Text Box 263"/>
                      <wps:cNvSpPr txBox="1">
                        <a:spLocks noChangeArrowheads="1"/>
                      </wps:cNvSpPr>
                      <wps:spPr bwMode="auto">
                        <a:xfrm>
                          <a:off x="1094" y="15226"/>
                          <a:ext cx="81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96E6E" w:rsidRDefault="00A96E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Text Box 264"/>
                      <wps:cNvSpPr txBox="1">
                        <a:spLocks noChangeArrowheads="1"/>
                      </wps:cNvSpPr>
                      <wps:spPr bwMode="auto">
                        <a:xfrm>
                          <a:off x="1092" y="16096"/>
                          <a:ext cx="255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96E6E" w:rsidRDefault="00A96E6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 xml:space="preserve">Утв.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Text Box 265"/>
                      <wps:cNvSpPr txBox="1">
                        <a:spLocks noChangeArrowheads="1"/>
                      </wps:cNvSpPr>
                      <wps:spPr bwMode="auto">
                        <a:xfrm>
                          <a:off x="1092" y="15786"/>
                          <a:ext cx="109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96E6E" w:rsidRDefault="00A96E6E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Н.контр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Text Box 266"/>
                      <wps:cNvSpPr txBox="1">
                        <a:spLocks noChangeArrowheads="1"/>
                      </wps:cNvSpPr>
                      <wps:spPr bwMode="auto">
                        <a:xfrm>
                          <a:off x="2030" y="14952"/>
                          <a:ext cx="1658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96E6E" w:rsidRPr="00DF04BE" w:rsidRDefault="00A96E6E" w:rsidP="00A302EE">
                            <w:pPr>
                              <w:rPr>
                                <w:sz w:val="20"/>
                              </w:rPr>
                            </w:pPr>
                            <w:r w:rsidRPr="00DF04BE">
                              <w:rPr>
                                <w:sz w:val="20"/>
                              </w:rPr>
                              <w:t>Завалов Р. 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Text Box 267"/>
                      <wps:cNvSpPr txBox="1">
                        <a:spLocks noChangeArrowheads="1"/>
                      </wps:cNvSpPr>
                      <wps:spPr bwMode="auto">
                        <a:xfrm>
                          <a:off x="2000" y="15226"/>
                          <a:ext cx="1786" cy="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96E6E" w:rsidRPr="00DF04BE" w:rsidRDefault="00A96E6E" w:rsidP="00A302E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DF04BE">
                              <w:rPr>
                                <w:sz w:val="20"/>
                              </w:rPr>
                              <w:t>Тархов С. 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Text Box 268"/>
                      <wps:cNvSpPr txBox="1">
                        <a:spLocks noChangeArrowheads="1"/>
                      </wps:cNvSpPr>
                      <wps:spPr bwMode="auto">
                        <a:xfrm>
                          <a:off x="2020" y="15774"/>
                          <a:ext cx="1806" cy="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96E6E" w:rsidRDefault="00A96E6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A96E6E" w:rsidRDefault="00A96E6E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i/>
                                <w:sz w:val="4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Text Box 269"/>
                      <wps:cNvSpPr txBox="1">
                        <a:spLocks noChangeArrowheads="1"/>
                      </wps:cNvSpPr>
                      <wps:spPr bwMode="auto">
                        <a:xfrm>
                          <a:off x="4970" y="14214"/>
                          <a:ext cx="6482" cy="7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96E6E" w:rsidRPr="00A04043" w:rsidRDefault="00A96E6E">
                            <w:pPr>
                              <w:pStyle w:val="afb"/>
                              <w:jc w:val="center"/>
                              <w:rPr>
                                <w:noProof w:val="0"/>
                                <w:sz w:val="44"/>
                                <w:szCs w:val="44"/>
                              </w:rPr>
                            </w:pPr>
                            <w:r w:rsidRPr="00A04043">
                              <w:rPr>
                                <w:sz w:val="44"/>
                                <w:szCs w:val="44"/>
                              </w:rPr>
                              <w:t>1308.3</w:t>
                            </w:r>
                            <w:r w:rsidRPr="00A04043">
                              <w:rPr>
                                <w:sz w:val="44"/>
                                <w:szCs w:val="44"/>
                                <w:lang w:val="en-US"/>
                              </w:rPr>
                              <w:t>26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411</w:t>
                            </w:r>
                            <w:r w:rsidRPr="00A04043">
                              <w:rPr>
                                <w:sz w:val="44"/>
                                <w:szCs w:val="44"/>
                              </w:rPr>
                              <w:t>.000ПЗ</w:t>
                            </w:r>
                          </w:p>
                          <w:p w:rsidR="00A96E6E" w:rsidRDefault="00A96E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Text Box 270"/>
                      <wps:cNvSpPr txBox="1">
                        <a:spLocks noChangeArrowheads="1"/>
                      </wps:cNvSpPr>
                      <wps:spPr bwMode="auto">
                        <a:xfrm>
                          <a:off x="4824" y="15066"/>
                          <a:ext cx="3846" cy="12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96E6E" w:rsidRDefault="00A96E6E">
                            <w:pPr>
                              <w:pStyle w:val="afb"/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A96E6E" w:rsidRDefault="00A96E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Text Box 271"/>
                      <wps:cNvSpPr txBox="1">
                        <a:spLocks noChangeArrowheads="1"/>
                      </wps:cNvSpPr>
                      <wps:spPr bwMode="auto">
                        <a:xfrm>
                          <a:off x="8704" y="15531"/>
                          <a:ext cx="2807" cy="8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96E6E" w:rsidRDefault="00A96E6E">
                            <w:pPr>
                              <w:rPr>
                                <w:i/>
                                <w:iCs/>
                                <w:sz w:val="16"/>
                              </w:rPr>
                            </w:pPr>
                          </w:p>
                          <w:p w:rsidR="00A96E6E" w:rsidRPr="001C5F1D" w:rsidRDefault="00A96E6E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</w:rPr>
                              <w:t>УГАТУ, ИБ-103</w:t>
                            </w:r>
                          </w:p>
                          <w:p w:rsidR="00A96E6E" w:rsidRDefault="00A96E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Text Box 272"/>
                      <wps:cNvSpPr txBox="1">
                        <a:spLocks noChangeArrowheads="1"/>
                      </wps:cNvSpPr>
                      <wps:spPr bwMode="auto">
                        <a:xfrm>
                          <a:off x="8902" y="15222"/>
                          <a:ext cx="474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96E6E" w:rsidRPr="0011406F" w:rsidRDefault="00A96E6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1406F">
                              <w:rPr>
                                <w:sz w:val="20"/>
                                <w:szCs w:val="20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Text Box 273"/>
                      <wps:cNvSpPr txBox="1">
                        <a:spLocks noChangeArrowheads="1"/>
                      </wps:cNvSpPr>
                      <wps:spPr bwMode="auto">
                        <a:xfrm>
                          <a:off x="1124" y="15521"/>
                          <a:ext cx="812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96E6E" w:rsidRDefault="00A96E6E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Text Box 274"/>
                      <wps:cNvSpPr txBox="1">
                        <a:spLocks noChangeArrowheads="1"/>
                      </wps:cNvSpPr>
                      <wps:spPr bwMode="auto">
                        <a:xfrm>
                          <a:off x="2024" y="15521"/>
                          <a:ext cx="1786" cy="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96E6E" w:rsidRDefault="00A96E6E">
                            <w:pPr>
                              <w:rPr>
                                <w:rFonts w:cs="Arial"/>
                                <w:i/>
                                <w:spacing w:val="-1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30" o:spid="_x0000_s1061" style="position:absolute;margin-left:-20.5pt;margin-top:-88.5pt;width:525.95pt;height:117.8pt;z-index:251657728" coordorigin="1008,14083" coordsize="10519,2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">
              <v:line id="Line 231" o:spid="_x0000_s1062" style="position:absolute;visibility:visible;mso-wrap-style:square" from="1134,14084" to="11511,14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<v:line id="Line 232" o:spid="_x0000_s1063" style="position:absolute;visibility:visible;mso-wrap-style:square" from="1134,15247" to="4819,15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s9c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Miz1wQAAANsAAAAPAAAAAAAAAAAAAAAA&#10;AKECAABkcnMvZG93bnJldi54bWxQSwUGAAAAAAQABAD5AAAAjwMAAAAA&#10;" strokeweight="1pt"/>
              <v:line id="Line 233" o:spid="_x0000_s1064" style="position:absolute;visibility:visible;mso-wrap-style:square" from="1134,14964" to="11526,14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<v:line id="Line 234" o:spid="_x0000_s1065" style="position:absolute;visibility:visible;mso-wrap-style:square" from="1134,15531" to="4819,15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235" o:spid="_x0000_s1066" style="position:absolute;visibility:visible;mso-wrap-style:square" from="1134,15814" to="4819,1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236" o:spid="_x0000_s1067" style="position:absolute;visibility:visible;mso-wrap-style:square" from="1134,16098" to="4819,16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237" o:spid="_x0000_s1068" style="position:absolute;left:1134;top:14113;width:3685;height:850" coordorigin="1134,14203" coordsize="3685,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line id="Line 238" o:spid="_x0000_s1069" style="position:absolute;visibility:visible;mso-wrap-style:square" from="1134,14770" to="4819,14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ZpGcEAAADbAAAADwAAAGRycy9kb3ducmV2LnhtbESPQYvCMBSE7wv+h/AEb2uqiCzVKCII&#10;PejBKnp9NM+m2LzUJmr990YQ9jjMzDfMfNnZWjyo9ZVjBaNhAoK4cLriUsHxsPn9A+EDssbaMSl4&#10;kYflovczx1S7J+/pkYdSRAj7FBWYEJpUSl8YsuiHriGO3sW1FkOUbSl1i88It7UcJ8lUWqw4Lhhs&#10;aG2ouOZ3q2Cyy4w+d1u/3SfZiarbZH3LnVKDfreagQjUhf/wt51pBeMpfL7EHyA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dmkZwQAAANsAAAAPAAAAAAAAAAAAAAAA&#10;AKECAABkcnMvZG93bnJldi54bWxQSwUGAAAAAAQABAD5AAAAjwMAAAAA&#10;" strokeweight="2.25pt"/>
                <v:line id="Line 239" o:spid="_x0000_s1070" style="position:absolute;visibility:visible;mso-wrap-style:square" from="1134,14487" to="4819,14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  <v:line id="Line 240" o:spid="_x0000_s1071" style="position:absolute;visibility:visible;mso-wrap-style:square" from="1531,14203" to="1531,15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VY8L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2P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pVjwvgAAANsAAAAPAAAAAAAAAAAAAAAAAKEC&#10;AABkcnMvZG93bnJldi54bWxQSwUGAAAAAAQABAD5AAAAjAMAAAAA&#10;" strokeweight="2.25pt"/>
              </v:group>
              <v:line id="Line 241" o:spid="_x0000_s1072" style="position:absolute;flip:x;visibility:visible;mso-wrap-style:square" from="2097,14083" to="2098,16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EIYMcAAADbAAAADwAAAGRycy9kb3ducmV2LnhtbESPT2vCQBDF70K/wzKCl1I3Fak1ZpWi&#10;1SpIodGDxzE7+UOzsyG71fjtu4WCx8eb93vzkkVnanGh1lWWFTwPIxDEmdUVFwqOh/XTKwjnkTXW&#10;lknBjRws5g+9BGNtr/xFl9QXIkDYxaig9L6JpXRZSQbd0DbEwctta9AH2RZSt3gNcFPLURS9SIMV&#10;h4YSG1qWlH2nPya8sRofdrfzx2by+b7M9vlu/BhtT0oN+t3bDISnzt+P/9NbrWA0hb8tAQBy/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YQhgxwAAANsAAAAPAAAAAAAA&#10;AAAAAAAAAKECAABkcnMvZG93bnJldi54bWxQSwUGAAAAAAQABAD5AAAAlQMAAAAA&#10;" strokeweight="2.25pt"/>
              <v:line id="Line 242" o:spid="_x0000_s1073" style="position:absolute;flip:x;visibility:visible;mso-wrap-style:square" from="3384,14083" to="3387,16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I3IMcAAADbAAAADwAAAGRycy9kb3ducmV2LnhtbESPTWvCQBCG74L/YRmhF9FNVdqSukrR&#10;1g8oBbWHHsfsmASzsyG71fjvOwehx+Gd95lnpvPWVepCTSg9G3gcJqCIM29Lzg18Hz4GL6BCRLZY&#10;eSYDNwown3U7U0ytv/KOLvuYK4FwSNFAEWOdah2yghyGoa+JJTv5xmGUscm1bfAqcFfpUZI8aYcl&#10;y4UCa1oUlJ33v040lpPD9nZcr56/3hfZ52k76SebH2Meeu3bK6hIbfxfvrc31sBY7OUXAYCe/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gjcgxwAAANsAAAAPAAAAAAAA&#10;AAAAAAAAAKECAABkcnMvZG93bnJldi54bWxQSwUGAAAAAAQABAD5AAAAlQMAAAAA&#10;" strokeweight="2.25pt"/>
              <v:line id="Line 243" o:spid="_x0000_s1074" style="position:absolute;visibility:visible;mso-wrap-style:square" from="4253,14083" to="4257,1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ZnsMQAAADbAAAADwAAAGRycy9kb3ducmV2LnhtbESPwWrDMBBE74H+g9hCb7GUNITiRgnF&#10;UPAhPcQJ7XWxNpaJtbItJXH/vioUehxm5g2z2U2uEzcaQ+tZwyJTIIhrb1puNJyO7/MXECEiG+w8&#10;k4ZvCrDbPsw2mBt/5wPdqtiIBOGQowYbY59LGWpLDkPme+Lknf3oMCY5NtKMeE9w18mlUmvpsOW0&#10;YLGnwlJ9qa5Ow+qjtOZr2of9QZWf1A6rYqi81k+P09sriEhT/A//tUuj4XkBv1/SD5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RmewxAAAANsAAAAPAAAAAAAAAAAA&#10;AAAAAKECAABkcnMvZG93bnJldi54bWxQSwUGAAAAAAQABAD5AAAAkgMAAAAA&#10;" strokeweight="2.25pt"/>
              <v:line id="Line 244" o:spid="_x0000_s1075" style="position:absolute;flip:x;visibility:visible;mso-wrap-style:square" from="4808,14098" to="4820,16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MzMYAAADbAAAADwAAAGRycy9kb3ducmV2LnhtbESPQWvCQBCF74L/YRnBS6kbrViJriJq&#10;rYIUqh48jtkxCWZnQ3bV+O+7QsHj48373rzxtDaFuFHlcssKup0IBHFidc6pgsP+630IwnlkjYVl&#10;UvAgB9NJszHGWNs7/9Jt51MRIOxiVJB5X8ZSuiQjg65jS+LgnW1l0AdZpVJXeA9wU8heFA2kwZxD&#10;Q4YlzTNKLrurCW8s+vvN4/S9+vxZzpPtedN/i9ZHpdqtejYC4an2r+P/9For+OjBc0sAgJ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kcDMzGAAAA2wAAAA8AAAAAAAAA&#10;AAAAAAAAoQIAAGRycy9kb3ducmV2LnhtbFBLBQYAAAAABAAEAPkAAACUAwAAAAA=&#10;" strokeweight="2.25pt"/>
              <v:line id="Line 245" o:spid="_x0000_s1076" style="position:absolute;visibility:visible;mso-wrap-style:square" from="8692,15247" to="11527,15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hcXMQAAADbAAAADwAAAGRycy9kb3ducmV2LnhtbESPwWrDMBBE74H+g9hCb7HcJoTiRgkl&#10;UPDBPdgJ7XWxNpaJtXIs1Xb/PgoUehxm5g2z3c+2EyMNvnWs4DlJQRDXTrfcKDgdP5avIHxA1tg5&#10;JgW/5GG/e1hsMdNu4pLGKjQiQthnqMCE0GdS+tqQRZ+4njh6ZzdYDFEOjdQDThFuO/mSphtpseW4&#10;YLCng6H6Uv1YBevP3OjvufBFmeZf1F7Xh2vllHp6nN/fQASaw3/4r51rBasV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2FxcxAAAANsAAAAPAAAAAAAAAAAA&#10;AAAAAKECAABkcnMvZG93bnJldi54bWxQSwUGAAAAAAQABAD5AAAAkgMAAAAA&#10;" strokeweight="2.25pt"/>
              <v:line id="Line 246" o:spid="_x0000_s1077" style="position:absolute;visibility:visible;mso-wrap-style:square" from="8692,15531" to="11527,15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HEKMIAAADbAAAADwAAAGRycy9kb3ducmV2LnhtbESPQYvCMBSE74L/ITxhb5q6WxapRhFB&#10;6EEPdkWvj+bZFJuX2mS1/nsjLOxxmJlvmMWqt424U+drxwqmkwQEcel0zZWC4892PAPhA7LGxjEp&#10;eJKH1XI4WGCm3YMPdC9CJSKEfYYKTAhtJqUvDVn0E9cSR+/iOoshyq6SusNHhNtGfibJt7RYc1ww&#10;2NLGUHktfq2CdJ8bfe53fndI8hPVt3RzK5xSH6N+PQcRqA//4b92rhV8pfD+En+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THEKMIAAADbAAAADwAAAAAAAAAAAAAA&#10;AAChAgAAZHJzL2Rvd25yZXYueG1sUEsFBgAAAAAEAAQA+QAAAJADAAAAAA==&#10;" strokeweight="2.25pt"/>
              <v:line id="Line 247" o:spid="_x0000_s1078" style="position:absolute;flip:x;visibility:visible;mso-wrap-style:square" from="8691,14964" to="8692,16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WUuMcAAADbAAAADwAAAGRycy9kb3ducmV2LnhtbESPT2vCQBDF74LfYZlCL6IbW7WSuorY&#10;+g9EqHrocZodk2B2NmRXjd++KwgeH2/e780bTWpTiAtVLresoNuJQBAnVuecKjjs5+0hCOeRNRaW&#10;ScGNHEzGzcYIY22v/EOXnU9FgLCLUUHmfRlL6ZKMDLqOLYmDd7SVQR9klUpd4TXATSHfomggDeYc&#10;GjIsaZZRctqdTXjjq7df3/6Wi4/t9yzZHNe9VrT6Ver1pZ5+gvBU++fxI73SCt77cN8SACDH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9ZS4xwAAANsAAAAPAAAAAAAA&#10;AAAAAAAAAKECAABkcnMvZG93bnJldi54bWxQSwUGAAAAAAQABAD5AAAAlQMAAAAA&#10;" strokeweight="2.25pt"/>
              <v:line id="Line 248" o:spid="_x0000_s1079" style="position:absolute;visibility:visible;mso-wrap-style:square" from="8976,15247" to="8976,15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6Hx8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ofHxAAAANsAAAAPAAAAAAAAAAAA&#10;AAAAAKECAABkcnMvZG93bnJldi54bWxQSwUGAAAAAAQABAD5AAAAkgMAAAAA&#10;" strokeweight="1pt"/>
              <v:line id="Line 249" o:spid="_x0000_s1080" style="position:absolute;visibility:visible;mso-wrap-style:square" from="9259,15247" to="9259,15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/>
              <v:line id="Line 250" o:spid="_x0000_s1081" style="position:absolute;visibility:visible;mso-wrap-style:square" from="9543,14964" to="9543,15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zOLcEAAADbAAAADwAAAGRycy9kb3ducmV2LnhtbERPu2rDMBTdC/kHcQPZajkPSnCthBAI&#10;eEiHuCFdL9atZWpdOZZiO39fDYWOh/PO95NtxUC9bxwrWCYpCOLK6YZrBdfP0+sWhA/IGlvHpOBJ&#10;Hva72UuOmXYjX2goQy1iCPsMFZgQukxKXxmy6BPXEUfu2/UWQ4R9LXWPYwy3rVyl6Zu02HBsMNjR&#10;0VD1Uz6sgs1HYfTXdPbnS1rcqLlvjvfSKbWYT4d3EIGm8C/+cxdawTqOjV/iD5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fM4twQAAANsAAAAPAAAAAAAAAAAAAAAA&#10;AKECAABkcnMvZG93bnJldi54bWxQSwUGAAAAAAQABAD5AAAAjwMAAAAA&#10;" strokeweight="2.25pt"/>
              <v:line id="Line 251" o:spid="_x0000_s1082" style="position:absolute;visibility:visible;mso-wrap-style:square" from="10393,14964" to="10393,15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BrtsMAAADbAAAADwAAAGRycy9kb3ducmV2LnhtbESPT4vCMBTE78J+h/AEb5r6B1mrURZB&#10;6EEP1mX3+mjeNmWbl9pErd/eCILHYWZ+w6w2na3FlVpfOVYwHiUgiAunKy4VfJ92w08QPiBrrB2T&#10;gjt52Kw/eitMtbvxka55KEWEsE9RgQmhSaX0hSGLfuQa4uj9udZiiLItpW7xFuG2lpMkmUuLFccF&#10;gw1tDRX/+cUqmB0yo3+7vd8fk+yHqvNse86dUoN+97UEEagL7/CrnWkF0wU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wa7bDAAAA2wAAAA8AAAAAAAAAAAAA&#10;AAAAoQIAAGRycy9kb3ducmV2LnhtbFBLBQYAAAAABAAEAPkAAACRAw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2" o:spid="_x0000_s1083" type="#_x0000_t202" style="position:absolute;left:1008;top:14663;width:740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n4sMEA&#10;AADbAAAADwAAAGRycy9kb3ducmV2LnhtbERPz2vCMBS+D/wfwhN2KZq6DpFqFBGEskNhKnh9NM+2&#10;2LyUJGvrf78cBjt+fL93h8l0YiDnW8sKVssUBHFldcu1gtv1vNiA8AFZY2eZFLzIw2E/e9thru3I&#10;3zRcQi1iCPscFTQh9LmUvmrIoF/anjhyD+sMhghdLbXDMYabTn6k6VoabDk2NNjTqaHqefkxCiZd&#10;ltnr7MJ6VWwyTr6S4t4mSr3Pp+MWRKAp/Iv/3IVW8BnXxy/xB8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Z+LDBAAAA2wAAAA8AAAAAAAAAAAAAAAAAmAIAAGRycy9kb3du&#10;cmV2LnhtbFBLBQYAAAAABAAEAPUAAACGAwAAAAA=&#10;" filled="f" stroked="f" strokeweight="2.25pt">
                <v:textbox>
                  <w:txbxContent>
                    <w:p w:rsidR="00A96E6E" w:rsidRDefault="00A96E6E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Изм.</w:t>
                      </w:r>
                    </w:p>
                  </w:txbxContent>
                </v:textbox>
              </v:shape>
              <v:shape id="Text Box 253" o:spid="_x0000_s1084" type="#_x0000_t202" style="position:absolute;left:1456;top:14663;width:812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VdK8QA&#10;AADbAAAADwAAAGRycy9kb3ducmV2LnhtbESPwWrDMBBE74X+g9hCL6aRXRcT3CimFAwmh0CTQK+L&#10;tbVNrZWR1MT++ygQ6HGYmTfMpprNKM7k/GBZQbZKQRC3Vg/cKTgd65c1CB+QNY6WScFCHqrt48MG&#10;S20v/EXnQ+hEhLAvUUEfwlRK6dueDPqVnYij92OdwRCl66R2eIlwM8rXNC2kwYHjQo8TffbU/h7+&#10;jIJZ7/f5UrtQZM0652SXNN9DotTz0/zxDiLQHP7D93ajFbxlcPsSf4D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VXSvEAAAA2wAAAA8AAAAAAAAAAAAAAAAAmAIAAGRycy9k&#10;b3ducmV2LnhtbFBLBQYAAAAABAAEAPUAAACJAwAAAAA=&#10;" filled="f" stroked="f" strokeweight="2.25pt">
                <v:textbox>
                  <w:txbxContent>
                    <w:p w:rsidR="00A96E6E" w:rsidRDefault="00A96E6E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Лист</w:t>
                      </w:r>
                    </w:p>
                  </w:txbxContent>
                </v:textbox>
              </v:shape>
              <v:shape id="Text Box 254" o:spid="_x0000_s1085" type="#_x0000_t202" style="position:absolute;left:2184;top:14663;width:1120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fDXMMA&#10;AADbAAAADwAAAGRycy9kb3ducmV2LnhtbESPT4vCMBTE78J+h/AWvJQ19Q8itaksC0LxIKgLe300&#10;b9ti81KSqPXbG0HwOMzMb5h8M5hOXMn51rKC6SQFQVxZ3XKt4Pe0/VqB8AFZY2eZFNzJw6b4GOWY&#10;aXvjA12PoRYRwj5DBU0IfSalrxoy6Ce2J47ev3UGQ5SultrhLcJNJ2dpupQGW44LDfb001B1Pl6M&#10;gkHv9/P71oXltFzNOdkl5V+bKDX+HL7XIAIN4R1+tUutYDGD55f4A2T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4fDXMMAAADbAAAADwAAAAAAAAAAAAAAAACYAgAAZHJzL2Rv&#10;d25yZXYueG1sUEsFBgAAAAAEAAQA9QAAAIgDAAAAAA==&#10;" filled="f" stroked="f" strokeweight="2.25pt">
                <v:textbox>
                  <w:txbxContent>
                    <w:p w:rsidR="00A96E6E" w:rsidRDefault="00A96E6E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№ докум.</w:t>
                      </w:r>
                    </w:p>
                  </w:txbxContent>
                </v:textbox>
              </v:shape>
              <v:shape id="Text Box 255" o:spid="_x0000_s1086" type="#_x0000_t202" style="position:absolute;left:3444;top:14663;width:78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tmx8QA&#10;AADbAAAADwAAAGRycy9kb3ducmV2LnhtbESPwWrDMBBE74X+g9hAL6aRXZcQnCimBAImh0DTQq+L&#10;tbFNrJWRlNj++6hQ6HGYmTfMtpxML+7kfGdZQbZMQRDXVnfcKPj+OryuQfiArLG3TApm8lDunp+2&#10;WGg78ifdz6EREcK+QAVtCEMhpa9bMuiXdiCO3sU6gyFK10jtcIxw08u3NF1Jgx3HhRYH2rdUX883&#10;o2DSp1M+H1xYZdU65+SYVD9dotTLYvrYgAg0hf/wX7vSCt5z+P0Sf4D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LZsfEAAAA2wAAAA8AAAAAAAAAAAAAAAAAmAIAAGRycy9k&#10;b3ducmV2LnhtbFBLBQYAAAAABAAEAPUAAACJAwAAAAA=&#10;" filled="f" stroked="f" strokeweight="2.25pt">
                <v:textbox>
                  <w:txbxContent>
                    <w:p w:rsidR="00A96E6E" w:rsidRDefault="00A96E6E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Подп.</w:t>
                      </w:r>
                    </w:p>
                  </w:txbxContent>
                </v:textbox>
              </v:shape>
              <v:shape id="Text Box 256" o:spid="_x0000_s1087" type="#_x0000_t202" style="position:absolute;left:4172;top:14663;width:812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L+s8QA&#10;AADbAAAADwAAAGRycy9kb3ducmV2LnhtbESPwWrDMBBE74H+g9hCL6aR0wRj3MimFAKmh0CSQq+L&#10;tbVNrZWRVNv5+6oQyHGYmTfMvlrMICZyvresYLNOQRA3VvfcKvi8HJ5zED4gaxwsk4IreajKh9Ue&#10;C21nPtF0Dq2IEPYFKuhCGAspfdORQb+2I3H0vq0zGKJ0rdQO5wg3g3xJ00wa7DkudDjSe0fNz/nX&#10;KFj08bi9HlzINnW+5eQjqb/6RKmnx+XtFUSgJdzDt3atFex28P8l/gBZ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i/rPEAAAA2wAAAA8AAAAAAAAAAAAAAAAAmAIAAGRycy9k&#10;b3ducmV2LnhtbFBLBQYAAAAABAAEAPUAAACJAwAAAAA=&#10;" filled="f" stroked="f" strokeweight="2.25pt">
                <v:textbox>
                  <w:txbxContent>
                    <w:p w:rsidR="00A96E6E" w:rsidRDefault="00A96E6E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Дата</w:t>
                      </w:r>
                    </w:p>
                  </w:txbxContent>
                </v:textbox>
              </v:shape>
              <v:shape id="Text Box 257" o:spid="_x0000_s1088" type="#_x0000_t202" style="position:absolute;left:8764;top:14986;width:740;height: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j11MUA&#10;AADbAAAADwAAAGRycy9kb3ducmV2LnhtbESPzWoCQRCE70LeYehAbjobMRpWR1EhmFNQ80O8NTud&#10;3cGdnnV7opu3zwQCHouq+oqaLTpfqzO14gIbuB9koIiLYB2XBt5en/qPoCQiW6wDk4EfEljMb3oz&#10;zG248I7O+1iqBGHJ0UAVY5NrLUVFHmUQGuLkfYXWY0yyLbVt8ZLgvtbDLBtrj47TQoUNrSsqjvtv&#10;b+A9Gx8mH6tyIxuRz5eT29ZutDXm7rZbTkFF6uI1/N9+tgZGD/D3Jf0AP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CPXUxQAAANsAAAAPAAAAAAAAAAAAAAAAAJgCAABkcnMv&#10;ZG93bnJldi54bWxQSwUGAAAAAAQABAD1AAAAigMAAAAA&#10;" filled="f" stroked="f" strokeweight="2.25pt">
                <v:textbox inset="0,0,0,0">
                  <w:txbxContent>
                    <w:p w:rsidR="00A96E6E" w:rsidRDefault="00A96E6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Лит.</w:t>
                      </w:r>
                    </w:p>
                  </w:txbxContent>
                </v:textbox>
              </v:shape>
              <v:shape id="Text Box 258" o:spid="_x0000_s1089" type="#_x0000_t202" style="position:absolute;left:9554;top:15006;width:810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pro8UA&#10;AADbAAAADwAAAGRycy9kb3ducmV2LnhtbESPQWvCQBSE70L/w/KE3upGkVRSV2mFoidRa0t7e2Rf&#10;k6XZt2neVtN/3xUKHoeZ+YaZL3vfqBN14gIbGI8yUMRlsI4rA8eX57sZKInIFpvAZOCXBJaLm8Ec&#10;CxvOvKfTIVYqQVgKNFDH2BZaS1mTRxmFljh5n6HzGJPsKm07PCe4b/Qky3Lt0XFaqLGlVU3l1+HH&#10;G3jN8o/7t6dqLWuR9+232zVuujPmdtg/PoCK1Mdr+L+9sQamOVy+pB+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2mujxQAAANsAAAAPAAAAAAAAAAAAAAAAAJgCAABkcnMv&#10;ZG93bnJldi54bWxQSwUGAAAAAAQABAD1AAAAigMAAAAA&#10;" filled="f" stroked="f" strokeweight="2.25pt">
                <v:textbox inset="0,0,0,0">
                  <w:txbxContent>
                    <w:p w:rsidR="00A96E6E" w:rsidRDefault="00A96E6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Лист</w:t>
                      </w:r>
                    </w:p>
                  </w:txbxContent>
                </v:textbox>
              </v:shape>
              <v:shape id="Text Box 259" o:spid="_x0000_s1090" type="#_x0000_t202" style="position:absolute;left:10430;top:15006;width:1022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bOOMUA&#10;AADbAAAADwAAAGRycy9kb3ducmV2LnhtbESPzWoCQRCE70LeYeiAN51VRMPGUVQQcwpqfkhuzU5n&#10;d8hOz7o90c3bZwKCx6KqvqLmy87X6kytuMAGRsMMFHERrOPSwOvLdvAASiKyxTowGfglgeXirjfH&#10;3IYLH+h8jKVKEJYcDVQxNrnWUlTkUYahIU7eV2g9xiTbUtsWLwnuaz3Osqn26DgtVNjQpqLi+/jj&#10;Dbxl08/Z+7rcyU7k4/nk9rWb7I3p33erR1CRungLX9tP1sBkBv9f0g/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ls44xQAAANsAAAAPAAAAAAAAAAAAAAAAAJgCAABkcnMv&#10;ZG93bnJldi54bWxQSwUGAAAAAAQABAD1AAAAigMAAAAA&#10;" filled="f" stroked="f" strokeweight="2.25pt">
                <v:textbox inset="0,0,0,0">
                  <w:txbxContent>
                    <w:p w:rsidR="00A96E6E" w:rsidRDefault="00A96E6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Листов</w:t>
                      </w:r>
                    </w:p>
                  </w:txbxContent>
                </v:textbox>
              </v:shape>
              <v:shape id="Text Box 260" o:spid="_x0000_s1091" type="#_x0000_t202" style="position:absolute;left:9832;top:15266;width:310;height: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laSsEA&#10;AADbAAAADwAAAGRycy9kb3ducmV2LnhtbERPTWsCMRC9C/6HMII3zVbEymqUtiD2VKy2ordhM90N&#10;3UzWnVS3/745FDw+3vdy3flaXakVF9jAwzgDRVwE67g08HHYjOagJCJbrAOTgV8SWK/6vSXmNtz4&#10;na77WKoUwpKjgSrGJtdaioo8yjg0xIn7Cq3HmGBbatviLYX7Wk+ybKY9Ok4NFTb0UlHxvf/xBj6z&#10;2fnx+FxuZStyeru4Xe2mO2OGg+5pASpSF+/if/erNTBNY9OX9AP0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JWkrBAAAA2wAAAA8AAAAAAAAAAAAAAAAAmAIAAGRycy9kb3du&#10;cmV2LnhtbFBLBQYAAAAABAAEAPUAAACGAwAAAAA=&#10;" filled="f" stroked="f" strokeweight="2.25pt">
                <v:textbox inset="0,0,0,0">
                  <w:txbxContent>
                    <w:p w:rsidR="00A96E6E" w:rsidRDefault="00A96E6E"/>
                  </w:txbxContent>
                </v:textbox>
              </v:shape>
              <v:shape id="Text Box 261" o:spid="_x0000_s1092" type="#_x0000_t202" style="position:absolute;left:10665;top:15226;width:700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NRLcQA&#10;AADbAAAADwAAAGRycy9kb3ducmV2LnhtbESPwWrDMBBE74X+g9hCL6aR0xTjulFCCRhMDoE6hV4X&#10;a2ubWisjKbHz91Eg0OMwM2+Y9XY2gziT871lBctFCoK4sbrnVsH3sXzJQfiArHGwTAou5GG7eXxY&#10;Y6HtxF90rkMrIoR9gQq6EMZCSt90ZNAv7EgcvV/rDIYoXSu1wynCzSBf0zSTBnuOCx2OtOuo+atP&#10;RsGsD4fVpXQhW1b5ipN9Uv30iVLPT/PnB4hAc/gP39uVVvD2Dr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jUS3EAAAA2wAAAA8AAAAAAAAAAAAAAAAAmAIAAGRycy9k&#10;b3ducmV2LnhtbFBLBQYAAAAABAAEAPUAAACJAwAAAAA=&#10;" filled="f" stroked="f" strokeweight="2.25pt">
                <v:textbox>
                  <w:txbxContent>
                    <w:p w:rsidR="00A96E6E" w:rsidRPr="008E0DD5" w:rsidRDefault="00A96E6E" w:rsidP="00A302EE">
                      <w:pPr>
                        <w:rPr>
                          <w:sz w:val="20"/>
                          <w:szCs w:val="20"/>
                        </w:rPr>
                      </w:pPr>
                      <w:r w:rsidRPr="008E0DD5">
                        <w:rPr>
                          <w:rStyle w:val="afa"/>
                          <w:sz w:val="20"/>
                          <w:szCs w:val="20"/>
                        </w:rPr>
                        <w:fldChar w:fldCharType="begin"/>
                      </w:r>
                      <w:r w:rsidRPr="008E0DD5">
                        <w:rPr>
                          <w:rStyle w:val="afa"/>
                          <w:sz w:val="20"/>
                          <w:szCs w:val="20"/>
                        </w:rPr>
                        <w:instrText xml:space="preserve"> NUMPAGES </w:instrText>
                      </w:r>
                      <w:r w:rsidRPr="008E0DD5">
                        <w:rPr>
                          <w:rStyle w:val="afa"/>
                          <w:sz w:val="20"/>
                          <w:szCs w:val="20"/>
                        </w:rPr>
                        <w:fldChar w:fldCharType="separate"/>
                      </w:r>
                      <w:r w:rsidR="002E5E68">
                        <w:rPr>
                          <w:rStyle w:val="afa"/>
                          <w:noProof/>
                          <w:sz w:val="20"/>
                          <w:szCs w:val="20"/>
                        </w:rPr>
                        <w:t>15</w:t>
                      </w:r>
                      <w:r w:rsidRPr="008E0DD5">
                        <w:rPr>
                          <w:rStyle w:val="afa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v:shape id="Text Box 262" o:spid="_x0000_s1093" type="#_x0000_t202" style="position:absolute;left:1094;top:14946;width:952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BubcEA&#10;AADbAAAADwAAAGRycy9kb3ducmV2LnhtbERPz2vCMBS+D/wfwhN2KZq6MpFqFBGEskNhKnh9NM+2&#10;2LyUJGvrf78cBjt+fL93h8l0YiDnW8sKVssUBHFldcu1gtv1vNiA8AFZY2eZFLzIw2E/e9thru3I&#10;3zRcQi1iCPscFTQh9LmUvmrIoF/anjhyD+sMhghdLbXDMYabTn6k6VoabDk2NNjTqaHqefkxCiZd&#10;ltnr7MJ6VWwyTr6S4t4mSr3Pp+MWRKAp/Iv/3IVW8BnXxy/xB8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Abm3BAAAA2wAAAA8AAAAAAAAAAAAAAAAAmAIAAGRycy9kb3du&#10;cmV2LnhtbFBLBQYAAAAABAAEAPUAAACGAwAAAAA=&#10;" filled="f" stroked="f" strokeweight="2.25pt">
                <v:textbox>
                  <w:txbxContent>
                    <w:p w:rsidR="00A96E6E" w:rsidRDefault="00A96E6E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Разраб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263" o:spid="_x0000_s1094" type="#_x0000_t202" style="position:absolute;left:1094;top:15226;width:812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zL9sQA&#10;AADbAAAADwAAAGRycy9kb3ducmV2LnhtbESPwWrDMBBE74X+g9hCL6aRXVMT3CimFAwmh0CTQK+L&#10;tbVNrZWR1MT++ygQ6HGYmTfMpprNKM7k/GBZQbZKQRC3Vg/cKTgd65c1CB+QNY6WScFCHqrt48MG&#10;S20v/EXnQ+hEhLAvUUEfwlRK6dueDPqVnYij92OdwRCl66R2eIlwM8rXNC2kwYHjQo8TffbU/h7+&#10;jIJZ7/f5UrtQZM0652SXNN9DotTz0/zxDiLQHP7D93ajFbxlcPsSf4D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My/bEAAAA2wAAAA8AAAAAAAAAAAAAAAAAmAIAAGRycy9k&#10;b3ducmV2LnhtbFBLBQYAAAAABAAEAPUAAACJAwAAAAA=&#10;" filled="f" stroked="f" strokeweight="2.25pt">
                <v:textbox>
                  <w:txbxContent>
                    <w:p w:rsidR="00A96E6E" w:rsidRDefault="00A96E6E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Пров.</w:t>
                      </w:r>
                    </w:p>
                  </w:txbxContent>
                </v:textbox>
              </v:shape>
              <v:shape id="Text Box 264" o:spid="_x0000_s1095" type="#_x0000_t202" style="position:absolute;left:1092;top:16096;width:2552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5VgcMA&#10;AADbAAAADwAAAGRycy9kb3ducmV2LnhtbESPQYvCMBSE78L+h/AWvJQ1VVGkNpVlQSgeBHVhr4/m&#10;bVtsXkoStf57Iwgeh5n5hsk3g+nElZxvLSuYTlIQxJXVLdcKfk/brxUIH5A1dpZJwZ08bIqPUY6Z&#10;tjc+0PUYahEh7DNU0ITQZ1L6qiGDfmJ74uj9W2cwROlqqR3eItx0cpamS2mw5bjQYE8/DVXn48Uo&#10;GPR+P79vXVhOy9Wck11S/rWJUuPP4XsNItAQ3uFXu9QKFjN4fok/QB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5VgcMAAADbAAAADwAAAAAAAAAAAAAAAACYAgAAZHJzL2Rv&#10;d25yZXYueG1sUEsFBgAAAAAEAAQA9QAAAIgDAAAAAA==&#10;" filled="f" stroked="f" strokeweight="2.25pt">
                <v:textbox>
                  <w:txbxContent>
                    <w:p w:rsidR="00A96E6E" w:rsidRDefault="00A96E6E">
                      <w:pPr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 xml:space="preserve">Утв.              </w:t>
                      </w:r>
                    </w:p>
                  </w:txbxContent>
                </v:textbox>
              </v:shape>
              <v:shape id="Text Box 265" o:spid="_x0000_s1096" type="#_x0000_t202" style="position:absolute;left:1092;top:15786;width:1092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LwGsQA&#10;AADbAAAADwAAAGRycy9kb3ducmV2LnhtbESPwWrDMBBE74X+g9hAL6aRXdMQnCimBAImh0DTQq+L&#10;tbFNrJWRlNj++6hQ6HGYmTfMtpxML+7kfGdZQbZMQRDXVnfcKPj+OryuQfiArLG3TApm8lDunp+2&#10;WGg78ifdz6EREcK+QAVtCEMhpa9bMuiXdiCO3sU6gyFK10jtcIxw08u3NF1Jgx3HhRYH2rdUX883&#10;o2DSp1M+H1xYZdU65+SYVD9dotTLYvrYgAg0hf/wX7vSCt5z+P0Sf4D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S8BrEAAAA2wAAAA8AAAAAAAAAAAAAAAAAmAIAAGRycy9k&#10;b3ducmV2LnhtbFBLBQYAAAAABAAEAPUAAACJAwAAAAA=&#10;" filled="f" stroked="f" strokeweight="2.25pt">
                <v:textbox>
                  <w:txbxContent>
                    <w:p w:rsidR="00A96E6E" w:rsidRDefault="00A96E6E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Н.контр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266" o:spid="_x0000_s1097" type="#_x0000_t202" style="position:absolute;left:2030;top:14952;width:1658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tobsQA&#10;AADbAAAADwAAAGRycy9kb3ducmV2LnhtbESPwWrDMBBE74X+g9hCL6aR07TGuFFCCRhMDoE6hV4X&#10;a2ubWisjKbHz91Eg0OMwM2+Y9XY2gziT871lBctFCoK4sbrnVsH3sXzJQfiArHGwTAou5GG7eXxY&#10;Y6HtxF90rkMrIoR9gQq6EMZCSt90ZNAv7EgcvV/rDIYoXSu1wynCzSBf0zSTBnuOCx2OtOuo+atP&#10;RsGsD4fVpXQhW1b5ipN9Uv30iVLPT/PnB4hAc/gP39uVVvD+Br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7aG7EAAAA2wAAAA8AAAAAAAAAAAAAAAAAmAIAAGRycy9k&#10;b3ducmV2LnhtbFBLBQYAAAAABAAEAPUAAACJAwAAAAA=&#10;" filled="f" stroked="f" strokeweight="2.25pt">
                <v:textbox>
                  <w:txbxContent>
                    <w:p w:rsidR="00A96E6E" w:rsidRPr="00DF04BE" w:rsidRDefault="00A96E6E" w:rsidP="00A302EE">
                      <w:pPr>
                        <w:rPr>
                          <w:sz w:val="20"/>
                        </w:rPr>
                      </w:pPr>
                      <w:r w:rsidRPr="00DF04BE">
                        <w:rPr>
                          <w:sz w:val="20"/>
                        </w:rPr>
                        <w:t>Завалов Р. А.</w:t>
                      </w:r>
                    </w:p>
                  </w:txbxContent>
                </v:textbox>
              </v:shape>
              <v:shape id="Text Box 267" o:spid="_x0000_s1098" type="#_x0000_t202" style="position:absolute;left:2000;top:15226;width:1786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fN9cQA&#10;AADbAAAADwAAAGRycy9kb3ducmV2LnhtbESPwWrDMBBE74H+g9hCL6aR0xBj3MimFAKmh0CSQq+L&#10;tbVNrZWRVNv5+6oQyHGYmTfMvlrMICZyvresYLNOQRA3VvfcKvi8HJ5zED4gaxwsk4IreajKh9Ue&#10;C21nPtF0Dq2IEPYFKuhCGAspfdORQb+2I3H0vq0zGKJ0rdQO5wg3g3xJ00wa7DkudDjSe0fNz/nX&#10;KFj08bi9HlzINnW+5eQjqb/6RKmnx+XtFUSgJdzDt3atFex28P8l/gBZ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3zfXEAAAA2wAAAA8AAAAAAAAAAAAAAAAAmAIAAGRycy9k&#10;b3ducmV2LnhtbFBLBQYAAAAABAAEAPUAAACJAwAAAAA=&#10;" filled="f" stroked="f" strokeweight="2.25pt">
                <v:textbox>
                  <w:txbxContent>
                    <w:p w:rsidR="00A96E6E" w:rsidRPr="00DF04BE" w:rsidRDefault="00A96E6E" w:rsidP="00A302E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</w:t>
                      </w:r>
                      <w:r w:rsidRPr="00DF04BE">
                        <w:rPr>
                          <w:sz w:val="20"/>
                        </w:rPr>
                        <w:t>Тархов С. В.</w:t>
                      </w:r>
                    </w:p>
                  </w:txbxContent>
                </v:textbox>
              </v:shape>
              <v:shape id="Text Box 268" o:spid="_x0000_s1099" type="#_x0000_t202" style="position:absolute;left:2020;top:15774;width:1806;height: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VTgsIA&#10;AADbAAAADwAAAGRycy9kb3ducmV2LnhtbESPQYvCMBSE74L/ITzBS9FUxSLVKCIIZQ+C7oLXR/Ns&#10;i81LSaLWf79ZWPA4zMw3zGbXm1Y8yfnGsoLZNAVBXFrdcKXg5/s4WYHwAVlja5kUvMnDbjscbDDX&#10;9sVnel5CJSKEfY4K6hC6XEpf1mTQT21HHL2bdQZDlK6S2uErwk0r52maSYMNx4UaOzrUVN4vD6Og&#10;16fT4n10IZsVqwUnX0lxbRKlxqN+vwYRqA+f8H+70AqWGfx9iT9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ZVOCwgAAANsAAAAPAAAAAAAAAAAAAAAAAJgCAABkcnMvZG93&#10;bnJldi54bWxQSwUGAAAAAAQABAD1AAAAhwMAAAAA&#10;" filled="f" stroked="f" strokeweight="2.25pt">
                <v:textbox>
                  <w:txbxContent>
                    <w:p w:rsidR="00A96E6E" w:rsidRDefault="00A96E6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  <w:p w:rsidR="00A96E6E" w:rsidRDefault="00A96E6E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i/>
                          <w:sz w:val="4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  <v:shape id="Text Box 269" o:spid="_x0000_s1100" type="#_x0000_t202" style="position:absolute;left:4970;top:14214;width:6482;height:7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n2GcQA&#10;AADbAAAADwAAAGRycy9kb3ducmV2LnhtbESPwWrDMBBE74X+g9hCL6aR01DXuFFCCRhMDoE6hV4X&#10;a2ubWisjKbHz91Eg0OMwM2+Y9XY2gziT871lBctFCoK4sbrnVsH3sXzJQfiArHGwTAou5GG7eXxY&#10;Y6HtxF90rkMrIoR9gQq6EMZCSt90ZNAv7EgcvV/rDIYoXSu1wynCzSBf0zSTBnuOCx2OtOuo+atP&#10;RsGsD4fVpXQhW1b5ipN9Uv30iVLPT/PnB4hAc/gP39uVVvD2Dr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p9hnEAAAA2wAAAA8AAAAAAAAAAAAAAAAAmAIAAGRycy9k&#10;b3ducmV2LnhtbFBLBQYAAAAABAAEAPUAAACJAwAAAAA=&#10;" filled="f" stroked="f" strokeweight="2.25pt">
                <v:textbox>
                  <w:txbxContent>
                    <w:p w:rsidR="00A96E6E" w:rsidRPr="00A04043" w:rsidRDefault="00A96E6E">
                      <w:pPr>
                        <w:pStyle w:val="afb"/>
                        <w:jc w:val="center"/>
                        <w:rPr>
                          <w:noProof w:val="0"/>
                          <w:sz w:val="44"/>
                          <w:szCs w:val="44"/>
                        </w:rPr>
                      </w:pPr>
                      <w:r w:rsidRPr="00A04043">
                        <w:rPr>
                          <w:sz w:val="44"/>
                          <w:szCs w:val="44"/>
                        </w:rPr>
                        <w:t>1308.3</w:t>
                      </w:r>
                      <w:r w:rsidRPr="00A04043">
                        <w:rPr>
                          <w:sz w:val="44"/>
                          <w:szCs w:val="44"/>
                          <w:lang w:val="en-US"/>
                        </w:rPr>
                        <w:t>26</w:t>
                      </w:r>
                      <w:r>
                        <w:rPr>
                          <w:sz w:val="44"/>
                          <w:szCs w:val="44"/>
                        </w:rPr>
                        <w:t>411</w:t>
                      </w:r>
                      <w:r w:rsidRPr="00A04043">
                        <w:rPr>
                          <w:sz w:val="44"/>
                          <w:szCs w:val="44"/>
                        </w:rPr>
                        <w:t>.000ПЗ</w:t>
                      </w:r>
                    </w:p>
                    <w:p w:rsidR="00A96E6E" w:rsidRDefault="00A96E6E"/>
                  </w:txbxContent>
                </v:textbox>
              </v:shape>
              <v:shape id="Text Box 270" o:spid="_x0000_s1101" type="#_x0000_t202" style="position:absolute;left:4824;top:15066;width:3846;height:1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Zia8EA&#10;AADbAAAADwAAAGRycy9kb3ducmV2LnhtbERPz2vCMBS+D/wfwhN2KZq6MpFqFBGEskNhKnh9NM+2&#10;2LyUJGvrf78cBjt+fL93h8l0YiDnW8sKVssUBHFldcu1gtv1vNiA8AFZY2eZFLzIw2E/e9thru3I&#10;3zRcQi1iCPscFTQh9LmUvmrIoF/anjhyD+sMhghdLbXDMYabTn6k6VoabDk2NNjTqaHqefkxCiZd&#10;ltnr7MJ6VWwyTr6S4t4mSr3Pp+MWRKAp/Iv/3IVW8BnHxi/xB8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2YmvBAAAA2wAAAA8AAAAAAAAAAAAAAAAAmAIAAGRycy9kb3du&#10;cmV2LnhtbFBLBQYAAAAABAAEAPUAAACGAwAAAAA=&#10;" filled="f" stroked="f" strokeweight="2.25pt">
                <v:textbox>
                  <w:txbxContent>
                    <w:p w:rsidR="00A96E6E" w:rsidRDefault="00A96E6E">
                      <w:pPr>
                        <w:pStyle w:val="afb"/>
                        <w:jc w:val="center"/>
                        <w:rPr>
                          <w:i/>
                        </w:rPr>
                      </w:pPr>
                    </w:p>
                    <w:p w:rsidR="00A96E6E" w:rsidRDefault="00A96E6E"/>
                  </w:txbxContent>
                </v:textbox>
              </v:shape>
              <v:shape id="Text Box 271" o:spid="_x0000_s1102" type="#_x0000_t202" style="position:absolute;left:8704;top:15531;width:2807;height: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rH8MQA&#10;AADbAAAADwAAAGRycy9kb3ducmV2LnhtbESPwWrDMBBE74X+g9hCL6aR01DjulFCCRhMDoE6hV4X&#10;a2ubWisjKbHz91Eg0OMwM2+Y9XY2gziT871lBctFCoK4sbrnVsH3sXzJQfiArHGwTAou5GG7eXxY&#10;Y6HtxF90rkMrIoR9gQq6EMZCSt90ZNAv7EgcvV/rDIYoXSu1wynCzSBf0zSTBnuOCx2OtOuo+atP&#10;RsGsD4fVpXQhW1b5ipN9Uv30iVLPT/PnB4hAc/gP39uVVvD2Drcv8QfIz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6x/DEAAAA2wAAAA8AAAAAAAAAAAAAAAAAmAIAAGRycy9k&#10;b3ducmV2LnhtbFBLBQYAAAAABAAEAPUAAACJAwAAAAA=&#10;" filled="f" stroked="f" strokeweight="2.25pt">
                <v:textbox>
                  <w:txbxContent>
                    <w:p w:rsidR="00A96E6E" w:rsidRDefault="00A96E6E">
                      <w:pPr>
                        <w:rPr>
                          <w:i/>
                          <w:iCs/>
                          <w:sz w:val="16"/>
                        </w:rPr>
                      </w:pPr>
                    </w:p>
                    <w:p w:rsidR="00A96E6E" w:rsidRPr="001C5F1D" w:rsidRDefault="00A96E6E">
                      <w:pPr>
                        <w:jc w:val="center"/>
                        <w:rPr>
                          <w:i/>
                          <w:iCs/>
                          <w:sz w:val="28"/>
                        </w:rPr>
                      </w:pPr>
                      <w:r>
                        <w:rPr>
                          <w:i/>
                          <w:iCs/>
                          <w:sz w:val="28"/>
                        </w:rPr>
                        <w:t>УГАТУ, ИБ-103</w:t>
                      </w:r>
                    </w:p>
                    <w:p w:rsidR="00A96E6E" w:rsidRDefault="00A96E6E"/>
                  </w:txbxContent>
                </v:textbox>
              </v:shape>
              <v:shape id="Text Box 272" o:spid="_x0000_s1103" type="#_x0000_t202" style="position:absolute;left:8902;top:15222;width:474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yk0MAA&#10;AADbAAAADwAAAGRycy9kb3ducmV2LnhtbERPz2vCMBS+C/4P4Q12KZq6QpFqlCEIZYfC6mDXR/Ns&#10;i81LSTJt/3tzEHb8+H7vj5MZxJ2c7y0r2KxTEMSN1T23Cn4u59UWhA/IGgfLpGAmD8fDcrHHQtsH&#10;f9O9Dq2IIewLVNCFMBZS+qYjg35tR+LIXa0zGCJ0rdQOHzHcDPIjTXNpsOfY0OFIp46aW/1nFEy6&#10;qrL57EK+KbcZJ19J+dsnSr2/TZ87EIGm8C9+uUutII/r45f4A+Th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6yk0MAAAADbAAAADwAAAAAAAAAAAAAAAACYAgAAZHJzL2Rvd25y&#10;ZXYueG1sUEsFBgAAAAAEAAQA9QAAAIUDAAAAAA==&#10;" filled="f" stroked="f" strokeweight="2.25pt">
                <v:textbox>
                  <w:txbxContent>
                    <w:p w:rsidR="00A96E6E" w:rsidRPr="0011406F" w:rsidRDefault="00A96E6E">
                      <w:pPr>
                        <w:rPr>
                          <w:sz w:val="20"/>
                          <w:szCs w:val="20"/>
                        </w:rPr>
                      </w:pPr>
                      <w:r w:rsidRPr="0011406F">
                        <w:rPr>
                          <w:sz w:val="20"/>
                          <w:szCs w:val="20"/>
                        </w:rPr>
                        <w:t>У</w:t>
                      </w:r>
                    </w:p>
                  </w:txbxContent>
                </v:textbox>
              </v:shape>
              <v:shape id="Text Box 273" o:spid="_x0000_s1104" type="#_x0000_t202" style="position:absolute;left:1124;top:15521;width:812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ABS8IA&#10;AADbAAAADwAAAGRycy9kb3ducmV2LnhtbESPQYvCMBSE7wv+h/AEL0XTKhSpRhFBKB6EdQWvj+bZ&#10;FpuXkkSt/94sLOxxmJlvmPV2MJ14kvOtZQXZLAVBXFndcq3g8nOYLkH4gKyxs0wK3uRhuxl9rbHQ&#10;9sXf9DyHWkQI+wIVNCH0hZS+asign9meOHo36wyGKF0ttcNXhJtOztM0lwZbjgsN9rRvqLqfH0bB&#10;oE+nxfvgQp6VywUnx6S8tolSk/GwW4EINIT/8F+71AryDH6/xB8gN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4AFLwgAAANsAAAAPAAAAAAAAAAAAAAAAAJgCAABkcnMvZG93&#10;bnJldi54bWxQSwUGAAAAAAQABAD1AAAAhwMAAAAA&#10;" filled="f" stroked="f" strokeweight="2.25pt">
                <v:textbox>
                  <w:txbxContent>
                    <w:p w:rsidR="00A96E6E" w:rsidRDefault="00A96E6E">
                      <w:pPr>
                        <w:rPr>
                          <w:sz w:val="16"/>
                          <w:lang w:val="en-US"/>
                        </w:rPr>
                      </w:pPr>
                    </w:p>
                  </w:txbxContent>
                </v:textbox>
              </v:shape>
              <v:shape id="Text Box 274" o:spid="_x0000_s1105" type="#_x0000_t202" style="position:absolute;left:2024;top:15521;width:1786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KfPMIA&#10;AADbAAAADwAAAGRycy9kb3ducmV2LnhtbESPzarCMBSE94LvEM4FN0VTFYpUo1wEobgQ/AG3h+bc&#10;ttzmpCRR69sbQXA5zMw3zGrTm1bcyfnGsoLpJAVBXFrdcKXgct6NFyB8QNbYWiYFT/KwWQ8HK8y1&#10;ffCR7qdQiQhhn6OCOoQul9KXNRn0E9sRR+/POoMhSldJ7fAR4aaVszTNpMGG40KNHW1rKv9PN6Og&#10;14fD/LlzIZsWizkn+6S4NolSo5/+dwkiUB++4U+70AqyGby/xB8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p88wgAAANsAAAAPAAAAAAAAAAAAAAAAAJgCAABkcnMvZG93&#10;bnJldi54bWxQSwUGAAAAAAQABAD1AAAAhwMAAAAA&#10;" filled="f" stroked="f" strokeweight="2.25pt">
                <v:textbox>
                  <w:txbxContent>
                    <w:p w:rsidR="00A96E6E" w:rsidRDefault="00A96E6E">
                      <w:pPr>
                        <w:rPr>
                          <w:rFonts w:cs="Arial"/>
                          <w:i/>
                          <w:spacing w:val="-10"/>
                          <w:sz w:val="16"/>
                        </w:rPr>
                      </w:pPr>
                    </w:p>
                  </w:txbxContent>
                </v:textbox>
              </v:shape>
              <w10:wrap type="topAndBottom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E6E" w:rsidRDefault="00A96E6E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CE5580">
      <w:rPr>
        <w:noProof/>
      </w:rPr>
      <w:t>13</w:t>
    </w:r>
    <w:r>
      <w:fldChar w:fldCharType="end"/>
    </w:r>
  </w:p>
  <w:p w:rsidR="00A96E6E" w:rsidRDefault="00A96E6E">
    <w:pPr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-203200</wp:posOffset>
              </wp:positionV>
              <wp:extent cx="6588760" cy="540385"/>
              <wp:effectExtent l="17145" t="15875" r="13970" b="15240"/>
              <wp:wrapNone/>
              <wp:docPr id="1" name="Group 3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540385"/>
                        <a:chOff x="1088" y="15506"/>
                        <a:chExt cx="10376" cy="851"/>
                      </a:xfrm>
                    </wpg:grpSpPr>
                    <wps:wsp>
                      <wps:cNvPr id="2" name="Line 321"/>
                      <wps:cNvCnPr/>
                      <wps:spPr bwMode="auto">
                        <a:xfrm flipV="1">
                          <a:off x="1088" y="16356"/>
                          <a:ext cx="10376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" name="Line 322"/>
                      <wps:cNvCnPr/>
                      <wps:spPr bwMode="auto">
                        <a:xfrm>
                          <a:off x="3356" y="15506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Rectangle 323"/>
                      <wps:cNvSpPr>
                        <a:spLocks noChangeArrowheads="1"/>
                      </wps:cNvSpPr>
                      <wps:spPr bwMode="auto">
                        <a:xfrm>
                          <a:off x="2052" y="16101"/>
                          <a:ext cx="1304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96E6E" w:rsidRDefault="00A96E6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№ докум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Rectangle 324"/>
                      <wps:cNvSpPr>
                        <a:spLocks noChangeArrowheads="1"/>
                      </wps:cNvSpPr>
                      <wps:spPr bwMode="auto">
                        <a:xfrm>
                          <a:off x="1088" y="16101"/>
                          <a:ext cx="492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96E6E" w:rsidRDefault="00A96E6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Изм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" name="Line 325"/>
                      <wps:cNvCnPr/>
                      <wps:spPr bwMode="auto">
                        <a:xfrm>
                          <a:off x="10897" y="15846"/>
                          <a:ext cx="567" cy="1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Rectangle 326"/>
                      <wps:cNvSpPr>
                        <a:spLocks noChangeArrowheads="1"/>
                      </wps:cNvSpPr>
                      <wps:spPr bwMode="auto">
                        <a:xfrm>
                          <a:off x="3356" y="16101"/>
                          <a:ext cx="851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96E6E" w:rsidRDefault="00A96E6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Подп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" name="Line 327"/>
                      <wps:cNvCnPr/>
                      <wps:spPr bwMode="auto">
                        <a:xfrm flipH="1">
                          <a:off x="4184" y="15506"/>
                          <a:ext cx="8" cy="82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328"/>
                      <wps:cNvCnPr/>
                      <wps:spPr bwMode="auto">
                        <a:xfrm>
                          <a:off x="1088" y="15506"/>
                          <a:ext cx="10376" cy="1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329"/>
                      <wps:cNvCnPr/>
                      <wps:spPr bwMode="auto">
                        <a:xfrm>
                          <a:off x="4774" y="15506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Rectangle 330"/>
                      <wps:cNvSpPr>
                        <a:spLocks noChangeArrowheads="1"/>
                      </wps:cNvSpPr>
                      <wps:spPr bwMode="auto">
                        <a:xfrm>
                          <a:off x="4207" y="16101"/>
                          <a:ext cx="783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96E6E" w:rsidRDefault="00A96E6E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" name="Line 331"/>
                      <wps:cNvCnPr/>
                      <wps:spPr bwMode="auto">
                        <a:xfrm flipH="1">
                          <a:off x="10892" y="15506"/>
                          <a:ext cx="5" cy="843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332"/>
                      <wps:cNvCnPr/>
                      <wps:spPr bwMode="auto">
                        <a:xfrm>
                          <a:off x="1088" y="15789"/>
                          <a:ext cx="3686" cy="1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333"/>
                      <wps:cNvCnPr/>
                      <wps:spPr bwMode="auto">
                        <a:xfrm>
                          <a:off x="1088" y="16073"/>
                          <a:ext cx="3686" cy="1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334"/>
                      <wps:cNvCnPr/>
                      <wps:spPr bwMode="auto">
                        <a:xfrm flipV="1">
                          <a:off x="1485" y="155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5"/>
                      <wps:cNvCnPr/>
                      <wps:spPr bwMode="auto">
                        <a:xfrm flipV="1">
                          <a:off x="2052" y="155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Rectangle 336"/>
                      <wps:cNvSpPr>
                        <a:spLocks noChangeArrowheads="1"/>
                      </wps:cNvSpPr>
                      <wps:spPr bwMode="auto">
                        <a:xfrm>
                          <a:off x="10978" y="15884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96E6E" w:rsidRDefault="00A96E6E">
                            <w:r>
                              <w:rPr>
                                <w:rStyle w:val="afa"/>
                              </w:rPr>
                              <w:fldChar w:fldCharType="begin"/>
                            </w:r>
                            <w:r>
                              <w:rPr>
                                <w:rStyle w:val="afa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fa"/>
                              </w:rPr>
                              <w:fldChar w:fldCharType="separate"/>
                            </w:r>
                            <w:r w:rsidR="00CE5580">
                              <w:rPr>
                                <w:rStyle w:val="afa"/>
                                <w:noProof/>
                              </w:rPr>
                              <w:t>13</w:t>
                            </w:r>
                            <w:r>
                              <w:rPr>
                                <w:rStyle w:val="af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36000" tIns="3600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20" o:spid="_x0000_s1106" style="position:absolute;margin-left:-14.4pt;margin-top:-16pt;width:518.8pt;height:42.55pt;z-index:251658752" coordorigin="1088,15506" coordsize="10376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">
              <v:line id="Line 321" o:spid="_x0000_s1107" style="position:absolute;flip:y;visibility:visible;mso-wrap-style:square" from="1088,16356" to="11464,16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zZN8MAAADaAAAADwAAAGRycy9kb3ducmV2LnhtbESPQWvCQBSE7wX/w/IEb3WjB5HUTShq&#10;qUIvTQWvr9nXZJvs25Bdk/jvu4VCj8PMfMPs8sm2YqDeG8cKVssEBHHptOFKweXj5XELwgdkja1j&#10;UnAnD3k2e9hhqt3I7zQUoRIRwj5FBXUIXSqlL2uy6JeuI47el+sthij7Suoexwi3rVwnyUZaNBwX&#10;auxoX1PZFDeroGEzjNfz9vJ9+Dy+mqF508W1VGoxn56fQASawn/4r33SCtbweyXeAJn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M2TfDAAAA2gAAAA8AAAAAAAAAAAAA&#10;AAAAoQIAAGRycy9kb3ducmV2LnhtbFBLBQYAAAAABAAEAPkAAACRAwAAAAA=&#10;" strokeweight="1.25pt">
                <v:stroke startarrowwidth="narrow" startarrowlength="short" endarrowwidth="narrow" endarrowlength="short"/>
              </v:line>
              <v:line id="Line 322" o:spid="_x0000_s1108" style="position:absolute;visibility:visible;mso-wrap-style:square" from="3356,15506" to="3357,16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favcIAAADaAAAADwAAAGRycy9kb3ducmV2LnhtbESPQYvCMBSE7wv+h/AWvCyaqiDSNS1F&#10;ULy4YFW8Ppq3bdnmpTTR1n9vFgSPw8x8w6zTwTTiTp2rLSuYTSMQxIXVNZcKzqftZAXCeWSNjWVS&#10;8CAHaTL6WGOsbc9Huue+FAHCLkYFlfdtLKUrKjLoprYlDt6v7Qz6ILtS6g77ADeNnEfRUhqsOSxU&#10;2NKmouIvvxkFdpF9bfXP9TCsXHbqL9ku39x2So0/h+wbhKfBv8Ov9l4rWMD/lXADZPI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favcIAAADaAAAADwAAAAAAAAAAAAAA&#10;AAChAgAAZHJzL2Rvd25yZXYueG1sUEsFBgAAAAAEAAQA+QAAAJADAAAAAA==&#10;" strokeweight="1.25pt">
                <v:stroke startarrowwidth="narrow" startarrowlength="short" endarrowwidth="narrow" endarrowlength="short"/>
              </v:line>
              <v:rect id="Rectangle 323" o:spid="_x0000_s1109" style="position:absolute;left:2052;top:16101;width:1304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y4uMIA&#10;AADaAAAADwAAAGRycy9kb3ducmV2LnhtbESPQWvCQBSE74L/YXlCb2ZjKUXSrFIKSmh70ER6fmSf&#10;2bTZtyG7jfHfu0Khx2FmvmHy7WQ7MdLgW8cKVkkKgrh2uuVGwanaLdcgfEDW2DkmBVfysN3MZzlm&#10;2l34SGMZGhEh7DNUYELoMyl9bciiT1xPHL2zGyyGKIdG6gEvEW47+Zimz9Jiy3HBYE9vhuqf8tcq&#10;+Cq+96tPc56C+Xgvq6qlqj+QUg+L6fUFRKAp/If/2oVW8AT3K/EG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Li4wgAAANoAAAAPAAAAAAAAAAAAAAAAAJgCAABkcnMvZG93&#10;bnJldi54bWxQSwUGAAAAAAQABAD1AAAAhwMAAAAA&#10;" filled="f" stroked="f" strokeweight="1.25pt">
                <v:textbox inset="0,0,0,0">
                  <w:txbxContent>
                    <w:p w:rsidR="00A96E6E" w:rsidRDefault="00A96E6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№ докум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  <v:rect id="Rectangle 324" o:spid="_x0000_s1110" style="position:absolute;left:1088;top:16101;width:492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AdI8IA&#10;AADaAAAADwAAAGRycy9kb3ducmV2LnhtbESPQWvCQBSE74L/YXlCb2ZjoUXSrFIKSmh70ER6fmSf&#10;2bTZtyG7jfHfu0Khx2FmvmHy7WQ7MdLgW8cKVkkKgrh2uuVGwanaLdcgfEDW2DkmBVfysN3MZzlm&#10;2l34SGMZGhEh7DNUYELoMyl9bciiT1xPHL2zGyyGKIdG6gEvEW47+Zimz9Jiy3HBYE9vhuqf8tcq&#10;+Cq+96tPc56C+Xgvq6qlqj+QUg+L6fUFRKAp/If/2oVW8AT3K/EG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wB0jwgAAANoAAAAPAAAAAAAAAAAAAAAAAJgCAABkcnMvZG93&#10;bnJldi54bWxQSwUGAAAAAAQABAD1AAAAhwMAAAAA&#10;" filled="f" stroked="f" strokeweight="1.25pt">
                <v:textbox inset="0,0,0,0">
                  <w:txbxContent>
                    <w:p w:rsidR="00A96E6E" w:rsidRDefault="00A96E6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Изм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  <v:line id="Line 325" o:spid="_x0000_s1111" style="position:absolute;visibility:visible;mso-wrap-style:square" from="10897,15846" to="11464,15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5JcMAAADaAAAADwAAAGRycy9kb3ducmV2LnhtbESPQWvCQBSE74X+h+UJXkqzaQWRmFVC&#10;INJLBaPS6yP7TILZtyG7mvjvu4WCx2FmvmHS7WQ6cafBtZYVfEQxCOLK6pZrBadj8b4C4Tyyxs4y&#10;KXiQg+3m9SXFRNuRD3QvfS0ChF2CChrv+0RKVzVk0EW2Jw7exQ4GfZBDLfWAY4CbTn7G8VIabDks&#10;NNhT3lB1LW9GgV1kb4Xe/3xPK5cdx3O2K/PbTqn5bMrWIDxN/hn+b39pBUv4uxJu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QeSXDAAAA2gAAAA8AAAAAAAAAAAAA&#10;AAAAoQIAAGRycy9kb3ducmV2LnhtbFBLBQYAAAAABAAEAPkAAACRAwAAAAA=&#10;" strokeweight="1.25pt">
                <v:stroke startarrowwidth="narrow" startarrowlength="short" endarrowwidth="narrow" endarrowlength="short"/>
              </v:line>
              <v:rect id="Rectangle 326" o:spid="_x0000_s1112" style="position:absolute;left:3356;top:16101;width:85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4mz8MA&#10;AADaAAAADwAAAGRycy9kb3ducmV2LnhtbESPQWvCQBSE74L/YXlCb2ZjD62kWaUUlND2oIn0/Mg+&#10;s2mzb0N2G+O/d4VCj8PMfMPk28l2YqTBt44VrJIUBHHtdMuNglO1W65B+ICssXNMCq7kYbuZz3LM&#10;tLvwkcYyNCJC2GeowITQZ1L62pBFn7ieOHpnN1gMUQ6N1ANeItx28jFNn6TFluOCwZ7eDNU/5a9V&#10;8FV871ef5jwF8/FeVlVLVX8gpR4W0+sLiEBT+A//tQut4BnuV+IN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4mz8MAAADaAAAADwAAAAAAAAAAAAAAAACYAgAAZHJzL2Rv&#10;d25yZXYueG1sUEsFBgAAAAAEAAQA9QAAAIgDAAAAAA==&#10;" filled="f" stroked="f" strokeweight="1.25pt">
                <v:textbox inset="0,0,0,0">
                  <w:txbxContent>
                    <w:p w:rsidR="00A96E6E" w:rsidRDefault="00A96E6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Подп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  <v:line id="Line 327" o:spid="_x0000_s1113" style="position:absolute;flip:x;visibility:visible;mso-wrap-style:square" from="4184,15506" to="4192,16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Tu3cAAAADaAAAADwAAAGRycy9kb3ducmV2LnhtbERPz2vCMBS+D/Y/hDfwtqbbYUg1iujG&#10;JnixCl6fzbONbV5Kk7X1vzcHwePH93u+HG0jeuq8cazgI0lBEBdOGy4VHA8/71MQPiBrbByTght5&#10;WC5eX+aYaTfwnvo8lCKGsM9QQRVCm0npi4os+sS1xJG7uM5iiLArpe5wiOG2kZ9p+iUtGo4NFba0&#10;rqio83+roGbTD6ft9HjdnL9/TV/vdH4qlJq8jasZiEBjeIof7j+tIG6NV+INkIs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ek7t3AAAAA2gAAAA8AAAAAAAAAAAAAAAAA&#10;oQIAAGRycy9kb3ducmV2LnhtbFBLBQYAAAAABAAEAPkAAACOAwAAAAA=&#10;" strokeweight="1.25pt">
                <v:stroke startarrowwidth="narrow" startarrowlength="short" endarrowwidth="narrow" endarrowlength="short"/>
              </v:line>
              <v:line id="Line 328" o:spid="_x0000_s1114" style="position:absolute;visibility:visible;mso-wrap-style:square" from="1088,15506" to="11464,15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/tV8QAAADaAAAADwAAAGRycy9kb3ducmV2LnhtbESPQWvCQBSE7wX/w/IEL0U3WiiauoYQ&#10;MHhpoVHp9ZF9TUKzb0N2TeK/dwuFHoeZ+YbZJ5NpxUC9aywrWK8iEMSl1Q1XCi7n43ILwnlkja1l&#10;UnAnB8lh9rTHWNuRP2kofCUChF2MCmrvu1hKV9Zk0K1sRxy8b9sb9EH2ldQ9jgFuWrmJoldpsOGw&#10;UGNHWU3lT3EzCuxL+nzUH1/v09al5/Ga5kV2y5VazKf0DYSnyf+H/9onrWAHv1fCDZCH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j+1XxAAAANoAAAAPAAAAAAAAAAAA&#10;AAAAAKECAABkcnMvZG93bnJldi54bWxQSwUGAAAAAAQABAD5AAAAkgMAAAAA&#10;" strokeweight="1.25pt">
                <v:stroke startarrowwidth="narrow" startarrowlength="short" endarrowwidth="narrow" endarrowlength="short"/>
              </v:line>
              <v:line id="Line 329" o:spid="_x0000_s1115" style="position:absolute;visibility:visible;mso-wrap-style:square" from="4774,15506" to="4775,16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0MO8QAAADbAAAADwAAAGRycy9kb3ducmV2LnhtbESPQWvCQBCF7wX/wzKCl6IbWygSXSUI&#10;Si8tNCpeh+yYBLOzIbua+O87B8HbDO/Ne9+sNoNr1J26UHs2MJ8loIgLb2suDRwPu+kCVIjIFhvP&#10;ZOBBATbr0dsKU+t7/qN7HkslIRxSNFDF2KZah6Iih2HmW2LRLr5zGGXtSm077CXcNfojSb60w5ql&#10;ocKWthUV1/zmDPjP7H1nf88/wyJkh/6U7fPtbW/MZDxkS1CRhvgyP6+/reALvfwiA+j1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rQw7xAAAANsAAAAPAAAAAAAAAAAA&#10;AAAAAKECAABkcnMvZG93bnJldi54bWxQSwUGAAAAAAQABAD5AAAAkgMAAAAA&#10;" strokeweight="1.25pt">
                <v:stroke startarrowwidth="narrow" startarrowlength="short" endarrowwidth="narrow" endarrowlength="short"/>
              </v:line>
              <v:rect id="Rectangle 330" o:spid="_x0000_s1116" style="position:absolute;left:4207;top:16101;width:783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rah78A&#10;AADbAAAADwAAAGRycy9kb3ducmV2LnhtbERPTYvCMBC9C/6HMII3TetBpBplERRRD24rex6aselu&#10;MylN1PrvzcLC3ubxPme16W0jHtT52rGCdJqAIC6drrlScC12kwUIH5A1No5JwYs8bNbDwQoz7Z78&#10;SY88VCKGsM9QgQmhzaT0pSGLfupa4sjdXGcxRNhVUnf4jOG2kbMkmUuLNccGgy1tDZU/+d0q+Dp8&#10;79OzufXBnI55UdRUtBdSajzqP5YgAvXhX/znPug4P4XfX+IBcv0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WtqHvwAAANsAAAAPAAAAAAAAAAAAAAAAAJgCAABkcnMvZG93bnJl&#10;di54bWxQSwUGAAAAAAQABAD1AAAAhAMAAAAA&#10;" filled="f" stroked="f" strokeweight="1.25pt">
                <v:textbox inset="0,0,0,0">
                  <w:txbxContent>
                    <w:p w:rsidR="00A96E6E" w:rsidRDefault="00A96E6E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rect>
              <v:line id="Line 331" o:spid="_x0000_s1117" style="position:absolute;flip:x;visibility:visible;mso-wrap-style:square" from="10892,15506" to="10897,16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C688IAAADbAAAADwAAAGRycy9kb3ducmV2LnhtbERP32vCMBB+F/Y/hBvszabtQKQzihtU&#10;NgTBOtjr2dyaYnMpTVa7/94Ig73dx/fzVpvJdmKkwbeOFWRJCoK4drrlRsHnqZwvQfiArLFzTAp+&#10;ycNm/TBbYaHdlY80VqERMYR9gQpMCH0hpa8NWfSJ64kj9+0GiyHCoZF6wGsMt53M03QhLbYcGwz2&#10;9GaovlQ/VsH567DLP7Kyke1ufA35817vzVmpp8dp+wIi0BT+xX/udx3n53D/JR4g1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C688IAAADbAAAADwAAAAAAAAAAAAAA&#10;AAChAgAAZHJzL2Rvd25yZXYueG1sUEsFBgAAAAAEAAQA+QAAAJADAAAAAA==&#10;" strokeweight="1.25pt">
                <v:stroke startarrowwidth="narrow" endarrowwidth="narrow"/>
              </v:line>
              <v:line id="Line 332" o:spid="_x0000_s1118" style="position:absolute;visibility:visible;mso-wrap-style:square" from="1088,15789" to="4774,15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+O48EAAADbAAAADwAAAGRycy9kb3ducmV2LnhtbERPS2sCMRC+C/0PYQq9adYHpaxGkVKp&#10;2pPWi7dhM26WbibbTTTrvzeC4G0+vufMFp2txYVaXzlWMBxkIIgLpysuFRx+V/0PED4ga6wdk4Ir&#10;eVjMX3ozzLWLvKPLPpQihbDPUYEJocml9IUhi37gGuLEnVxrMSTYllK3GFO4reUoy96lxYpTg8GG&#10;Pg0Vf/uzVRCjqbZf9c9xaP5HS73ZfZtJHCv19totpyACdeEpfrjXOs0fw/2XdICc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z47jwQAAANsAAAAPAAAAAAAAAAAAAAAA&#10;AKECAABkcnMvZG93bnJldi54bWxQSwUGAAAAAAQABAD5AAAAjwMAAAAA&#10;" strokeweight="1.25pt">
                <v:stroke startarrowwidth="narrow" endarrowwidth="narrow"/>
              </v:line>
              <v:line id="Line 333" o:spid="_x0000_s1119" style="position:absolute;visibility:visible;mso-wrap-style:square" from="1088,16073" to="4774,16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YWl8IAAADbAAAADwAAAGRycy9kb3ducmV2LnhtbERPS2sCMRC+F/wPYYTeanZViqzGRaTF&#10;Pk4+Lt6GzbhZ3Ey2m9Rs/31TKHibj+85q3KwrbhR7xvHCvJJBoK4crrhWsHp+Pq0AOEDssbWMSn4&#10;IQ/levSwwkK7yHu6HUItUgj7AhWYELpCSl8ZsugnriNO3MX1FkOCfS11jzGF21ZOs+xZWmw4NRjs&#10;aGuouh6+rYIYTfPx0n6ec/M13ej3/c7M40ypx/GwWYIINIS7+N/9ptP8Ofz9kg6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yYWl8IAAADbAAAADwAAAAAAAAAAAAAA&#10;AAChAgAAZHJzL2Rvd25yZXYueG1sUEsFBgAAAAAEAAQA+QAAAJADAAAAAA==&#10;" strokeweight="1.25pt">
                <v:stroke startarrowwidth="narrow" endarrowwidth="narrow"/>
              </v:line>
              <v:line id="Line 334" o:spid="_x0000_s1120" style="position:absolute;flip:y;visibility:visible;mso-wrap-style:square" from="1485,15506" to="1485,16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sFTMEAAADbAAAADwAAAGRycy9kb3ducmV2LnhtbERPTWvCQBC9C/0PyxR6000LrTa6SisI&#10;QvVQK+hxzI5JMDsbsqOJ/94VhN7m8T5nMutcpS7UhNKzgddBAoo487bk3MD2b9EfgQqCbLHyTAau&#10;FGA2fepNMLW+5V+6bCRXMYRDigYKkTrVOmQFOQwDXxNH7ugbhxJhk2vbYBvDXaXfkuRDOyw5NhRY&#10;07yg7LQ5OwPBXvmwG6127fd2f5JyuJbu59OYl+fuawxKqJN/8cO9tHH+O9x/iQfo6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ywVMwQAAANsAAAAPAAAAAAAAAAAAAAAA&#10;AKECAABkcnMvZG93bnJldi54bWxQSwUGAAAAAAQABAD5AAAAjwMAAAAA&#10;" strokeweight="1.25pt"/>
              <v:line id="Line 335" o:spid="_x0000_s1121" style="position:absolute;flip:y;visibility:visible;mso-wrap-style:square" from="2052,15506" to="2052,16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mbO8EAAADbAAAADwAAAGRycy9kb3ducmV2LnhtbERPS2vCQBC+C/0PyxS86aYe1Kau0gqC&#10;oD34AHucZqdJMDsbsqOJ/94tCN7m43vObNG5Sl2pCaVnA2/DBBRx5m3JuYHjYTWYggqCbLHyTAZu&#10;FGAxf+nNMLW+5R1d95KrGMIhRQOFSJ1qHbKCHIahr4kj9+cbhxJhk2vbYBvDXaVHSTLWDkuODQXW&#10;tCwoO+8vzkCwN/49Tben9uv4c5Zy8i3d5t2Y/mv3+QFKqJOn+OFe2zh/DP+/xAP0/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GZs7wQAAANsAAAAPAAAAAAAAAAAAAAAA&#10;AKECAABkcnMvZG93bnJldi54bWxQSwUGAAAAAAQABAD5AAAAjwMAAAAA&#10;" strokeweight="1.25pt"/>
              <v:rect id="Rectangle 336" o:spid="_x0000_s1122" style="position:absolute;left:10978;top:15884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jC6L8A&#10;AADbAAAADwAAAGRycy9kb3ducmV2LnhtbERPS2sCMRC+F/wPYYTeatYerK5GEani1Qd4HTbTTWgy&#10;WTdZXf99UxC8zcf3nMWq907cqI02sILxqABBXAVtuVZwPm0/piBiQtboApOCB0VYLQdvCyx1uPOB&#10;bsdUixzCsUQFJqWmlDJWhjzGUWiIM/cTWo8pw7aWusV7DvdOfhbFRHq0nBsMNrQxVP0eO6/APta7&#10;vbHXbXLTzp3G393sciCl3of9eg4iUZ9e4qd7r/P8L/j/JR8gl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eMLovwAAANsAAAAPAAAAAAAAAAAAAAAAAJgCAABkcnMvZG93bnJl&#10;di54bWxQSwUGAAAAAAQABAD1AAAAhAMAAAAA&#10;" filled="f" stroked="f" strokeweight="1.25pt">
                <v:textbox inset="1mm,1mm,0,0">
                  <w:txbxContent>
                    <w:p w:rsidR="00A96E6E" w:rsidRDefault="00A96E6E">
                      <w:r>
                        <w:rPr>
                          <w:rStyle w:val="afa"/>
                        </w:rPr>
                        <w:fldChar w:fldCharType="begin"/>
                      </w:r>
                      <w:r>
                        <w:rPr>
                          <w:rStyle w:val="afa"/>
                        </w:rPr>
                        <w:instrText xml:space="preserve"> PAGE </w:instrText>
                      </w:r>
                      <w:r>
                        <w:rPr>
                          <w:rStyle w:val="afa"/>
                        </w:rPr>
                        <w:fldChar w:fldCharType="separate"/>
                      </w:r>
                      <w:r w:rsidR="00CE5580">
                        <w:rPr>
                          <w:rStyle w:val="afa"/>
                          <w:noProof/>
                        </w:rPr>
                        <w:t>13</w:t>
                      </w:r>
                      <w:r>
                        <w:rPr>
                          <w:rStyle w:val="afa"/>
                        </w:rPr>
                        <w:fldChar w:fldCharType="end"/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1F8" w:rsidRDefault="00A661F8">
      <w:r>
        <w:separator/>
      </w:r>
    </w:p>
  </w:footnote>
  <w:footnote w:type="continuationSeparator" w:id="0">
    <w:p w:rsidR="00A661F8" w:rsidRDefault="00A661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E6E" w:rsidRDefault="00A96E6E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30D5265" wp14:editId="411EC2DC">
              <wp:simplePos x="0" y="0"/>
              <wp:positionH relativeFrom="column">
                <wp:posOffset>-167640</wp:posOffset>
              </wp:positionH>
              <wp:positionV relativeFrom="paragraph">
                <wp:posOffset>-210820</wp:posOffset>
              </wp:positionV>
              <wp:extent cx="6588125" cy="10172700"/>
              <wp:effectExtent l="13335" t="17780" r="18415" b="20320"/>
              <wp:wrapNone/>
              <wp:docPr id="63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2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3" o:spid="_x0000_s1026" style="position:absolute;margin-left:-13.2pt;margin-top:-16.6pt;width:518.75pt;height:80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7410C"/>
    <w:multiLevelType w:val="hybridMultilevel"/>
    <w:tmpl w:val="6CAA1A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A318F"/>
    <w:multiLevelType w:val="multilevel"/>
    <w:tmpl w:val="61127368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6AF0DF0"/>
    <w:multiLevelType w:val="hybridMultilevel"/>
    <w:tmpl w:val="F87AF7C6"/>
    <w:lvl w:ilvl="0" w:tplc="FD10F42E">
      <w:start w:val="1"/>
      <w:numFmt w:val="decimal"/>
      <w:pStyle w:val="a"/>
      <w:lvlText w:val="%1."/>
      <w:lvlJc w:val="left"/>
      <w:pPr>
        <w:tabs>
          <w:tab w:val="num" w:pos="1814"/>
        </w:tabs>
        <w:ind w:left="181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">
    <w:nsid w:val="06EE01A3"/>
    <w:multiLevelType w:val="multilevel"/>
    <w:tmpl w:val="60841800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84D1119"/>
    <w:multiLevelType w:val="multilevel"/>
    <w:tmpl w:val="D160E5E8"/>
    <w:lvl w:ilvl="0">
      <w:start w:val="1"/>
      <w:numFmt w:val="decimal"/>
      <w:lvlText w:val="%1"/>
      <w:lvlJc w:val="left"/>
      <w:pPr>
        <w:tabs>
          <w:tab w:val="num" w:pos="1112"/>
        </w:tabs>
        <w:ind w:left="1112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00"/>
        </w:tabs>
        <w:ind w:left="1400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5">
    <w:nsid w:val="09E13EA4"/>
    <w:multiLevelType w:val="hybridMultilevel"/>
    <w:tmpl w:val="D15AEE2C"/>
    <w:lvl w:ilvl="0" w:tplc="2600115C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AB60DF6"/>
    <w:multiLevelType w:val="multilevel"/>
    <w:tmpl w:val="32683BD2"/>
    <w:lvl w:ilvl="0">
      <w:start w:val="1"/>
      <w:numFmt w:val="decimal"/>
      <w:lvlText w:val="Рисунок %1 – "/>
      <w:lvlJc w:val="left"/>
      <w:pPr>
        <w:tabs>
          <w:tab w:val="num" w:pos="-31680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25B5925"/>
    <w:multiLevelType w:val="multilevel"/>
    <w:tmpl w:val="B6C63A9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8">
    <w:nsid w:val="162A7D20"/>
    <w:multiLevelType w:val="multilevel"/>
    <w:tmpl w:val="D506C16A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9">
    <w:nsid w:val="178C02EC"/>
    <w:multiLevelType w:val="multilevel"/>
    <w:tmpl w:val="D2CC8922"/>
    <w:lvl w:ilvl="0">
      <w:start w:val="1"/>
      <w:numFmt w:val="decimal"/>
      <w:lvlText w:val="Рисунок %1 – "/>
      <w:lvlJc w:val="left"/>
      <w:pPr>
        <w:tabs>
          <w:tab w:val="num" w:pos="57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9D53FA7"/>
    <w:multiLevelType w:val="multilevel"/>
    <w:tmpl w:val="29AE762A"/>
    <w:lvl w:ilvl="0">
      <w:start w:val="1"/>
      <w:numFmt w:val="decimal"/>
      <w:pStyle w:val="a0"/>
      <w:suff w:val="space"/>
      <w:lvlText w:val="Рисунок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C991857"/>
    <w:multiLevelType w:val="hybridMultilevel"/>
    <w:tmpl w:val="D9DC88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E6F270A"/>
    <w:multiLevelType w:val="multilevel"/>
    <w:tmpl w:val="9910A8D6"/>
    <w:lvl w:ilvl="0">
      <w:start w:val="1"/>
      <w:numFmt w:val="russianLower"/>
      <w:pStyle w:val="a1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</w:rPr>
    </w:lvl>
    <w:lvl w:ilvl="1">
      <w:start w:val="1"/>
      <w:numFmt w:val="decimal"/>
      <w:pStyle w:val="a2"/>
      <w:lvlText w:val="%2)"/>
      <w:lvlJc w:val="left"/>
      <w:pPr>
        <w:tabs>
          <w:tab w:val="num" w:pos="1789"/>
        </w:tabs>
        <w:ind w:left="1501" w:hanging="432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6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>
        <w:rFonts w:hint="default"/>
      </w:rPr>
    </w:lvl>
  </w:abstractNum>
  <w:abstractNum w:abstractNumId="13">
    <w:nsid w:val="2ED14BEE"/>
    <w:multiLevelType w:val="multilevel"/>
    <w:tmpl w:val="44468806"/>
    <w:lvl w:ilvl="0">
      <w:start w:val="1"/>
      <w:numFmt w:val="decimal"/>
      <w:pStyle w:val="1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4">
    <w:nsid w:val="30986597"/>
    <w:multiLevelType w:val="multilevel"/>
    <w:tmpl w:val="9D3C8950"/>
    <w:lvl w:ilvl="0">
      <w:start w:val="1"/>
      <w:numFmt w:val="decimal"/>
      <w:lvlText w:val="Рисунок %1 – "/>
      <w:lvlJc w:val="left"/>
      <w:pPr>
        <w:tabs>
          <w:tab w:val="num" w:pos="0"/>
        </w:tabs>
        <w:ind w:left="1005" w:hanging="1005"/>
      </w:pPr>
      <w:rPr>
        <w:rFonts w:ascii="Times New Roman" w:hAnsi="Times New Roman" w:hint="default"/>
        <w:b w:val="0"/>
        <w:i w:val="0"/>
        <w:color w:val="00330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0C6A76"/>
    <w:multiLevelType w:val="multilevel"/>
    <w:tmpl w:val="A2A8A1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59842A7"/>
    <w:multiLevelType w:val="multilevel"/>
    <w:tmpl w:val="73A61422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none"/>
      <w:lvlText w:val="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abstractNum w:abstractNumId="17">
    <w:nsid w:val="394E165F"/>
    <w:multiLevelType w:val="multilevel"/>
    <w:tmpl w:val="B616EA86"/>
    <w:lvl w:ilvl="0">
      <w:start w:val="1"/>
      <w:numFmt w:val="decimal"/>
      <w:lvlText w:val="Таблица %1 – "/>
      <w:lvlJc w:val="left"/>
      <w:pPr>
        <w:tabs>
          <w:tab w:val="num" w:pos="-31680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9CC0BDA"/>
    <w:multiLevelType w:val="multilevel"/>
    <w:tmpl w:val="204078E2"/>
    <w:lvl w:ilvl="0">
      <w:start w:val="1"/>
      <w:numFmt w:val="decimal"/>
      <w:lvlText w:val="%1"/>
      <w:lvlJc w:val="left"/>
      <w:pPr>
        <w:tabs>
          <w:tab w:val="num" w:pos="1817"/>
        </w:tabs>
        <w:ind w:left="181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9">
    <w:nsid w:val="3DC501EB"/>
    <w:multiLevelType w:val="hybridMultilevel"/>
    <w:tmpl w:val="8BAE11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3B95E42"/>
    <w:multiLevelType w:val="multilevel"/>
    <w:tmpl w:val="B3D8FD70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466B3632"/>
    <w:multiLevelType w:val="multilevel"/>
    <w:tmpl w:val="3294A7A4"/>
    <w:lvl w:ilvl="0">
      <w:start w:val="1"/>
      <w:numFmt w:val="decimal"/>
      <w:suff w:val="space"/>
      <w:lvlText w:val="Таблица %1  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46CC4CF3"/>
    <w:multiLevelType w:val="multilevel"/>
    <w:tmpl w:val="B4B28724"/>
    <w:lvl w:ilvl="0">
      <w:start w:val="1"/>
      <w:numFmt w:val="decimal"/>
      <w:pStyle w:val="a3"/>
      <w:suff w:val="space"/>
      <w:lvlText w:val="Таблица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472D518C"/>
    <w:multiLevelType w:val="multilevel"/>
    <w:tmpl w:val="4852F234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abstractNum w:abstractNumId="24">
    <w:nsid w:val="483F4F4A"/>
    <w:multiLevelType w:val="multilevel"/>
    <w:tmpl w:val="8FCABCB8"/>
    <w:lvl w:ilvl="0">
      <w:start w:val="1"/>
      <w:numFmt w:val="decimal"/>
      <w:suff w:val="space"/>
      <w:lvlText w:val="Таблица %1 –    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492D7D96"/>
    <w:multiLevelType w:val="hybridMultilevel"/>
    <w:tmpl w:val="6390F7F2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26">
    <w:nsid w:val="4D160E8B"/>
    <w:multiLevelType w:val="multilevel"/>
    <w:tmpl w:val="9050D156"/>
    <w:lvl w:ilvl="0">
      <w:start w:val="1"/>
      <w:numFmt w:val="decimal"/>
      <w:suff w:val="space"/>
      <w:lvlText w:val="Таблица %1 – 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4FE41811"/>
    <w:multiLevelType w:val="hybridMultilevel"/>
    <w:tmpl w:val="9A8A3D24"/>
    <w:lvl w:ilvl="0" w:tplc="1B608222">
      <w:numFmt w:val="bullet"/>
      <w:pStyle w:val="a4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58E496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21A04BF"/>
    <w:multiLevelType w:val="multilevel"/>
    <w:tmpl w:val="1F4065B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29">
    <w:nsid w:val="53F108CF"/>
    <w:multiLevelType w:val="multilevel"/>
    <w:tmpl w:val="3E629720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30">
    <w:nsid w:val="55DE66D2"/>
    <w:multiLevelType w:val="multilevel"/>
    <w:tmpl w:val="A08E1474"/>
    <w:lvl w:ilvl="0">
      <w:start w:val="1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31">
    <w:nsid w:val="59067537"/>
    <w:multiLevelType w:val="multilevel"/>
    <w:tmpl w:val="E57C7E98"/>
    <w:lvl w:ilvl="0">
      <w:start w:val="1"/>
      <w:numFmt w:val="decimal"/>
      <w:lvlText w:val="%1."/>
      <w:lvlJc w:val="left"/>
      <w:pPr>
        <w:tabs>
          <w:tab w:val="num" w:pos="1817"/>
        </w:tabs>
        <w:ind w:left="181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2">
    <w:nsid w:val="5A343514"/>
    <w:multiLevelType w:val="multilevel"/>
    <w:tmpl w:val="56182CFC"/>
    <w:lvl w:ilvl="0">
      <w:start w:val="1"/>
      <w:numFmt w:val="decimal"/>
      <w:suff w:val="space"/>
      <w:lvlText w:val="Рисунок %1 – "/>
      <w:lvlJc w:val="left"/>
      <w:pPr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5F947A36"/>
    <w:multiLevelType w:val="multilevel"/>
    <w:tmpl w:val="B8DC6798"/>
    <w:lvl w:ilvl="0">
      <w:start w:val="1"/>
      <w:numFmt w:val="decimal"/>
      <w:lvlText w:val="Таблица %1 – "/>
      <w:lvlJc w:val="left"/>
      <w:pPr>
        <w:tabs>
          <w:tab w:val="num" w:pos="1005"/>
        </w:tabs>
        <w:ind w:left="1005" w:hanging="1005"/>
      </w:pPr>
      <w:rPr>
        <w:rFonts w:hint="default"/>
        <w:b w:val="0"/>
        <w:i w:val="0"/>
        <w:color w:val="00330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>
    <w:nsid w:val="62A358BF"/>
    <w:multiLevelType w:val="hybridMultilevel"/>
    <w:tmpl w:val="A100F0BE"/>
    <w:lvl w:ilvl="0" w:tplc="0419000F">
      <w:start w:val="1"/>
      <w:numFmt w:val="decimal"/>
      <w:lvlText w:val="%1."/>
      <w:lvlJc w:val="left"/>
      <w:pPr>
        <w:tabs>
          <w:tab w:val="num" w:pos="1400"/>
        </w:tabs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0"/>
        </w:tabs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35">
    <w:nsid w:val="642A6D57"/>
    <w:multiLevelType w:val="multilevel"/>
    <w:tmpl w:val="1BC0ED10"/>
    <w:lvl w:ilvl="0"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eastAsia="Times New Roman" w:hAnsi="Symbol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8C636ED"/>
    <w:multiLevelType w:val="multilevel"/>
    <w:tmpl w:val="E5F48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F777E7F"/>
    <w:multiLevelType w:val="multilevel"/>
    <w:tmpl w:val="5D76097C"/>
    <w:lvl w:ilvl="0">
      <w:start w:val="1"/>
      <w:numFmt w:val="decimal"/>
      <w:suff w:val="space"/>
      <w:lvlText w:val="Таблица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>
    <w:nsid w:val="76501C9A"/>
    <w:multiLevelType w:val="multilevel"/>
    <w:tmpl w:val="F7C6230A"/>
    <w:lvl w:ilvl="0">
      <w:start w:val="1"/>
      <w:numFmt w:val="decimal"/>
      <w:lvlText w:val="%1"/>
      <w:lvlJc w:val="left"/>
      <w:pPr>
        <w:tabs>
          <w:tab w:val="num" w:pos="1278"/>
        </w:tabs>
        <w:ind w:left="1278" w:hanging="432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1422"/>
        </w:tabs>
        <w:ind w:left="1422" w:hanging="576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10"/>
        </w:tabs>
        <w:ind w:left="1710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54"/>
        </w:tabs>
        <w:ind w:left="1854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998"/>
        </w:tabs>
        <w:ind w:left="1998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142"/>
        </w:tabs>
        <w:ind w:left="214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86"/>
        </w:tabs>
        <w:ind w:left="2286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430"/>
        </w:tabs>
        <w:ind w:left="2430" w:hanging="1584"/>
      </w:pPr>
      <w:rPr>
        <w:rFonts w:hint="default"/>
      </w:rPr>
    </w:lvl>
  </w:abstractNum>
  <w:num w:numId="1">
    <w:abstractNumId w:val="38"/>
  </w:num>
  <w:num w:numId="2">
    <w:abstractNumId w:val="22"/>
  </w:num>
  <w:num w:numId="3">
    <w:abstractNumId w:val="27"/>
  </w:num>
  <w:num w:numId="4">
    <w:abstractNumId w:val="12"/>
  </w:num>
  <w:num w:numId="5">
    <w:abstractNumId w:val="2"/>
  </w:num>
  <w:num w:numId="6">
    <w:abstractNumId w:val="13"/>
  </w:num>
  <w:num w:numId="7">
    <w:abstractNumId w:val="31"/>
  </w:num>
  <w:num w:numId="8">
    <w:abstractNumId w:val="36"/>
  </w:num>
  <w:num w:numId="9">
    <w:abstractNumId w:val="4"/>
  </w:num>
  <w:num w:numId="10">
    <w:abstractNumId w:val="38"/>
  </w:num>
  <w:num w:numId="11">
    <w:abstractNumId w:val="38"/>
  </w:num>
  <w:num w:numId="12">
    <w:abstractNumId w:val="23"/>
  </w:num>
  <w:num w:numId="13">
    <w:abstractNumId w:val="16"/>
  </w:num>
  <w:num w:numId="14">
    <w:abstractNumId w:val="18"/>
  </w:num>
  <w:num w:numId="15">
    <w:abstractNumId w:val="8"/>
  </w:num>
  <w:num w:numId="16">
    <w:abstractNumId w:val="28"/>
  </w:num>
  <w:num w:numId="17">
    <w:abstractNumId w:val="30"/>
  </w:num>
  <w:num w:numId="18">
    <w:abstractNumId w:val="7"/>
  </w:num>
  <w:num w:numId="19">
    <w:abstractNumId w:val="5"/>
  </w:num>
  <w:num w:numId="20">
    <w:abstractNumId w:val="35"/>
  </w:num>
  <w:num w:numId="21">
    <w:abstractNumId w:val="0"/>
  </w:num>
  <w:num w:numId="22">
    <w:abstractNumId w:val="19"/>
  </w:num>
  <w:num w:numId="23">
    <w:abstractNumId w:val="25"/>
  </w:num>
  <w:num w:numId="24">
    <w:abstractNumId w:val="34"/>
  </w:num>
  <w:num w:numId="25">
    <w:abstractNumId w:val="11"/>
  </w:num>
  <w:num w:numId="26">
    <w:abstractNumId w:val="37"/>
  </w:num>
  <w:num w:numId="27">
    <w:abstractNumId w:val="21"/>
  </w:num>
  <w:num w:numId="28">
    <w:abstractNumId w:val="24"/>
  </w:num>
  <w:num w:numId="29">
    <w:abstractNumId w:val="26"/>
  </w:num>
  <w:num w:numId="30">
    <w:abstractNumId w:val="20"/>
  </w:num>
  <w:num w:numId="31">
    <w:abstractNumId w:val="33"/>
  </w:num>
  <w:num w:numId="32">
    <w:abstractNumId w:val="3"/>
  </w:num>
  <w:num w:numId="33">
    <w:abstractNumId w:val="1"/>
  </w:num>
  <w:num w:numId="34">
    <w:abstractNumId w:val="17"/>
  </w:num>
  <w:num w:numId="35">
    <w:abstractNumId w:val="10"/>
  </w:num>
  <w:num w:numId="36">
    <w:abstractNumId w:val="6"/>
  </w:num>
  <w:num w:numId="37">
    <w:abstractNumId w:val="9"/>
  </w:num>
  <w:num w:numId="38">
    <w:abstractNumId w:val="14"/>
  </w:num>
  <w:num w:numId="39">
    <w:abstractNumId w:val="29"/>
  </w:num>
  <w:num w:numId="40">
    <w:abstractNumId w:val="32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GrammaticalErrors/>
  <w:activeWritingStyle w:appName="MSWord" w:lang="en-US" w:vendorID="64" w:dllVersion="131078" w:nlCheck="1" w:checkStyle="1"/>
  <w:activeWritingStyle w:appName="MSWord" w:lang="de-DE" w:vendorID="64" w:dllVersion="131078" w:nlCheck="1" w:checkStyle="1"/>
  <w:activeWritingStyle w:appName="MSWord" w:lang="en-US" w:vendorID="64" w:dllVersion="131077" w:nlCheck="1" w:checkStyle="1"/>
  <w:activeWritingStyle w:appName="MSWord" w:lang="ru-RU" w:vendorID="1" w:dllVersion="512" w:checkStyle="1"/>
  <w:proofState w:spelling="clean" w:grammar="clean"/>
  <w:attachedTemplate r:id="rId1"/>
  <w:linkStyles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autoFormatOverride/>
  <w:defaultTabStop w:val="709"/>
  <w:hyphenationZone w:val="357"/>
  <w:drawingGridHorizontalSpacing w:val="6"/>
  <w:drawingGridVerticalSpacing w:val="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4BE"/>
    <w:rsid w:val="00011294"/>
    <w:rsid w:val="00040CE2"/>
    <w:rsid w:val="00042E07"/>
    <w:rsid w:val="00051EB7"/>
    <w:rsid w:val="00067A95"/>
    <w:rsid w:val="000A57FE"/>
    <w:rsid w:val="000C0239"/>
    <w:rsid w:val="000C5E4C"/>
    <w:rsid w:val="000D7A22"/>
    <w:rsid w:val="000E2DDA"/>
    <w:rsid w:val="000E52A0"/>
    <w:rsid w:val="0011406F"/>
    <w:rsid w:val="00144F8F"/>
    <w:rsid w:val="0014794A"/>
    <w:rsid w:val="00166AAD"/>
    <w:rsid w:val="00192054"/>
    <w:rsid w:val="001B47D3"/>
    <w:rsid w:val="001C5F1D"/>
    <w:rsid w:val="002048BA"/>
    <w:rsid w:val="00212C17"/>
    <w:rsid w:val="002419FC"/>
    <w:rsid w:val="002623D8"/>
    <w:rsid w:val="0026261F"/>
    <w:rsid w:val="00262A03"/>
    <w:rsid w:val="00282ED9"/>
    <w:rsid w:val="00290FAA"/>
    <w:rsid w:val="002934F3"/>
    <w:rsid w:val="00293899"/>
    <w:rsid w:val="002E5E68"/>
    <w:rsid w:val="002F5DB7"/>
    <w:rsid w:val="00337086"/>
    <w:rsid w:val="00344028"/>
    <w:rsid w:val="00363D87"/>
    <w:rsid w:val="00364BBE"/>
    <w:rsid w:val="00385EA5"/>
    <w:rsid w:val="003C70FA"/>
    <w:rsid w:val="003F1E09"/>
    <w:rsid w:val="00412E62"/>
    <w:rsid w:val="00450289"/>
    <w:rsid w:val="004B775D"/>
    <w:rsid w:val="005046AB"/>
    <w:rsid w:val="00521625"/>
    <w:rsid w:val="00531114"/>
    <w:rsid w:val="00556ED1"/>
    <w:rsid w:val="0056575B"/>
    <w:rsid w:val="00581693"/>
    <w:rsid w:val="005910B9"/>
    <w:rsid w:val="005B6C68"/>
    <w:rsid w:val="005C1D67"/>
    <w:rsid w:val="005C5152"/>
    <w:rsid w:val="005E7FD6"/>
    <w:rsid w:val="00606043"/>
    <w:rsid w:val="00633781"/>
    <w:rsid w:val="00654146"/>
    <w:rsid w:val="00666857"/>
    <w:rsid w:val="00673C19"/>
    <w:rsid w:val="00676C8C"/>
    <w:rsid w:val="00692C16"/>
    <w:rsid w:val="006A5371"/>
    <w:rsid w:val="006C7D52"/>
    <w:rsid w:val="006D0CE0"/>
    <w:rsid w:val="006E0E6D"/>
    <w:rsid w:val="006E3898"/>
    <w:rsid w:val="00703A1F"/>
    <w:rsid w:val="00706CF9"/>
    <w:rsid w:val="00713C1E"/>
    <w:rsid w:val="0073682C"/>
    <w:rsid w:val="0075085C"/>
    <w:rsid w:val="00752B32"/>
    <w:rsid w:val="00760630"/>
    <w:rsid w:val="00760E11"/>
    <w:rsid w:val="0079203E"/>
    <w:rsid w:val="00794057"/>
    <w:rsid w:val="007A7C19"/>
    <w:rsid w:val="00824639"/>
    <w:rsid w:val="00857799"/>
    <w:rsid w:val="0087365C"/>
    <w:rsid w:val="00883FB9"/>
    <w:rsid w:val="00892A88"/>
    <w:rsid w:val="00896A81"/>
    <w:rsid w:val="00897DD2"/>
    <w:rsid w:val="008A3FBA"/>
    <w:rsid w:val="008E0DD5"/>
    <w:rsid w:val="00926122"/>
    <w:rsid w:val="00937A26"/>
    <w:rsid w:val="00942163"/>
    <w:rsid w:val="00953E39"/>
    <w:rsid w:val="00956134"/>
    <w:rsid w:val="00961BD6"/>
    <w:rsid w:val="009873EF"/>
    <w:rsid w:val="00A04043"/>
    <w:rsid w:val="00A13709"/>
    <w:rsid w:val="00A17E57"/>
    <w:rsid w:val="00A22962"/>
    <w:rsid w:val="00A302EE"/>
    <w:rsid w:val="00A32080"/>
    <w:rsid w:val="00A363F2"/>
    <w:rsid w:val="00A661F8"/>
    <w:rsid w:val="00A773C6"/>
    <w:rsid w:val="00A840F3"/>
    <w:rsid w:val="00A96E6E"/>
    <w:rsid w:val="00B1478B"/>
    <w:rsid w:val="00B319D2"/>
    <w:rsid w:val="00B31F6B"/>
    <w:rsid w:val="00B85581"/>
    <w:rsid w:val="00B920D7"/>
    <w:rsid w:val="00B96AEA"/>
    <w:rsid w:val="00BD78E2"/>
    <w:rsid w:val="00BE7406"/>
    <w:rsid w:val="00C0252F"/>
    <w:rsid w:val="00C20C38"/>
    <w:rsid w:val="00C6036A"/>
    <w:rsid w:val="00C63AFF"/>
    <w:rsid w:val="00C6449B"/>
    <w:rsid w:val="00C8676B"/>
    <w:rsid w:val="00C91C85"/>
    <w:rsid w:val="00C93341"/>
    <w:rsid w:val="00CB4A68"/>
    <w:rsid w:val="00CD70E3"/>
    <w:rsid w:val="00CE5580"/>
    <w:rsid w:val="00CE7652"/>
    <w:rsid w:val="00D04266"/>
    <w:rsid w:val="00D104CF"/>
    <w:rsid w:val="00D251D5"/>
    <w:rsid w:val="00D947C7"/>
    <w:rsid w:val="00DA1A8B"/>
    <w:rsid w:val="00DC2D07"/>
    <w:rsid w:val="00DF04BE"/>
    <w:rsid w:val="00E31A68"/>
    <w:rsid w:val="00E51F7F"/>
    <w:rsid w:val="00E670C1"/>
    <w:rsid w:val="00E70C2E"/>
    <w:rsid w:val="00EA5001"/>
    <w:rsid w:val="00EB0B95"/>
    <w:rsid w:val="00EB71CB"/>
    <w:rsid w:val="00F722B3"/>
    <w:rsid w:val="00F7379B"/>
    <w:rsid w:val="00F77026"/>
    <w:rsid w:val="00F861C7"/>
    <w:rsid w:val="00FC0920"/>
    <w:rsid w:val="00FE3E6E"/>
    <w:rsid w:val="00FE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locked="1"/>
    <w:lsdException w:name="envelope address" w:locked="1"/>
    <w:lsdException w:name="Title" w:qFormat="1"/>
    <w:lsdException w:name="Closing" w:locked="1"/>
    <w:lsdException w:name="Signature" w:locked="1"/>
    <w:lsdException w:name="Subtitle" w:qFormat="1"/>
    <w:lsdException w:name="Salutation" w:locked="1"/>
    <w:lsdException w:name="Hyperlink" w:uiPriority="99"/>
    <w:lsdException w:name="Strong" w:qFormat="1"/>
    <w:lsdException w:name="Emphasis" w:qFormat="1"/>
    <w:lsdException w:name="HTML Acronym" w:locked="1"/>
    <w:lsdException w:name="Outline List 1" w:locked="1"/>
    <w:lsdException w:name="Outline List 2" w:locked="1"/>
    <w:lsdException w:name="Table Colorful 1" w:locked="1"/>
    <w:lsdException w:name="Table Colorful 2" w:locked="1"/>
    <w:lsdException w:name="Table Colorful 3" w:locked="1"/>
    <w:lsdException w:name="Table Elegant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7A7C19"/>
    <w:rPr>
      <w:sz w:val="24"/>
      <w:szCs w:val="24"/>
    </w:rPr>
  </w:style>
  <w:style w:type="paragraph" w:styleId="1">
    <w:name w:val="heading 1"/>
    <w:basedOn w:val="a5"/>
    <w:next w:val="a5"/>
    <w:qFormat/>
    <w:rsid w:val="0079203E"/>
    <w:pPr>
      <w:keepNext/>
      <w:pageBreakBefore/>
      <w:numPr>
        <w:numId w:val="6"/>
      </w:numPr>
      <w:suppressAutoHyphens/>
      <w:spacing w:after="400"/>
      <w:outlineLvl w:val="0"/>
    </w:pPr>
    <w:rPr>
      <w:rFonts w:cs="Arial"/>
      <w:b/>
      <w:bCs/>
      <w:kern w:val="32"/>
      <w:sz w:val="28"/>
      <w:szCs w:val="28"/>
    </w:rPr>
  </w:style>
  <w:style w:type="paragraph" w:styleId="2">
    <w:name w:val="heading 2"/>
    <w:basedOn w:val="a5"/>
    <w:next w:val="a5"/>
    <w:qFormat/>
    <w:rsid w:val="0079203E"/>
    <w:pPr>
      <w:keepNext/>
      <w:numPr>
        <w:ilvl w:val="1"/>
        <w:numId w:val="6"/>
      </w:numPr>
      <w:suppressAutoHyphens/>
      <w:spacing w:before="200" w:after="10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5"/>
    <w:next w:val="a5"/>
    <w:qFormat/>
    <w:rsid w:val="0079203E"/>
    <w:pPr>
      <w:keepNext/>
      <w:numPr>
        <w:ilvl w:val="2"/>
        <w:numId w:val="6"/>
      </w:numPr>
      <w:suppressAutoHyphens/>
      <w:spacing w:before="200" w:after="10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5"/>
    <w:next w:val="a5"/>
    <w:qFormat/>
    <w:locked/>
    <w:rsid w:val="007A7C19"/>
    <w:pPr>
      <w:keepNext/>
      <w:numPr>
        <w:ilvl w:val="3"/>
        <w:numId w:val="1"/>
      </w:numPr>
      <w:spacing w:before="200" w:after="100"/>
      <w:outlineLvl w:val="3"/>
    </w:pPr>
    <w:rPr>
      <w:b/>
      <w:bCs/>
      <w:i/>
      <w:szCs w:val="28"/>
    </w:rPr>
  </w:style>
  <w:style w:type="paragraph" w:styleId="5">
    <w:name w:val="heading 5"/>
    <w:basedOn w:val="a5"/>
    <w:next w:val="a5"/>
    <w:qFormat/>
    <w:locked/>
    <w:rsid w:val="007A7C1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5"/>
    <w:next w:val="a5"/>
    <w:qFormat/>
    <w:locked/>
    <w:rsid w:val="007A7C1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locked/>
    <w:rsid w:val="007A7C1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locked/>
    <w:rsid w:val="007A7C1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locked/>
    <w:rsid w:val="007A7C1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Основной текст ПЗ"/>
    <w:rsid w:val="0079203E"/>
    <w:pPr>
      <w:ind w:firstLine="851"/>
      <w:jc w:val="both"/>
    </w:pPr>
    <w:rPr>
      <w:color w:val="000000"/>
      <w:sz w:val="28"/>
    </w:rPr>
  </w:style>
  <w:style w:type="character" w:customStyle="1" w:styleId="aa">
    <w:name w:val="Основной текст ПЗ Знак"/>
    <w:basedOn w:val="a6"/>
    <w:semiHidden/>
    <w:rPr>
      <w:color w:val="000000"/>
      <w:sz w:val="28"/>
      <w:lang w:val="ru-RU" w:eastAsia="ru-RU" w:bidi="ar-SA"/>
    </w:rPr>
  </w:style>
  <w:style w:type="paragraph" w:customStyle="1" w:styleId="ab">
    <w:name w:val="Формула ПЗ"/>
    <w:next w:val="a5"/>
    <w:pPr>
      <w:tabs>
        <w:tab w:val="center" w:pos="4836"/>
        <w:tab w:val="right" w:pos="9756"/>
      </w:tabs>
    </w:pPr>
    <w:rPr>
      <w:sz w:val="28"/>
    </w:rPr>
  </w:style>
  <w:style w:type="paragraph" w:styleId="10">
    <w:name w:val="toc 1"/>
    <w:basedOn w:val="a5"/>
    <w:next w:val="a5"/>
    <w:autoRedefine/>
    <w:uiPriority w:val="39"/>
    <w:qFormat/>
    <w:rsid w:val="00956134"/>
    <w:pPr>
      <w:tabs>
        <w:tab w:val="left" w:pos="567"/>
        <w:tab w:val="right" w:leader="dot" w:pos="9762"/>
      </w:tabs>
      <w:ind w:right="522"/>
    </w:pPr>
    <w:rPr>
      <w:sz w:val="28"/>
    </w:rPr>
  </w:style>
  <w:style w:type="paragraph" w:styleId="ac">
    <w:name w:val="caption"/>
    <w:next w:val="a5"/>
    <w:qFormat/>
    <w:rsid w:val="007A7C19"/>
    <w:pPr>
      <w:spacing w:line="360" w:lineRule="auto"/>
      <w:ind w:firstLine="680"/>
      <w:jc w:val="both"/>
    </w:pPr>
    <w:rPr>
      <w:bCs/>
      <w:sz w:val="28"/>
    </w:rPr>
  </w:style>
  <w:style w:type="paragraph" w:styleId="20">
    <w:name w:val="toc 2"/>
    <w:basedOn w:val="a5"/>
    <w:next w:val="a5"/>
    <w:autoRedefine/>
    <w:uiPriority w:val="39"/>
    <w:qFormat/>
    <w:rsid w:val="00956134"/>
    <w:pPr>
      <w:tabs>
        <w:tab w:val="left" w:pos="680"/>
        <w:tab w:val="right" w:leader="dot" w:pos="9780"/>
      </w:tabs>
      <w:ind w:right="691"/>
    </w:pPr>
    <w:rPr>
      <w:sz w:val="28"/>
    </w:rPr>
  </w:style>
  <w:style w:type="paragraph" w:styleId="30">
    <w:name w:val="toc 3"/>
    <w:basedOn w:val="a5"/>
    <w:next w:val="a5"/>
    <w:autoRedefine/>
    <w:uiPriority w:val="39"/>
    <w:semiHidden/>
    <w:qFormat/>
    <w:rsid w:val="007A7C19"/>
    <w:pPr>
      <w:tabs>
        <w:tab w:val="left" w:pos="794"/>
        <w:tab w:val="right" w:leader="dot" w:pos="9780"/>
      </w:tabs>
      <w:spacing w:line="360" w:lineRule="auto"/>
      <w:ind w:right="673"/>
    </w:pPr>
    <w:rPr>
      <w:sz w:val="28"/>
    </w:rPr>
  </w:style>
  <w:style w:type="paragraph" w:styleId="40">
    <w:name w:val="toc 4"/>
    <w:basedOn w:val="a5"/>
    <w:next w:val="a5"/>
    <w:autoRedefine/>
    <w:semiHidden/>
    <w:rsid w:val="007A7C19"/>
    <w:pPr>
      <w:ind w:left="720"/>
    </w:pPr>
  </w:style>
  <w:style w:type="paragraph" w:styleId="50">
    <w:name w:val="toc 5"/>
    <w:basedOn w:val="a5"/>
    <w:next w:val="a5"/>
    <w:autoRedefine/>
    <w:semiHidden/>
    <w:rsid w:val="007A7C19"/>
    <w:pPr>
      <w:ind w:left="960"/>
    </w:pPr>
  </w:style>
  <w:style w:type="paragraph" w:styleId="60">
    <w:name w:val="toc 6"/>
    <w:basedOn w:val="a5"/>
    <w:next w:val="a5"/>
    <w:autoRedefine/>
    <w:semiHidden/>
    <w:rsid w:val="007A7C19"/>
    <w:pPr>
      <w:ind w:left="1200"/>
    </w:pPr>
  </w:style>
  <w:style w:type="paragraph" w:styleId="70">
    <w:name w:val="toc 7"/>
    <w:basedOn w:val="a5"/>
    <w:next w:val="a5"/>
    <w:autoRedefine/>
    <w:semiHidden/>
    <w:rsid w:val="007A7C19"/>
    <w:pPr>
      <w:ind w:left="1440"/>
    </w:pPr>
  </w:style>
  <w:style w:type="paragraph" w:styleId="80">
    <w:name w:val="toc 8"/>
    <w:basedOn w:val="a5"/>
    <w:next w:val="a5"/>
    <w:autoRedefine/>
    <w:semiHidden/>
    <w:rsid w:val="007A7C19"/>
    <w:pPr>
      <w:ind w:left="1680"/>
    </w:pPr>
  </w:style>
  <w:style w:type="paragraph" w:styleId="90">
    <w:name w:val="toc 9"/>
    <w:basedOn w:val="a5"/>
    <w:next w:val="a5"/>
    <w:autoRedefine/>
    <w:semiHidden/>
    <w:rsid w:val="007A7C19"/>
    <w:pPr>
      <w:ind w:left="1920"/>
    </w:pPr>
  </w:style>
  <w:style w:type="character" w:styleId="ad">
    <w:name w:val="Hyperlink"/>
    <w:basedOn w:val="a6"/>
    <w:uiPriority w:val="99"/>
    <w:rsid w:val="007A7C19"/>
    <w:rPr>
      <w:color w:val="0000FF"/>
      <w:u w:val="single"/>
    </w:rPr>
  </w:style>
  <w:style w:type="paragraph" w:styleId="ae">
    <w:name w:val="Normal (Web)"/>
    <w:basedOn w:val="a5"/>
    <w:semiHidden/>
    <w:rsid w:val="007A7C19"/>
    <w:pPr>
      <w:spacing w:before="100" w:beforeAutospacing="1" w:after="100" w:afterAutospacing="1"/>
    </w:pPr>
  </w:style>
  <w:style w:type="character" w:styleId="af">
    <w:name w:val="Strong"/>
    <w:basedOn w:val="a6"/>
    <w:qFormat/>
    <w:rsid w:val="007A7C19"/>
    <w:rPr>
      <w:b/>
      <w:bCs/>
    </w:rPr>
  </w:style>
  <w:style w:type="paragraph" w:customStyle="1" w:styleId="zagl">
    <w:name w:val="zagl"/>
    <w:basedOn w:val="a5"/>
    <w:semiHidden/>
    <w:locked/>
    <w:rsid w:val="00A17E57"/>
    <w:pPr>
      <w:spacing w:before="100" w:beforeAutospacing="1" w:after="100" w:afterAutospacing="1"/>
    </w:pPr>
  </w:style>
  <w:style w:type="paragraph" w:customStyle="1" w:styleId="af0">
    <w:name w:val="Таблица"/>
    <w:basedOn w:val="a5"/>
    <w:next w:val="a5"/>
    <w:semiHidden/>
    <w:pPr>
      <w:tabs>
        <w:tab w:val="num" w:pos="927"/>
      </w:tabs>
      <w:spacing w:before="120" w:after="60"/>
      <w:ind w:firstLine="567"/>
    </w:pPr>
    <w:rPr>
      <w:b/>
      <w:sz w:val="20"/>
      <w:szCs w:val="20"/>
      <w:lang w:val="en-US" w:eastAsia="en-US"/>
    </w:rPr>
  </w:style>
  <w:style w:type="paragraph" w:customStyle="1" w:styleId="a4">
    <w:name w:val="Ненум.список"/>
    <w:rsid w:val="0079203E"/>
    <w:pPr>
      <w:numPr>
        <w:numId w:val="3"/>
      </w:numPr>
      <w:tabs>
        <w:tab w:val="clear" w:pos="1211"/>
        <w:tab w:val="num" w:pos="1074"/>
      </w:tabs>
      <w:ind w:left="1066" w:hanging="204"/>
      <w:jc w:val="both"/>
    </w:pPr>
    <w:rPr>
      <w:sz w:val="28"/>
    </w:rPr>
  </w:style>
  <w:style w:type="paragraph" w:styleId="af1">
    <w:name w:val="Document Map"/>
    <w:basedOn w:val="a5"/>
    <w:semiHidden/>
    <w:rsid w:val="007A7C1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1">
    <w:name w:val="Нум. список"/>
    <w:rsid w:val="0079203E"/>
    <w:pPr>
      <w:numPr>
        <w:numId w:val="4"/>
      </w:numPr>
      <w:tabs>
        <w:tab w:val="clear" w:pos="1069"/>
        <w:tab w:val="num" w:pos="1260"/>
      </w:tabs>
      <w:ind w:left="1265" w:hanging="414"/>
      <w:jc w:val="both"/>
    </w:pPr>
    <w:rPr>
      <w:sz w:val="28"/>
      <w:szCs w:val="28"/>
    </w:rPr>
  </w:style>
  <w:style w:type="character" w:styleId="af2">
    <w:name w:val="FollowedHyperlink"/>
    <w:basedOn w:val="a6"/>
    <w:semiHidden/>
    <w:rsid w:val="007A7C19"/>
    <w:rPr>
      <w:color w:val="800080"/>
      <w:u w:val="single"/>
    </w:rPr>
  </w:style>
  <w:style w:type="paragraph" w:styleId="af3">
    <w:name w:val="header"/>
    <w:basedOn w:val="a5"/>
    <w:semiHidden/>
    <w:locked/>
    <w:rsid w:val="007A7C19"/>
    <w:pPr>
      <w:tabs>
        <w:tab w:val="center" w:pos="4153"/>
        <w:tab w:val="right" w:pos="8306"/>
      </w:tabs>
      <w:jc w:val="center"/>
    </w:pPr>
    <w:rPr>
      <w:rFonts w:ascii="Arial" w:hAnsi="Arial"/>
      <w:b/>
      <w:spacing w:val="-20"/>
      <w:szCs w:val="20"/>
      <w:lang w:val="en-US"/>
    </w:rPr>
  </w:style>
  <w:style w:type="paragraph" w:styleId="af4">
    <w:name w:val="Title"/>
    <w:next w:val="a5"/>
    <w:qFormat/>
    <w:rsid w:val="007A7C19"/>
    <w:pPr>
      <w:jc w:val="center"/>
    </w:pPr>
    <w:rPr>
      <w:sz w:val="28"/>
    </w:rPr>
  </w:style>
  <w:style w:type="paragraph" w:styleId="af5">
    <w:name w:val="footer"/>
    <w:basedOn w:val="a5"/>
    <w:semiHidden/>
    <w:rsid w:val="007A7C19"/>
    <w:pPr>
      <w:tabs>
        <w:tab w:val="center" w:pos="4677"/>
        <w:tab w:val="right" w:pos="9355"/>
      </w:tabs>
    </w:pPr>
  </w:style>
  <w:style w:type="paragraph" w:customStyle="1" w:styleId="af6">
    <w:name w:val="Таблица. Абзац по центру"/>
    <w:next w:val="af7"/>
    <w:pPr>
      <w:jc w:val="center"/>
    </w:pPr>
    <w:rPr>
      <w:sz w:val="28"/>
    </w:rPr>
  </w:style>
  <w:style w:type="paragraph" w:customStyle="1" w:styleId="af8">
    <w:name w:val="Формула_ПЗ"/>
    <w:aliases w:val="обозначения"/>
    <w:basedOn w:val="a9"/>
    <w:semiHidden/>
    <w:pPr>
      <w:tabs>
        <w:tab w:val="left" w:pos="684"/>
        <w:tab w:val="left" w:pos="1116"/>
      </w:tabs>
      <w:ind w:left="1386" w:hanging="1386"/>
    </w:pPr>
  </w:style>
  <w:style w:type="paragraph" w:customStyle="1" w:styleId="a2">
    <w:name w:val="Нум.список"/>
    <w:basedOn w:val="a5"/>
    <w:rsid w:val="0079203E"/>
    <w:pPr>
      <w:numPr>
        <w:ilvl w:val="1"/>
        <w:numId w:val="4"/>
      </w:numPr>
      <w:tabs>
        <w:tab w:val="clear" w:pos="1789"/>
        <w:tab w:val="num" w:pos="1620"/>
      </w:tabs>
      <w:ind w:left="1616" w:hanging="357"/>
    </w:pPr>
    <w:rPr>
      <w:sz w:val="28"/>
      <w:szCs w:val="28"/>
    </w:rPr>
  </w:style>
  <w:style w:type="paragraph" w:customStyle="1" w:styleId="af7">
    <w:name w:val="Таблица. Абзац без отступа"/>
    <w:basedOn w:val="a9"/>
    <w:next w:val="a9"/>
    <w:pPr>
      <w:ind w:firstLine="0"/>
    </w:pPr>
  </w:style>
  <w:style w:type="paragraph" w:customStyle="1" w:styleId="af9">
    <w:name w:val="Название таблицы"/>
    <w:basedOn w:val="a5"/>
    <w:rsid w:val="0079203E"/>
    <w:pPr>
      <w:suppressAutoHyphens/>
      <w:ind w:firstLine="851"/>
    </w:pPr>
    <w:rPr>
      <w:bCs/>
      <w:sz w:val="28"/>
      <w:szCs w:val="28"/>
    </w:rPr>
  </w:style>
  <w:style w:type="paragraph" w:styleId="a">
    <w:name w:val="Bibliography"/>
    <w:basedOn w:val="a5"/>
    <w:rsid w:val="0079203E"/>
    <w:pPr>
      <w:numPr>
        <w:numId w:val="5"/>
      </w:numPr>
      <w:tabs>
        <w:tab w:val="clear" w:pos="1814"/>
        <w:tab w:val="num" w:pos="1276"/>
      </w:tabs>
      <w:ind w:left="0" w:firstLine="851"/>
      <w:jc w:val="both"/>
    </w:pPr>
    <w:rPr>
      <w:color w:val="000000"/>
      <w:sz w:val="28"/>
      <w:szCs w:val="20"/>
    </w:rPr>
  </w:style>
  <w:style w:type="character" w:styleId="afa">
    <w:name w:val="page number"/>
    <w:basedOn w:val="a6"/>
    <w:semiHidden/>
    <w:rsid w:val="007A7C19"/>
  </w:style>
  <w:style w:type="paragraph" w:customStyle="1" w:styleId="afb">
    <w:name w:val="Подписи"/>
    <w:semiHidden/>
    <w:rPr>
      <w:rFonts w:ascii="Arial" w:hAnsi="Arial"/>
      <w:noProof/>
      <w:sz w:val="18"/>
    </w:rPr>
  </w:style>
  <w:style w:type="paragraph" w:customStyle="1" w:styleId="afc">
    <w:name w:val="Абзац без отступа"/>
    <w:basedOn w:val="a5"/>
    <w:next w:val="a5"/>
    <w:rsid w:val="0079203E"/>
    <w:pPr>
      <w:jc w:val="both"/>
    </w:pPr>
    <w:rPr>
      <w:color w:val="000000"/>
      <w:sz w:val="28"/>
      <w:szCs w:val="20"/>
    </w:rPr>
  </w:style>
  <w:style w:type="paragraph" w:customStyle="1" w:styleId="auth">
    <w:name w:val="auth"/>
    <w:basedOn w:val="a5"/>
    <w:semiHidden/>
    <w:locked/>
    <w:rsid w:val="00A17E57"/>
    <w:pPr>
      <w:spacing w:before="100" w:beforeAutospacing="1" w:after="100" w:afterAutospacing="1"/>
    </w:pPr>
  </w:style>
  <w:style w:type="paragraph" w:customStyle="1" w:styleId="a0">
    <w:name w:val="Название рис."/>
    <w:next w:val="a5"/>
    <w:rsid w:val="0079203E"/>
    <w:pPr>
      <w:numPr>
        <w:numId w:val="35"/>
      </w:numPr>
      <w:suppressAutoHyphens/>
      <w:spacing w:before="120" w:after="120"/>
      <w:ind w:left="0" w:firstLine="0"/>
      <w:jc w:val="center"/>
    </w:pPr>
    <w:rPr>
      <w:bCs/>
      <w:sz w:val="28"/>
      <w:szCs w:val="28"/>
    </w:rPr>
  </w:style>
  <w:style w:type="paragraph" w:customStyle="1" w:styleId="a3">
    <w:name w:val="Название табл."/>
    <w:basedOn w:val="a5"/>
    <w:next w:val="a5"/>
    <w:rsid w:val="007A7C19"/>
    <w:pPr>
      <w:numPr>
        <w:numId w:val="2"/>
      </w:numPr>
      <w:spacing w:before="120" w:after="60"/>
      <w:ind w:left="0" w:firstLine="0"/>
    </w:pPr>
    <w:rPr>
      <w:sz w:val="28"/>
      <w:szCs w:val="20"/>
      <w:lang w:eastAsia="en-US"/>
    </w:rPr>
  </w:style>
  <w:style w:type="character" w:styleId="afd">
    <w:name w:val="Placeholder Text"/>
    <w:basedOn w:val="a6"/>
    <w:uiPriority w:val="99"/>
    <w:semiHidden/>
    <w:rsid w:val="00B1478B"/>
    <w:rPr>
      <w:color w:val="808080"/>
    </w:rPr>
  </w:style>
  <w:style w:type="paragraph" w:styleId="afe">
    <w:name w:val="Balloon Text"/>
    <w:basedOn w:val="a5"/>
    <w:link w:val="aff"/>
    <w:rsid w:val="00B1478B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6"/>
    <w:link w:val="afe"/>
    <w:rsid w:val="00B1478B"/>
    <w:rPr>
      <w:rFonts w:ascii="Tahoma" w:hAnsi="Tahoma" w:cs="Tahoma"/>
      <w:sz w:val="16"/>
      <w:szCs w:val="16"/>
    </w:rPr>
  </w:style>
  <w:style w:type="paragraph" w:styleId="aff0">
    <w:name w:val="List Paragraph"/>
    <w:basedOn w:val="a5"/>
    <w:uiPriority w:val="34"/>
    <w:qFormat/>
    <w:rsid w:val="00C63AFF"/>
    <w:pPr>
      <w:ind w:left="720"/>
      <w:contextualSpacing/>
    </w:pPr>
  </w:style>
  <w:style w:type="paragraph" w:styleId="aff1">
    <w:name w:val="TOC Heading"/>
    <w:basedOn w:val="1"/>
    <w:next w:val="a5"/>
    <w:uiPriority w:val="39"/>
    <w:unhideWhenUsed/>
    <w:qFormat/>
    <w:rsid w:val="00956134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character" w:styleId="aff2">
    <w:name w:val="Emphasis"/>
    <w:basedOn w:val="a6"/>
    <w:qFormat/>
    <w:rsid w:val="00E51F7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able of figures" w:locked="1"/>
    <w:lsdException w:name="envelope address" w:locked="1"/>
    <w:lsdException w:name="Title" w:qFormat="1"/>
    <w:lsdException w:name="Closing" w:locked="1"/>
    <w:lsdException w:name="Signature" w:locked="1"/>
    <w:lsdException w:name="Subtitle" w:qFormat="1"/>
    <w:lsdException w:name="Salutation" w:locked="1"/>
    <w:lsdException w:name="Hyperlink" w:uiPriority="99"/>
    <w:lsdException w:name="Strong" w:qFormat="1"/>
    <w:lsdException w:name="Emphasis" w:qFormat="1"/>
    <w:lsdException w:name="HTML Acronym" w:locked="1"/>
    <w:lsdException w:name="Outline List 1" w:locked="1"/>
    <w:lsdException w:name="Outline List 2" w:locked="1"/>
    <w:lsdException w:name="Table Colorful 1" w:locked="1"/>
    <w:lsdException w:name="Table Colorful 2" w:locked="1"/>
    <w:lsdException w:name="Table Colorful 3" w:locked="1"/>
    <w:lsdException w:name="Table Elegant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7A7C19"/>
    <w:rPr>
      <w:sz w:val="24"/>
      <w:szCs w:val="24"/>
    </w:rPr>
  </w:style>
  <w:style w:type="paragraph" w:styleId="1">
    <w:name w:val="heading 1"/>
    <w:basedOn w:val="a5"/>
    <w:next w:val="a5"/>
    <w:qFormat/>
    <w:rsid w:val="0079203E"/>
    <w:pPr>
      <w:keepNext/>
      <w:pageBreakBefore/>
      <w:numPr>
        <w:numId w:val="6"/>
      </w:numPr>
      <w:suppressAutoHyphens/>
      <w:spacing w:after="400"/>
      <w:outlineLvl w:val="0"/>
    </w:pPr>
    <w:rPr>
      <w:rFonts w:cs="Arial"/>
      <w:b/>
      <w:bCs/>
      <w:kern w:val="32"/>
      <w:sz w:val="28"/>
      <w:szCs w:val="28"/>
    </w:rPr>
  </w:style>
  <w:style w:type="paragraph" w:styleId="2">
    <w:name w:val="heading 2"/>
    <w:basedOn w:val="a5"/>
    <w:next w:val="a5"/>
    <w:qFormat/>
    <w:rsid w:val="0079203E"/>
    <w:pPr>
      <w:keepNext/>
      <w:numPr>
        <w:ilvl w:val="1"/>
        <w:numId w:val="6"/>
      </w:numPr>
      <w:suppressAutoHyphens/>
      <w:spacing w:before="200" w:after="10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5"/>
    <w:next w:val="a5"/>
    <w:qFormat/>
    <w:rsid w:val="0079203E"/>
    <w:pPr>
      <w:keepNext/>
      <w:numPr>
        <w:ilvl w:val="2"/>
        <w:numId w:val="6"/>
      </w:numPr>
      <w:suppressAutoHyphens/>
      <w:spacing w:before="200" w:after="10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5"/>
    <w:next w:val="a5"/>
    <w:qFormat/>
    <w:locked/>
    <w:rsid w:val="007A7C19"/>
    <w:pPr>
      <w:keepNext/>
      <w:numPr>
        <w:ilvl w:val="3"/>
        <w:numId w:val="1"/>
      </w:numPr>
      <w:spacing w:before="200" w:after="100"/>
      <w:outlineLvl w:val="3"/>
    </w:pPr>
    <w:rPr>
      <w:b/>
      <w:bCs/>
      <w:i/>
      <w:szCs w:val="28"/>
    </w:rPr>
  </w:style>
  <w:style w:type="paragraph" w:styleId="5">
    <w:name w:val="heading 5"/>
    <w:basedOn w:val="a5"/>
    <w:next w:val="a5"/>
    <w:qFormat/>
    <w:locked/>
    <w:rsid w:val="007A7C1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5"/>
    <w:next w:val="a5"/>
    <w:qFormat/>
    <w:locked/>
    <w:rsid w:val="007A7C1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locked/>
    <w:rsid w:val="007A7C1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locked/>
    <w:rsid w:val="007A7C1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locked/>
    <w:rsid w:val="007A7C1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Основной текст ПЗ"/>
    <w:rsid w:val="0079203E"/>
    <w:pPr>
      <w:ind w:firstLine="851"/>
      <w:jc w:val="both"/>
    </w:pPr>
    <w:rPr>
      <w:color w:val="000000"/>
      <w:sz w:val="28"/>
    </w:rPr>
  </w:style>
  <w:style w:type="character" w:customStyle="1" w:styleId="aa">
    <w:name w:val="Основной текст ПЗ Знак"/>
    <w:basedOn w:val="a6"/>
    <w:semiHidden/>
    <w:rPr>
      <w:color w:val="000000"/>
      <w:sz w:val="28"/>
      <w:lang w:val="ru-RU" w:eastAsia="ru-RU" w:bidi="ar-SA"/>
    </w:rPr>
  </w:style>
  <w:style w:type="paragraph" w:customStyle="1" w:styleId="ab">
    <w:name w:val="Формула ПЗ"/>
    <w:next w:val="a5"/>
    <w:pPr>
      <w:tabs>
        <w:tab w:val="center" w:pos="4836"/>
        <w:tab w:val="right" w:pos="9756"/>
      </w:tabs>
    </w:pPr>
    <w:rPr>
      <w:sz w:val="28"/>
    </w:rPr>
  </w:style>
  <w:style w:type="paragraph" w:styleId="10">
    <w:name w:val="toc 1"/>
    <w:basedOn w:val="a5"/>
    <w:next w:val="a5"/>
    <w:autoRedefine/>
    <w:uiPriority w:val="39"/>
    <w:qFormat/>
    <w:rsid w:val="00956134"/>
    <w:pPr>
      <w:tabs>
        <w:tab w:val="left" w:pos="567"/>
        <w:tab w:val="right" w:leader="dot" w:pos="9762"/>
      </w:tabs>
      <w:ind w:right="522"/>
    </w:pPr>
    <w:rPr>
      <w:sz w:val="28"/>
    </w:rPr>
  </w:style>
  <w:style w:type="paragraph" w:styleId="ac">
    <w:name w:val="caption"/>
    <w:next w:val="a5"/>
    <w:qFormat/>
    <w:rsid w:val="007A7C19"/>
    <w:pPr>
      <w:spacing w:line="360" w:lineRule="auto"/>
      <w:ind w:firstLine="680"/>
      <w:jc w:val="both"/>
    </w:pPr>
    <w:rPr>
      <w:bCs/>
      <w:sz w:val="28"/>
    </w:rPr>
  </w:style>
  <w:style w:type="paragraph" w:styleId="20">
    <w:name w:val="toc 2"/>
    <w:basedOn w:val="a5"/>
    <w:next w:val="a5"/>
    <w:autoRedefine/>
    <w:uiPriority w:val="39"/>
    <w:qFormat/>
    <w:rsid w:val="00956134"/>
    <w:pPr>
      <w:tabs>
        <w:tab w:val="left" w:pos="680"/>
        <w:tab w:val="right" w:leader="dot" w:pos="9780"/>
      </w:tabs>
      <w:ind w:right="691"/>
    </w:pPr>
    <w:rPr>
      <w:sz w:val="28"/>
    </w:rPr>
  </w:style>
  <w:style w:type="paragraph" w:styleId="30">
    <w:name w:val="toc 3"/>
    <w:basedOn w:val="a5"/>
    <w:next w:val="a5"/>
    <w:autoRedefine/>
    <w:uiPriority w:val="39"/>
    <w:semiHidden/>
    <w:qFormat/>
    <w:rsid w:val="007A7C19"/>
    <w:pPr>
      <w:tabs>
        <w:tab w:val="left" w:pos="794"/>
        <w:tab w:val="right" w:leader="dot" w:pos="9780"/>
      </w:tabs>
      <w:spacing w:line="360" w:lineRule="auto"/>
      <w:ind w:right="673"/>
    </w:pPr>
    <w:rPr>
      <w:sz w:val="28"/>
    </w:rPr>
  </w:style>
  <w:style w:type="paragraph" w:styleId="40">
    <w:name w:val="toc 4"/>
    <w:basedOn w:val="a5"/>
    <w:next w:val="a5"/>
    <w:autoRedefine/>
    <w:semiHidden/>
    <w:rsid w:val="007A7C19"/>
    <w:pPr>
      <w:ind w:left="720"/>
    </w:pPr>
  </w:style>
  <w:style w:type="paragraph" w:styleId="50">
    <w:name w:val="toc 5"/>
    <w:basedOn w:val="a5"/>
    <w:next w:val="a5"/>
    <w:autoRedefine/>
    <w:semiHidden/>
    <w:rsid w:val="007A7C19"/>
    <w:pPr>
      <w:ind w:left="960"/>
    </w:pPr>
  </w:style>
  <w:style w:type="paragraph" w:styleId="60">
    <w:name w:val="toc 6"/>
    <w:basedOn w:val="a5"/>
    <w:next w:val="a5"/>
    <w:autoRedefine/>
    <w:semiHidden/>
    <w:rsid w:val="007A7C19"/>
    <w:pPr>
      <w:ind w:left="1200"/>
    </w:pPr>
  </w:style>
  <w:style w:type="paragraph" w:styleId="70">
    <w:name w:val="toc 7"/>
    <w:basedOn w:val="a5"/>
    <w:next w:val="a5"/>
    <w:autoRedefine/>
    <w:semiHidden/>
    <w:rsid w:val="007A7C19"/>
    <w:pPr>
      <w:ind w:left="1440"/>
    </w:pPr>
  </w:style>
  <w:style w:type="paragraph" w:styleId="80">
    <w:name w:val="toc 8"/>
    <w:basedOn w:val="a5"/>
    <w:next w:val="a5"/>
    <w:autoRedefine/>
    <w:semiHidden/>
    <w:rsid w:val="007A7C19"/>
    <w:pPr>
      <w:ind w:left="1680"/>
    </w:pPr>
  </w:style>
  <w:style w:type="paragraph" w:styleId="90">
    <w:name w:val="toc 9"/>
    <w:basedOn w:val="a5"/>
    <w:next w:val="a5"/>
    <w:autoRedefine/>
    <w:semiHidden/>
    <w:rsid w:val="007A7C19"/>
    <w:pPr>
      <w:ind w:left="1920"/>
    </w:pPr>
  </w:style>
  <w:style w:type="character" w:styleId="ad">
    <w:name w:val="Hyperlink"/>
    <w:basedOn w:val="a6"/>
    <w:uiPriority w:val="99"/>
    <w:rsid w:val="007A7C19"/>
    <w:rPr>
      <w:color w:val="0000FF"/>
      <w:u w:val="single"/>
    </w:rPr>
  </w:style>
  <w:style w:type="paragraph" w:styleId="ae">
    <w:name w:val="Normal (Web)"/>
    <w:basedOn w:val="a5"/>
    <w:semiHidden/>
    <w:rsid w:val="007A7C19"/>
    <w:pPr>
      <w:spacing w:before="100" w:beforeAutospacing="1" w:after="100" w:afterAutospacing="1"/>
    </w:pPr>
  </w:style>
  <w:style w:type="character" w:styleId="af">
    <w:name w:val="Strong"/>
    <w:basedOn w:val="a6"/>
    <w:qFormat/>
    <w:rsid w:val="007A7C19"/>
    <w:rPr>
      <w:b/>
      <w:bCs/>
    </w:rPr>
  </w:style>
  <w:style w:type="paragraph" w:customStyle="1" w:styleId="zagl">
    <w:name w:val="zagl"/>
    <w:basedOn w:val="a5"/>
    <w:semiHidden/>
    <w:locked/>
    <w:rsid w:val="00A17E57"/>
    <w:pPr>
      <w:spacing w:before="100" w:beforeAutospacing="1" w:after="100" w:afterAutospacing="1"/>
    </w:pPr>
  </w:style>
  <w:style w:type="paragraph" w:customStyle="1" w:styleId="af0">
    <w:name w:val="Таблица"/>
    <w:basedOn w:val="a5"/>
    <w:next w:val="a5"/>
    <w:semiHidden/>
    <w:pPr>
      <w:tabs>
        <w:tab w:val="num" w:pos="927"/>
      </w:tabs>
      <w:spacing w:before="120" w:after="60"/>
      <w:ind w:firstLine="567"/>
    </w:pPr>
    <w:rPr>
      <w:b/>
      <w:sz w:val="20"/>
      <w:szCs w:val="20"/>
      <w:lang w:val="en-US" w:eastAsia="en-US"/>
    </w:rPr>
  </w:style>
  <w:style w:type="paragraph" w:customStyle="1" w:styleId="a4">
    <w:name w:val="Ненум.список"/>
    <w:rsid w:val="0079203E"/>
    <w:pPr>
      <w:numPr>
        <w:numId w:val="3"/>
      </w:numPr>
      <w:tabs>
        <w:tab w:val="clear" w:pos="1211"/>
        <w:tab w:val="num" w:pos="1074"/>
      </w:tabs>
      <w:ind w:left="1066" w:hanging="204"/>
      <w:jc w:val="both"/>
    </w:pPr>
    <w:rPr>
      <w:sz w:val="28"/>
    </w:rPr>
  </w:style>
  <w:style w:type="paragraph" w:styleId="af1">
    <w:name w:val="Document Map"/>
    <w:basedOn w:val="a5"/>
    <w:semiHidden/>
    <w:rsid w:val="007A7C1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1">
    <w:name w:val="Нум. список"/>
    <w:rsid w:val="0079203E"/>
    <w:pPr>
      <w:numPr>
        <w:numId w:val="4"/>
      </w:numPr>
      <w:tabs>
        <w:tab w:val="clear" w:pos="1069"/>
        <w:tab w:val="num" w:pos="1260"/>
      </w:tabs>
      <w:ind w:left="1265" w:hanging="414"/>
      <w:jc w:val="both"/>
    </w:pPr>
    <w:rPr>
      <w:sz w:val="28"/>
      <w:szCs w:val="28"/>
    </w:rPr>
  </w:style>
  <w:style w:type="character" w:styleId="af2">
    <w:name w:val="FollowedHyperlink"/>
    <w:basedOn w:val="a6"/>
    <w:semiHidden/>
    <w:rsid w:val="007A7C19"/>
    <w:rPr>
      <w:color w:val="800080"/>
      <w:u w:val="single"/>
    </w:rPr>
  </w:style>
  <w:style w:type="paragraph" w:styleId="af3">
    <w:name w:val="header"/>
    <w:basedOn w:val="a5"/>
    <w:semiHidden/>
    <w:locked/>
    <w:rsid w:val="007A7C19"/>
    <w:pPr>
      <w:tabs>
        <w:tab w:val="center" w:pos="4153"/>
        <w:tab w:val="right" w:pos="8306"/>
      </w:tabs>
      <w:jc w:val="center"/>
    </w:pPr>
    <w:rPr>
      <w:rFonts w:ascii="Arial" w:hAnsi="Arial"/>
      <w:b/>
      <w:spacing w:val="-20"/>
      <w:szCs w:val="20"/>
      <w:lang w:val="en-US"/>
    </w:rPr>
  </w:style>
  <w:style w:type="paragraph" w:styleId="af4">
    <w:name w:val="Title"/>
    <w:next w:val="a5"/>
    <w:qFormat/>
    <w:rsid w:val="007A7C19"/>
    <w:pPr>
      <w:jc w:val="center"/>
    </w:pPr>
    <w:rPr>
      <w:sz w:val="28"/>
    </w:rPr>
  </w:style>
  <w:style w:type="paragraph" w:styleId="af5">
    <w:name w:val="footer"/>
    <w:basedOn w:val="a5"/>
    <w:semiHidden/>
    <w:rsid w:val="007A7C19"/>
    <w:pPr>
      <w:tabs>
        <w:tab w:val="center" w:pos="4677"/>
        <w:tab w:val="right" w:pos="9355"/>
      </w:tabs>
    </w:pPr>
  </w:style>
  <w:style w:type="paragraph" w:customStyle="1" w:styleId="af6">
    <w:name w:val="Таблица. Абзац по центру"/>
    <w:next w:val="af7"/>
    <w:pPr>
      <w:jc w:val="center"/>
    </w:pPr>
    <w:rPr>
      <w:sz w:val="28"/>
    </w:rPr>
  </w:style>
  <w:style w:type="paragraph" w:customStyle="1" w:styleId="af8">
    <w:name w:val="Формула_ПЗ"/>
    <w:aliases w:val="обозначения"/>
    <w:basedOn w:val="a9"/>
    <w:semiHidden/>
    <w:pPr>
      <w:tabs>
        <w:tab w:val="left" w:pos="684"/>
        <w:tab w:val="left" w:pos="1116"/>
      </w:tabs>
      <w:ind w:left="1386" w:hanging="1386"/>
    </w:pPr>
  </w:style>
  <w:style w:type="paragraph" w:customStyle="1" w:styleId="a2">
    <w:name w:val="Нум.список"/>
    <w:basedOn w:val="a5"/>
    <w:rsid w:val="0079203E"/>
    <w:pPr>
      <w:numPr>
        <w:ilvl w:val="1"/>
        <w:numId w:val="4"/>
      </w:numPr>
      <w:tabs>
        <w:tab w:val="clear" w:pos="1789"/>
        <w:tab w:val="num" w:pos="1620"/>
      </w:tabs>
      <w:ind w:left="1616" w:hanging="357"/>
    </w:pPr>
    <w:rPr>
      <w:sz w:val="28"/>
      <w:szCs w:val="28"/>
    </w:rPr>
  </w:style>
  <w:style w:type="paragraph" w:customStyle="1" w:styleId="af7">
    <w:name w:val="Таблица. Абзац без отступа"/>
    <w:basedOn w:val="a9"/>
    <w:next w:val="a9"/>
    <w:pPr>
      <w:ind w:firstLine="0"/>
    </w:pPr>
  </w:style>
  <w:style w:type="paragraph" w:customStyle="1" w:styleId="af9">
    <w:name w:val="Название таблицы"/>
    <w:basedOn w:val="a5"/>
    <w:rsid w:val="0079203E"/>
    <w:pPr>
      <w:suppressAutoHyphens/>
      <w:ind w:firstLine="851"/>
    </w:pPr>
    <w:rPr>
      <w:bCs/>
      <w:sz w:val="28"/>
      <w:szCs w:val="28"/>
    </w:rPr>
  </w:style>
  <w:style w:type="paragraph" w:styleId="a">
    <w:name w:val="Bibliography"/>
    <w:basedOn w:val="a5"/>
    <w:rsid w:val="0079203E"/>
    <w:pPr>
      <w:numPr>
        <w:numId w:val="5"/>
      </w:numPr>
      <w:tabs>
        <w:tab w:val="clear" w:pos="1814"/>
        <w:tab w:val="num" w:pos="1276"/>
      </w:tabs>
      <w:ind w:left="0" w:firstLine="851"/>
      <w:jc w:val="both"/>
    </w:pPr>
    <w:rPr>
      <w:color w:val="000000"/>
      <w:sz w:val="28"/>
      <w:szCs w:val="20"/>
    </w:rPr>
  </w:style>
  <w:style w:type="character" w:styleId="afa">
    <w:name w:val="page number"/>
    <w:basedOn w:val="a6"/>
    <w:semiHidden/>
    <w:rsid w:val="007A7C19"/>
  </w:style>
  <w:style w:type="paragraph" w:customStyle="1" w:styleId="afb">
    <w:name w:val="Подписи"/>
    <w:semiHidden/>
    <w:rPr>
      <w:rFonts w:ascii="Arial" w:hAnsi="Arial"/>
      <w:noProof/>
      <w:sz w:val="18"/>
    </w:rPr>
  </w:style>
  <w:style w:type="paragraph" w:customStyle="1" w:styleId="afc">
    <w:name w:val="Абзац без отступа"/>
    <w:basedOn w:val="a5"/>
    <w:next w:val="a5"/>
    <w:rsid w:val="0079203E"/>
    <w:pPr>
      <w:jc w:val="both"/>
    </w:pPr>
    <w:rPr>
      <w:color w:val="000000"/>
      <w:sz w:val="28"/>
      <w:szCs w:val="20"/>
    </w:rPr>
  </w:style>
  <w:style w:type="paragraph" w:customStyle="1" w:styleId="auth">
    <w:name w:val="auth"/>
    <w:basedOn w:val="a5"/>
    <w:semiHidden/>
    <w:locked/>
    <w:rsid w:val="00A17E57"/>
    <w:pPr>
      <w:spacing w:before="100" w:beforeAutospacing="1" w:after="100" w:afterAutospacing="1"/>
    </w:pPr>
  </w:style>
  <w:style w:type="paragraph" w:customStyle="1" w:styleId="a0">
    <w:name w:val="Название рис."/>
    <w:next w:val="a5"/>
    <w:rsid w:val="0079203E"/>
    <w:pPr>
      <w:numPr>
        <w:numId w:val="35"/>
      </w:numPr>
      <w:suppressAutoHyphens/>
      <w:spacing w:before="120" w:after="120"/>
      <w:ind w:left="0" w:firstLine="0"/>
      <w:jc w:val="center"/>
    </w:pPr>
    <w:rPr>
      <w:bCs/>
      <w:sz w:val="28"/>
      <w:szCs w:val="28"/>
    </w:rPr>
  </w:style>
  <w:style w:type="paragraph" w:customStyle="1" w:styleId="a3">
    <w:name w:val="Название табл."/>
    <w:basedOn w:val="a5"/>
    <w:next w:val="a5"/>
    <w:rsid w:val="007A7C19"/>
    <w:pPr>
      <w:numPr>
        <w:numId w:val="2"/>
      </w:numPr>
      <w:spacing w:before="120" w:after="60"/>
      <w:ind w:left="0" w:firstLine="0"/>
    </w:pPr>
    <w:rPr>
      <w:sz w:val="28"/>
      <w:szCs w:val="20"/>
      <w:lang w:eastAsia="en-US"/>
    </w:rPr>
  </w:style>
  <w:style w:type="character" w:styleId="afd">
    <w:name w:val="Placeholder Text"/>
    <w:basedOn w:val="a6"/>
    <w:uiPriority w:val="99"/>
    <w:semiHidden/>
    <w:rsid w:val="00B1478B"/>
    <w:rPr>
      <w:color w:val="808080"/>
    </w:rPr>
  </w:style>
  <w:style w:type="paragraph" w:styleId="afe">
    <w:name w:val="Balloon Text"/>
    <w:basedOn w:val="a5"/>
    <w:link w:val="aff"/>
    <w:rsid w:val="00B1478B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6"/>
    <w:link w:val="afe"/>
    <w:rsid w:val="00B1478B"/>
    <w:rPr>
      <w:rFonts w:ascii="Tahoma" w:hAnsi="Tahoma" w:cs="Tahoma"/>
      <w:sz w:val="16"/>
      <w:szCs w:val="16"/>
    </w:rPr>
  </w:style>
  <w:style w:type="paragraph" w:styleId="aff0">
    <w:name w:val="List Paragraph"/>
    <w:basedOn w:val="a5"/>
    <w:uiPriority w:val="34"/>
    <w:qFormat/>
    <w:rsid w:val="00C63AFF"/>
    <w:pPr>
      <w:ind w:left="720"/>
      <w:contextualSpacing/>
    </w:pPr>
  </w:style>
  <w:style w:type="paragraph" w:styleId="aff1">
    <w:name w:val="TOC Heading"/>
    <w:basedOn w:val="1"/>
    <w:next w:val="a5"/>
    <w:uiPriority w:val="39"/>
    <w:unhideWhenUsed/>
    <w:qFormat/>
    <w:rsid w:val="00956134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character" w:styleId="aff2">
    <w:name w:val="Emphasis"/>
    <w:basedOn w:val="a6"/>
    <w:qFormat/>
    <w:rsid w:val="00E51F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3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://en.wikipedia.org/wiki/Simpson's_rule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ru.wikipedia.org/wiki/&#1052;&#1077;&#1090;&#1086;&#1076;_&#1087;&#1088;&#1103;&#1084;&#1086;&#1091;&#1075;&#1086;&#1083;&#1100;&#1085;&#1080;&#1082;&#1086;&#1074;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yperlink" Target="http://msdn.microsoft.com/en-us/library/256tssz7.asp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Opera\Opera\temporary_downloads\&#1064;&#1072;&#1073;&#1083;&#1086;&#1085;_&#1055;&#104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14A6F-15BB-4E59-AEF7-DDE8DE251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Шаблон_ПЗ.dot</Template>
  <TotalTime>742</TotalTime>
  <Pages>15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ПЗ к курсовой работе</vt:lpstr>
    </vt:vector>
  </TitlesOfParts>
  <Company>УГАТУ, каф. информатики</Company>
  <LinksUpToDate>false</LinksUpToDate>
  <CharactersWithSpaces>8359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ПЗ к курсовой работе</dc:title>
  <dc:creator>Admin</dc:creator>
  <cp:lastModifiedBy>Admin</cp:lastModifiedBy>
  <cp:revision>60</cp:revision>
  <cp:lastPrinted>2007-04-19T06:20:00Z</cp:lastPrinted>
  <dcterms:created xsi:type="dcterms:W3CDTF">2013-03-14T17:50:00Z</dcterms:created>
  <dcterms:modified xsi:type="dcterms:W3CDTF">2013-05-23T20:46:00Z</dcterms:modified>
</cp:coreProperties>
</file>